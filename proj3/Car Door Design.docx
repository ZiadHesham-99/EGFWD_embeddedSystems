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6734C" w14:textId="1AB1EF03" w:rsidR="00C6554A" w:rsidRPr="008B5277" w:rsidRDefault="006E7CE2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372B088D" wp14:editId="100446DB">
            <wp:extent cx="3333750" cy="33337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DC20B57" w14:textId="06E1C053" w:rsidR="00C6554A" w:rsidRDefault="006E7CE2" w:rsidP="00C6554A">
      <w:pPr>
        <w:pStyle w:val="Title"/>
      </w:pPr>
      <w:r>
        <w:t>Car Door Design</w:t>
      </w:r>
    </w:p>
    <w:p w14:paraId="1839F58E" w14:textId="4BDFDDA3" w:rsidR="00C6554A" w:rsidRPr="00D5413C" w:rsidRDefault="006E7CE2" w:rsidP="00C6554A">
      <w:pPr>
        <w:pStyle w:val="Subtitle"/>
      </w:pPr>
      <w:r>
        <w:t>Static and dynamic design</w:t>
      </w:r>
    </w:p>
    <w:p w14:paraId="028E0043" w14:textId="2967D48B" w:rsidR="00C6554A" w:rsidRDefault="006E7CE2" w:rsidP="00C6554A">
      <w:pPr>
        <w:pStyle w:val="ContactInfo"/>
      </w:pPr>
      <w:r>
        <w:t>ziad</w:t>
      </w:r>
      <w:r w:rsidR="00C6554A">
        <w:t xml:space="preserve"> | </w:t>
      </w:r>
      <w:r>
        <w:t>EGFWD</w:t>
      </w:r>
      <w:r w:rsidR="00C6554A">
        <w:t xml:space="preserve"> |</w:t>
      </w:r>
      <w:r w:rsidR="00C6554A" w:rsidRPr="00D5413C">
        <w:t xml:space="preserve"> </w:t>
      </w:r>
      <w:r>
        <w:t>9/6/2022</w:t>
      </w:r>
      <w:r w:rsidR="00C6554A">
        <w:br w:type="page"/>
      </w:r>
    </w:p>
    <w:p w14:paraId="1CACBC3F" w14:textId="17B75002" w:rsidR="00C6554A" w:rsidRDefault="007C7021" w:rsidP="00C6554A">
      <w:pPr>
        <w:pStyle w:val="Heading1"/>
      </w:pPr>
      <w:r>
        <w:lastRenderedPageBreak/>
        <w:t xml:space="preserve">Requirement block diagram </w:t>
      </w:r>
    </w:p>
    <w:p w14:paraId="6E851E49" w14:textId="27832D77" w:rsidR="007C7021" w:rsidRPr="007C7021" w:rsidRDefault="00453992" w:rsidP="007C70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408F7" wp14:editId="5F276D22">
                <wp:simplePos x="0" y="0"/>
                <wp:positionH relativeFrom="column">
                  <wp:posOffset>-220980</wp:posOffset>
                </wp:positionH>
                <wp:positionV relativeFrom="paragraph">
                  <wp:posOffset>168910</wp:posOffset>
                </wp:positionV>
                <wp:extent cx="6027420" cy="39471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7420" cy="394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A7EF79" w14:textId="55538282" w:rsidR="00453992" w:rsidRDefault="004539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C291FC" wp14:editId="6F754523">
                                  <wp:extent cx="4895850" cy="3722573"/>
                                  <wp:effectExtent l="19050" t="19050" r="19050" b="1143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8329" cy="37548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408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7.4pt;margin-top:13.3pt;width:474.6pt;height:31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" fillcolor="white [3201]" stroked="f" strokeweight=".5pt">
                <v:textbox>
                  <w:txbxContent>
                    <w:p w14:paraId="63A7EF79" w14:textId="55538282" w:rsidR="00453992" w:rsidRDefault="00453992">
                      <w:r>
                        <w:rPr>
                          <w:noProof/>
                        </w:rPr>
                        <w:drawing>
                          <wp:inline distT="0" distB="0" distL="0" distR="0" wp14:anchorId="7FC291FC" wp14:editId="6F754523">
                            <wp:extent cx="4895850" cy="3722573"/>
                            <wp:effectExtent l="19050" t="19050" r="19050" b="1143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8329" cy="375487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prstClr val="black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9C14A46" w14:textId="1CCB7FEC" w:rsidR="00C6554A" w:rsidRDefault="00C6554A" w:rsidP="006E7CE2"/>
    <w:p w14:paraId="5DDBDCB5" w14:textId="5C7717A3" w:rsidR="00C6554A" w:rsidRDefault="00C6554A" w:rsidP="006E7CE2">
      <w:pPr>
        <w:pStyle w:val="ListBullet"/>
        <w:numPr>
          <w:ilvl w:val="0"/>
          <w:numId w:val="0"/>
        </w:numPr>
        <w:ind w:left="720"/>
      </w:pPr>
    </w:p>
    <w:p w14:paraId="5FD2A067" w14:textId="2E60879B" w:rsidR="00453992" w:rsidRDefault="00453992" w:rsidP="006E7CE2">
      <w:pPr>
        <w:pStyle w:val="ListBullet"/>
        <w:numPr>
          <w:ilvl w:val="0"/>
          <w:numId w:val="0"/>
        </w:numPr>
        <w:ind w:left="720"/>
      </w:pPr>
    </w:p>
    <w:p w14:paraId="483F0645" w14:textId="34E0716A" w:rsidR="00453992" w:rsidRDefault="00453992" w:rsidP="006E7CE2">
      <w:pPr>
        <w:pStyle w:val="ListBullet"/>
        <w:numPr>
          <w:ilvl w:val="0"/>
          <w:numId w:val="0"/>
        </w:numPr>
        <w:ind w:left="720"/>
      </w:pPr>
    </w:p>
    <w:p w14:paraId="216BBC03" w14:textId="3D188406" w:rsidR="00453992" w:rsidRDefault="00453992" w:rsidP="006E7CE2">
      <w:pPr>
        <w:pStyle w:val="ListBullet"/>
        <w:numPr>
          <w:ilvl w:val="0"/>
          <w:numId w:val="0"/>
        </w:numPr>
        <w:ind w:left="720"/>
      </w:pPr>
    </w:p>
    <w:p w14:paraId="708DB836" w14:textId="07E0EE40" w:rsidR="00453992" w:rsidRDefault="00453992" w:rsidP="006E7CE2">
      <w:pPr>
        <w:pStyle w:val="ListBullet"/>
        <w:numPr>
          <w:ilvl w:val="0"/>
          <w:numId w:val="0"/>
        </w:numPr>
        <w:ind w:left="720"/>
      </w:pPr>
    </w:p>
    <w:p w14:paraId="5B20BFD3" w14:textId="126BF2CC" w:rsidR="00453992" w:rsidRDefault="00453992" w:rsidP="006E7CE2">
      <w:pPr>
        <w:pStyle w:val="ListBullet"/>
        <w:numPr>
          <w:ilvl w:val="0"/>
          <w:numId w:val="0"/>
        </w:numPr>
        <w:ind w:left="720"/>
      </w:pPr>
    </w:p>
    <w:p w14:paraId="524E3A39" w14:textId="1E1C8CCD" w:rsidR="00453992" w:rsidRDefault="00453992" w:rsidP="006E7CE2">
      <w:pPr>
        <w:pStyle w:val="ListBullet"/>
        <w:numPr>
          <w:ilvl w:val="0"/>
          <w:numId w:val="0"/>
        </w:numPr>
        <w:ind w:left="720"/>
      </w:pPr>
    </w:p>
    <w:p w14:paraId="4852641F" w14:textId="1BD7D653" w:rsidR="00453992" w:rsidRDefault="00453992" w:rsidP="006E7CE2">
      <w:pPr>
        <w:pStyle w:val="ListBullet"/>
        <w:numPr>
          <w:ilvl w:val="0"/>
          <w:numId w:val="0"/>
        </w:numPr>
        <w:ind w:left="720"/>
      </w:pPr>
    </w:p>
    <w:p w14:paraId="4245F88E" w14:textId="115D4797" w:rsidR="00453992" w:rsidRDefault="00453992" w:rsidP="006E7CE2">
      <w:pPr>
        <w:pStyle w:val="ListBullet"/>
        <w:numPr>
          <w:ilvl w:val="0"/>
          <w:numId w:val="0"/>
        </w:numPr>
        <w:ind w:left="720"/>
      </w:pPr>
    </w:p>
    <w:p w14:paraId="429023D4" w14:textId="39CD663E" w:rsidR="00453992" w:rsidRDefault="00453992" w:rsidP="006E7CE2">
      <w:pPr>
        <w:pStyle w:val="ListBullet"/>
        <w:numPr>
          <w:ilvl w:val="0"/>
          <w:numId w:val="0"/>
        </w:numPr>
        <w:ind w:left="720"/>
      </w:pPr>
    </w:p>
    <w:p w14:paraId="17D83E34" w14:textId="5DD71706" w:rsidR="00453992" w:rsidRDefault="00453992" w:rsidP="006E7CE2">
      <w:pPr>
        <w:pStyle w:val="ListBullet"/>
        <w:numPr>
          <w:ilvl w:val="0"/>
          <w:numId w:val="0"/>
        </w:numPr>
        <w:ind w:left="720"/>
      </w:pPr>
    </w:p>
    <w:p w14:paraId="1F9B1B9F" w14:textId="00EA334C" w:rsidR="00453992" w:rsidRDefault="00453992" w:rsidP="006E7CE2">
      <w:pPr>
        <w:pStyle w:val="ListBullet"/>
        <w:numPr>
          <w:ilvl w:val="0"/>
          <w:numId w:val="0"/>
        </w:numPr>
        <w:ind w:left="720"/>
      </w:pPr>
    </w:p>
    <w:p w14:paraId="33BEAD85" w14:textId="3513A906" w:rsidR="00453992" w:rsidRDefault="00453992" w:rsidP="006E7CE2">
      <w:pPr>
        <w:pStyle w:val="ListBullet"/>
        <w:numPr>
          <w:ilvl w:val="0"/>
          <w:numId w:val="0"/>
        </w:numPr>
        <w:ind w:left="720"/>
      </w:pPr>
    </w:p>
    <w:p w14:paraId="4E482B20" w14:textId="41AB47F3" w:rsidR="00453992" w:rsidRDefault="00453992" w:rsidP="006E7CE2">
      <w:pPr>
        <w:pStyle w:val="ListBullet"/>
        <w:numPr>
          <w:ilvl w:val="0"/>
          <w:numId w:val="0"/>
        </w:numPr>
        <w:ind w:left="720"/>
      </w:pPr>
    </w:p>
    <w:p w14:paraId="62F404D9" w14:textId="466AF54A" w:rsidR="00453992" w:rsidRDefault="00453992" w:rsidP="006E7CE2">
      <w:pPr>
        <w:pStyle w:val="ListBullet"/>
        <w:numPr>
          <w:ilvl w:val="0"/>
          <w:numId w:val="0"/>
        </w:numPr>
        <w:ind w:left="720"/>
      </w:pPr>
    </w:p>
    <w:p w14:paraId="1050E669" w14:textId="0AA40B69" w:rsidR="00453992" w:rsidRDefault="00453992" w:rsidP="006E7CE2">
      <w:pPr>
        <w:pStyle w:val="ListBullet"/>
        <w:numPr>
          <w:ilvl w:val="0"/>
          <w:numId w:val="0"/>
        </w:numPr>
        <w:ind w:left="720"/>
      </w:pPr>
    </w:p>
    <w:p w14:paraId="525676A3" w14:textId="5A122D98" w:rsidR="00453992" w:rsidRDefault="00453992" w:rsidP="006E7CE2">
      <w:pPr>
        <w:pStyle w:val="ListBullet"/>
        <w:numPr>
          <w:ilvl w:val="0"/>
          <w:numId w:val="0"/>
        </w:numPr>
        <w:ind w:left="720"/>
      </w:pPr>
    </w:p>
    <w:p w14:paraId="066C0D05" w14:textId="7A3C2266" w:rsidR="00453992" w:rsidRDefault="00453992" w:rsidP="006E7CE2">
      <w:pPr>
        <w:pStyle w:val="ListBullet"/>
        <w:numPr>
          <w:ilvl w:val="0"/>
          <w:numId w:val="0"/>
        </w:numPr>
        <w:ind w:left="720"/>
      </w:pPr>
    </w:p>
    <w:p w14:paraId="70009BFD" w14:textId="626D1957" w:rsidR="00453992" w:rsidRDefault="00453992" w:rsidP="006E7CE2">
      <w:pPr>
        <w:pStyle w:val="ListBullet"/>
        <w:numPr>
          <w:ilvl w:val="0"/>
          <w:numId w:val="0"/>
        </w:numPr>
        <w:ind w:left="720"/>
      </w:pPr>
    </w:p>
    <w:p w14:paraId="0E72161F" w14:textId="49C74BDF" w:rsidR="00453992" w:rsidRDefault="00453992" w:rsidP="006E7CE2">
      <w:pPr>
        <w:pStyle w:val="ListBullet"/>
        <w:numPr>
          <w:ilvl w:val="0"/>
          <w:numId w:val="0"/>
        </w:numPr>
        <w:ind w:left="720"/>
      </w:pPr>
    </w:p>
    <w:p w14:paraId="7E2428B1" w14:textId="4C39FA0C" w:rsidR="00453992" w:rsidRDefault="00453992" w:rsidP="006E7CE2">
      <w:pPr>
        <w:pStyle w:val="ListBullet"/>
        <w:numPr>
          <w:ilvl w:val="0"/>
          <w:numId w:val="0"/>
        </w:numPr>
        <w:ind w:left="720"/>
      </w:pPr>
    </w:p>
    <w:p w14:paraId="673A7FFD" w14:textId="77777777" w:rsidR="00453992" w:rsidRPr="00514122" w:rsidRDefault="00453992" w:rsidP="006E7CE2">
      <w:pPr>
        <w:pStyle w:val="ListBullet"/>
        <w:numPr>
          <w:ilvl w:val="0"/>
          <w:numId w:val="0"/>
        </w:numPr>
        <w:ind w:left="720"/>
      </w:pPr>
    </w:p>
    <w:p w14:paraId="56AEE4B1" w14:textId="5954AB27" w:rsidR="00C6554A" w:rsidRPr="00D5413C" w:rsidRDefault="00453992" w:rsidP="00C6554A">
      <w:pPr>
        <w:pStyle w:val="Heading2"/>
      </w:pPr>
      <w:r>
        <w:lastRenderedPageBreak/>
        <w:t>Static Design</w:t>
      </w:r>
    </w:p>
    <w:p w14:paraId="1DC31288" w14:textId="097A1183" w:rsidR="002C74C0" w:rsidRDefault="00453992" w:rsidP="00453992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453992">
        <w:rPr>
          <w:sz w:val="32"/>
          <w:szCs w:val="32"/>
        </w:rPr>
        <w:t xml:space="preserve">ECU 1 Layered Architecture Design </w:t>
      </w:r>
    </w:p>
    <w:p w14:paraId="2AFE7AF3" w14:textId="342CCD0A" w:rsidR="00453992" w:rsidRDefault="00453992" w:rsidP="00453992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F8832A" wp14:editId="295951D7">
                <wp:simplePos x="0" y="0"/>
                <wp:positionH relativeFrom="column">
                  <wp:posOffset>137160</wp:posOffset>
                </wp:positionH>
                <wp:positionV relativeFrom="paragraph">
                  <wp:posOffset>109220</wp:posOffset>
                </wp:positionV>
                <wp:extent cx="5600700" cy="3901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90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8997F7" w14:textId="59BC44F4" w:rsidR="00453992" w:rsidRDefault="0045399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AE3D47" wp14:editId="19B665EF">
                                  <wp:extent cx="6190768" cy="3425190"/>
                                  <wp:effectExtent l="0" t="0" r="635" b="3810"/>
                                  <wp:docPr id="5" name="Picture 5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92278" cy="3426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8832A" id="Text Box 4" o:spid="_x0000_s1027" type="#_x0000_t202" style="position:absolute;left:0;text-align:left;margin-left:10.8pt;margin-top:8.6pt;width:441pt;height:30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" fillcolor="white [3201]" stroked="f" strokeweight=".5pt">
                <v:textbox>
                  <w:txbxContent>
                    <w:p w14:paraId="148997F7" w14:textId="59BC44F4" w:rsidR="00453992" w:rsidRDefault="00453992">
                      <w:r>
                        <w:rPr>
                          <w:noProof/>
                        </w:rPr>
                        <w:drawing>
                          <wp:inline distT="0" distB="0" distL="0" distR="0" wp14:anchorId="26AE3D47" wp14:editId="19B665EF">
                            <wp:extent cx="6190768" cy="3425190"/>
                            <wp:effectExtent l="0" t="0" r="635" b="3810"/>
                            <wp:docPr id="5" name="Picture 5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Diagram&#10;&#10;Description automatically generated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92278" cy="342602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5C2CC54" w14:textId="0D25883D" w:rsidR="0095372C" w:rsidRPr="0095372C" w:rsidRDefault="0095372C" w:rsidP="0095372C"/>
    <w:p w14:paraId="73E837D7" w14:textId="2EB32F57" w:rsidR="0095372C" w:rsidRPr="0095372C" w:rsidRDefault="0095372C" w:rsidP="0095372C"/>
    <w:p w14:paraId="2B2BD660" w14:textId="4BCBFC70" w:rsidR="0095372C" w:rsidRPr="0095372C" w:rsidRDefault="0095372C" w:rsidP="0095372C"/>
    <w:p w14:paraId="6BA02D2D" w14:textId="7AF2050A" w:rsidR="0095372C" w:rsidRPr="0095372C" w:rsidRDefault="0095372C" w:rsidP="0095372C"/>
    <w:p w14:paraId="31B84DD7" w14:textId="068EF8AA" w:rsidR="0095372C" w:rsidRPr="0095372C" w:rsidRDefault="0095372C" w:rsidP="0095372C"/>
    <w:p w14:paraId="35E65724" w14:textId="60A9E18F" w:rsidR="0095372C" w:rsidRPr="0095372C" w:rsidRDefault="0095372C" w:rsidP="0095372C"/>
    <w:p w14:paraId="703F10D9" w14:textId="3E76563C" w:rsidR="0095372C" w:rsidRPr="0095372C" w:rsidRDefault="0095372C" w:rsidP="0095372C"/>
    <w:p w14:paraId="5CD709F2" w14:textId="40A57410" w:rsidR="0095372C" w:rsidRPr="0095372C" w:rsidRDefault="0095372C" w:rsidP="0095372C"/>
    <w:p w14:paraId="266259EA" w14:textId="26202027" w:rsidR="0095372C" w:rsidRPr="0095372C" w:rsidRDefault="0095372C" w:rsidP="0095372C"/>
    <w:p w14:paraId="397E5036" w14:textId="3DD7EB81" w:rsidR="0095372C" w:rsidRPr="0095372C" w:rsidRDefault="0095372C" w:rsidP="0095372C"/>
    <w:p w14:paraId="1F727D12" w14:textId="0634E0C7" w:rsidR="0095372C" w:rsidRPr="0095372C" w:rsidRDefault="0095372C" w:rsidP="0095372C"/>
    <w:p w14:paraId="359FDF7A" w14:textId="514D131A" w:rsidR="0095372C" w:rsidRPr="0095372C" w:rsidRDefault="0095372C" w:rsidP="0095372C"/>
    <w:p w14:paraId="14E2A6BD" w14:textId="56234F6A" w:rsidR="0095372C" w:rsidRPr="0095372C" w:rsidRDefault="0095372C" w:rsidP="0095372C"/>
    <w:p w14:paraId="23AA7C89" w14:textId="68A4DFAE" w:rsidR="0095372C" w:rsidRDefault="0095372C" w:rsidP="0095372C">
      <w:pPr>
        <w:pStyle w:val="ListParagraph"/>
        <w:numPr>
          <w:ilvl w:val="0"/>
          <w:numId w:val="17"/>
        </w:numPr>
        <w:tabs>
          <w:tab w:val="left" w:pos="1260"/>
        </w:tabs>
        <w:ind w:hanging="1350"/>
        <w:rPr>
          <w:sz w:val="32"/>
          <w:szCs w:val="32"/>
        </w:rPr>
      </w:pPr>
      <w:r>
        <w:rPr>
          <w:sz w:val="32"/>
          <w:szCs w:val="32"/>
        </w:rPr>
        <w:t>APP Layer</w:t>
      </w:r>
    </w:p>
    <w:p w14:paraId="5C5C3A56" w14:textId="53C6E426" w:rsidR="0095372C" w:rsidRPr="00032156" w:rsidRDefault="0095372C" w:rsidP="00032156">
      <w:pPr>
        <w:pStyle w:val="ListParagraph"/>
        <w:numPr>
          <w:ilvl w:val="0"/>
          <w:numId w:val="20"/>
        </w:numPr>
        <w:tabs>
          <w:tab w:val="left" w:pos="1260"/>
        </w:tabs>
        <w:rPr>
          <w:sz w:val="24"/>
          <w:szCs w:val="24"/>
        </w:rPr>
      </w:pPr>
      <w:r w:rsidRPr="00032156">
        <w:rPr>
          <w:sz w:val="24"/>
          <w:szCs w:val="24"/>
        </w:rPr>
        <w:t>Basic Communication Module (BCM)</w:t>
      </w:r>
    </w:p>
    <w:p w14:paraId="71133EEC" w14:textId="77777777" w:rsidR="008F7788" w:rsidRDefault="007C53F1" w:rsidP="008F7788">
      <w:pPr>
        <w:pStyle w:val="ListParagraph"/>
        <w:tabs>
          <w:tab w:val="left" w:pos="1260"/>
        </w:tabs>
        <w:ind w:left="1800" w:hanging="180"/>
        <w:rPr>
          <w:sz w:val="24"/>
          <w:szCs w:val="24"/>
        </w:rPr>
      </w:pPr>
      <w:r>
        <w:rPr>
          <w:sz w:val="24"/>
          <w:szCs w:val="24"/>
        </w:rPr>
        <w:t xml:space="preserve">APIs </w:t>
      </w:r>
      <w:r w:rsidR="0095372C">
        <w:rPr>
          <w:sz w:val="24"/>
          <w:szCs w:val="24"/>
        </w:rPr>
        <w:t xml:space="preserve">:  </w:t>
      </w:r>
      <w:r>
        <w:rPr>
          <w:sz w:val="24"/>
          <w:szCs w:val="24"/>
        </w:rPr>
        <w:tab/>
      </w:r>
    </w:p>
    <w:p w14:paraId="6A3DFCB4" w14:textId="6DEE14AB" w:rsidR="008F7788" w:rsidRDefault="007C53F1" w:rsidP="008F7788">
      <w:pPr>
        <w:pStyle w:val="ListParagraph"/>
        <w:numPr>
          <w:ilvl w:val="0"/>
          <w:numId w:val="18"/>
        </w:numPr>
        <w:tabs>
          <w:tab w:val="left" w:pos="1260"/>
        </w:tabs>
        <w:ind w:left="1800" w:hanging="180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BCM_i</w:t>
      </w:r>
      <w:r w:rsidR="0095372C">
        <w:rPr>
          <w:sz w:val="24"/>
          <w:szCs w:val="24"/>
        </w:rPr>
        <w:t>nit</w:t>
      </w:r>
      <w:r>
        <w:rPr>
          <w:sz w:val="24"/>
          <w:szCs w:val="24"/>
        </w:rPr>
        <w:t>CAN</w:t>
      </w:r>
      <w:proofErr w:type="spellEnd"/>
      <w:r w:rsidR="0095372C">
        <w:rPr>
          <w:sz w:val="24"/>
          <w:szCs w:val="24"/>
        </w:rPr>
        <w:t>()</w:t>
      </w:r>
    </w:p>
    <w:p w14:paraId="18260781" w14:textId="44501412" w:rsidR="0095372C" w:rsidRDefault="008F7788" w:rsidP="008F7788">
      <w:pPr>
        <w:pStyle w:val="ListParagraph"/>
        <w:tabs>
          <w:tab w:val="left" w:pos="1260"/>
        </w:tabs>
        <w:ind w:left="1800" w:hanging="1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C53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Description : </w:t>
      </w:r>
      <w:r w:rsidR="007C53F1">
        <w:rPr>
          <w:sz w:val="24"/>
          <w:szCs w:val="24"/>
        </w:rPr>
        <w:t>initialize CAN module and set its configuration</w:t>
      </w:r>
      <w:r>
        <w:rPr>
          <w:sz w:val="24"/>
          <w:szCs w:val="24"/>
        </w:rPr>
        <w:t xml:space="preserve"> according to CAN config file</w:t>
      </w:r>
    </w:p>
    <w:p w14:paraId="4F1ED386" w14:textId="77777777" w:rsidR="00032156" w:rsidRDefault="00032156" w:rsidP="008F7788">
      <w:pPr>
        <w:pStyle w:val="ListParagraph"/>
        <w:tabs>
          <w:tab w:val="left" w:pos="1260"/>
        </w:tabs>
        <w:ind w:left="1800" w:hanging="180"/>
        <w:rPr>
          <w:sz w:val="24"/>
          <w:szCs w:val="24"/>
        </w:rPr>
      </w:pPr>
    </w:p>
    <w:p w14:paraId="6051E2C8" w14:textId="77777777" w:rsidR="008F7788" w:rsidRDefault="00151A73" w:rsidP="008F7788">
      <w:pPr>
        <w:pStyle w:val="ListParagraph"/>
        <w:numPr>
          <w:ilvl w:val="0"/>
          <w:numId w:val="18"/>
        </w:numPr>
        <w:tabs>
          <w:tab w:val="left" w:pos="1260"/>
        </w:tabs>
        <w:ind w:left="1800" w:hanging="180"/>
        <w:rPr>
          <w:sz w:val="24"/>
          <w:szCs w:val="24"/>
        </w:rPr>
      </w:pPr>
      <w:r w:rsidRPr="008F7788">
        <w:rPr>
          <w:sz w:val="24"/>
          <w:szCs w:val="24"/>
        </w:rPr>
        <w:t>u8 BCM_u8IsReady()</w:t>
      </w:r>
    </w:p>
    <w:p w14:paraId="4DBD28B8" w14:textId="2A893FD6" w:rsidR="000C5AB5" w:rsidRPr="008F7788" w:rsidRDefault="008F7788" w:rsidP="008F7788">
      <w:pPr>
        <w:pStyle w:val="ListParagraph"/>
        <w:tabs>
          <w:tab w:val="left" w:pos="1260"/>
        </w:tabs>
        <w:ind w:left="1800" w:hanging="180"/>
        <w:rPr>
          <w:sz w:val="24"/>
          <w:szCs w:val="24"/>
        </w:rPr>
      </w:pPr>
      <w:r>
        <w:rPr>
          <w:sz w:val="24"/>
          <w:szCs w:val="24"/>
        </w:rPr>
        <w:t xml:space="preserve">Description : </w:t>
      </w:r>
      <w:r w:rsidR="00696106" w:rsidRPr="008F7788">
        <w:rPr>
          <w:sz w:val="24"/>
          <w:szCs w:val="24"/>
        </w:rPr>
        <w:t xml:space="preserve">return 1 if can ready  </w:t>
      </w:r>
      <w:r>
        <w:rPr>
          <w:sz w:val="24"/>
          <w:szCs w:val="24"/>
        </w:rPr>
        <w:t>else zero</w:t>
      </w:r>
    </w:p>
    <w:p w14:paraId="0DE3C352" w14:textId="5E514D28" w:rsidR="00CA7F46" w:rsidRDefault="00CA7F46" w:rsidP="008F7788">
      <w:pPr>
        <w:pStyle w:val="ListParagraph"/>
        <w:tabs>
          <w:tab w:val="left" w:pos="1260"/>
        </w:tabs>
        <w:ind w:left="1800" w:hanging="180"/>
        <w:rPr>
          <w:sz w:val="24"/>
          <w:szCs w:val="24"/>
        </w:rPr>
      </w:pPr>
      <w:r>
        <w:rPr>
          <w:sz w:val="24"/>
          <w:szCs w:val="24"/>
        </w:rPr>
        <w:t>/*gets speed from SMM and save it in the struct*/</w:t>
      </w:r>
    </w:p>
    <w:p w14:paraId="7009D57D" w14:textId="77777777" w:rsidR="00032156" w:rsidRDefault="00032156" w:rsidP="008F7788">
      <w:pPr>
        <w:pStyle w:val="ListParagraph"/>
        <w:tabs>
          <w:tab w:val="left" w:pos="1260"/>
        </w:tabs>
        <w:ind w:left="1800" w:hanging="180"/>
        <w:rPr>
          <w:sz w:val="24"/>
          <w:szCs w:val="24"/>
        </w:rPr>
      </w:pPr>
    </w:p>
    <w:p w14:paraId="5A271CCD" w14:textId="77777777" w:rsidR="00032156" w:rsidRDefault="007C53F1" w:rsidP="00032156">
      <w:pPr>
        <w:pStyle w:val="ListParagraph"/>
        <w:numPr>
          <w:ilvl w:val="0"/>
          <w:numId w:val="18"/>
        </w:numPr>
        <w:tabs>
          <w:tab w:val="left" w:pos="1260"/>
        </w:tabs>
        <w:ind w:left="1800" w:hanging="180"/>
        <w:rPr>
          <w:sz w:val="24"/>
          <w:szCs w:val="24"/>
        </w:rPr>
      </w:pPr>
      <w:r>
        <w:rPr>
          <w:sz w:val="24"/>
          <w:szCs w:val="24"/>
        </w:rPr>
        <w:t xml:space="preserve">struct </w:t>
      </w:r>
      <w:proofErr w:type="spellStart"/>
      <w:r w:rsidR="002B3A3A">
        <w:rPr>
          <w:sz w:val="24"/>
          <w:szCs w:val="24"/>
        </w:rPr>
        <w:t>Speed</w:t>
      </w:r>
      <w:r>
        <w:rPr>
          <w:sz w:val="24"/>
          <w:szCs w:val="24"/>
        </w:rPr>
        <w:t>StatusMsg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BCM_</w:t>
      </w:r>
      <w:r w:rsidR="009747EE">
        <w:rPr>
          <w:sz w:val="24"/>
          <w:szCs w:val="24"/>
        </w:rPr>
        <w:t>set</w:t>
      </w:r>
      <w:r w:rsidR="002B3A3A">
        <w:rPr>
          <w:sz w:val="24"/>
          <w:szCs w:val="24"/>
        </w:rPr>
        <w:t>Speed</w:t>
      </w:r>
      <w:r>
        <w:rPr>
          <w:sz w:val="24"/>
          <w:szCs w:val="24"/>
        </w:rPr>
        <w:t>StatusMsg</w:t>
      </w:r>
      <w:proofErr w:type="spellEnd"/>
      <w:r>
        <w:rPr>
          <w:sz w:val="24"/>
          <w:szCs w:val="24"/>
        </w:rPr>
        <w:t>()</w:t>
      </w:r>
    </w:p>
    <w:p w14:paraId="2EBBF345" w14:textId="4EF2F829" w:rsidR="008F7788" w:rsidRPr="00032156" w:rsidRDefault="008F7788" w:rsidP="00032156">
      <w:pPr>
        <w:pStyle w:val="ListParagraph"/>
        <w:tabs>
          <w:tab w:val="left" w:pos="1260"/>
        </w:tabs>
        <w:ind w:left="1800"/>
        <w:rPr>
          <w:sz w:val="24"/>
          <w:szCs w:val="24"/>
        </w:rPr>
      </w:pPr>
      <w:r w:rsidRPr="00032156">
        <w:rPr>
          <w:sz w:val="24"/>
          <w:szCs w:val="24"/>
        </w:rPr>
        <w:t xml:space="preserve"> </w:t>
      </w:r>
      <w:r w:rsidRPr="00032156">
        <w:rPr>
          <w:sz w:val="24"/>
          <w:szCs w:val="24"/>
        </w:rPr>
        <w:t xml:space="preserve">Description : </w:t>
      </w:r>
      <w:r w:rsidR="002B3A3A" w:rsidRPr="00032156">
        <w:rPr>
          <w:sz w:val="24"/>
          <w:szCs w:val="24"/>
        </w:rPr>
        <w:t xml:space="preserve"> </w:t>
      </w:r>
      <w:r w:rsidRPr="00032156">
        <w:rPr>
          <w:sz w:val="24"/>
          <w:szCs w:val="24"/>
        </w:rPr>
        <w:t>gets speed from S</w:t>
      </w:r>
      <w:r w:rsidRPr="00032156">
        <w:rPr>
          <w:sz w:val="24"/>
          <w:szCs w:val="24"/>
        </w:rPr>
        <w:t xml:space="preserve">peed </w:t>
      </w:r>
      <w:r w:rsidRPr="00032156">
        <w:rPr>
          <w:sz w:val="24"/>
          <w:szCs w:val="24"/>
        </w:rPr>
        <w:t>M</w:t>
      </w:r>
      <w:r w:rsidRPr="00032156">
        <w:rPr>
          <w:sz w:val="24"/>
          <w:szCs w:val="24"/>
        </w:rPr>
        <w:t xml:space="preserve">onitor </w:t>
      </w:r>
      <w:proofErr w:type="spellStart"/>
      <w:r w:rsidRPr="00032156">
        <w:rPr>
          <w:sz w:val="24"/>
          <w:szCs w:val="24"/>
        </w:rPr>
        <w:t>M</w:t>
      </w:r>
      <w:r w:rsidRPr="00032156">
        <w:rPr>
          <w:sz w:val="24"/>
          <w:szCs w:val="24"/>
        </w:rPr>
        <w:t>odeule</w:t>
      </w:r>
      <w:proofErr w:type="spellEnd"/>
      <w:r w:rsidRPr="00032156">
        <w:rPr>
          <w:sz w:val="24"/>
          <w:szCs w:val="24"/>
        </w:rPr>
        <w:t xml:space="preserve"> and save </w:t>
      </w:r>
      <w:r w:rsidRPr="00032156">
        <w:rPr>
          <w:sz w:val="24"/>
          <w:szCs w:val="24"/>
        </w:rPr>
        <w:t xml:space="preserve"> </w:t>
      </w:r>
      <w:r w:rsidRPr="00032156">
        <w:rPr>
          <w:sz w:val="24"/>
          <w:szCs w:val="24"/>
        </w:rPr>
        <w:t xml:space="preserve">it </w:t>
      </w:r>
      <w:r w:rsidRPr="00032156">
        <w:rPr>
          <w:sz w:val="24"/>
          <w:szCs w:val="24"/>
        </w:rPr>
        <w:t xml:space="preserve">  </w:t>
      </w:r>
      <w:r w:rsidRPr="00032156">
        <w:rPr>
          <w:sz w:val="24"/>
          <w:szCs w:val="24"/>
        </w:rPr>
        <w:t>in the struct</w:t>
      </w:r>
      <w:r w:rsidRPr="00032156">
        <w:rPr>
          <w:sz w:val="24"/>
          <w:szCs w:val="24"/>
        </w:rPr>
        <w:t xml:space="preserve"> of type speed status</w:t>
      </w:r>
    </w:p>
    <w:p w14:paraId="15CF41C6" w14:textId="7B706F49" w:rsidR="007C53F1" w:rsidRDefault="007C53F1" w:rsidP="008F7788">
      <w:pPr>
        <w:pStyle w:val="ListParagraph"/>
        <w:tabs>
          <w:tab w:val="left" w:pos="1260"/>
        </w:tabs>
        <w:ind w:left="1800" w:hanging="180"/>
        <w:rPr>
          <w:sz w:val="24"/>
          <w:szCs w:val="24"/>
        </w:rPr>
      </w:pPr>
    </w:p>
    <w:p w14:paraId="1C30DE0C" w14:textId="76BD0C85" w:rsidR="00CA7F46" w:rsidRDefault="002B3A3A" w:rsidP="008F7788">
      <w:pPr>
        <w:pStyle w:val="ListParagraph"/>
        <w:numPr>
          <w:ilvl w:val="0"/>
          <w:numId w:val="18"/>
        </w:numPr>
        <w:tabs>
          <w:tab w:val="left" w:pos="1260"/>
        </w:tabs>
        <w:ind w:left="1800" w:hanging="180"/>
        <w:rPr>
          <w:sz w:val="24"/>
          <w:szCs w:val="24"/>
        </w:rPr>
      </w:pPr>
      <w:r>
        <w:rPr>
          <w:sz w:val="24"/>
          <w:szCs w:val="24"/>
        </w:rPr>
        <w:t xml:space="preserve">struct </w:t>
      </w:r>
      <w:proofErr w:type="spellStart"/>
      <w:r>
        <w:rPr>
          <w:sz w:val="24"/>
          <w:szCs w:val="24"/>
        </w:rPr>
        <w:t>DoorStateMsg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BCM_</w:t>
      </w:r>
      <w:r w:rsidR="009747EE">
        <w:rPr>
          <w:sz w:val="24"/>
          <w:szCs w:val="24"/>
        </w:rPr>
        <w:t>s</w:t>
      </w:r>
      <w:r>
        <w:rPr>
          <w:sz w:val="24"/>
          <w:szCs w:val="24"/>
        </w:rPr>
        <w:t>etDoorStateMsg</w:t>
      </w:r>
      <w:proofErr w:type="spellEnd"/>
      <w:r>
        <w:rPr>
          <w:sz w:val="24"/>
          <w:szCs w:val="24"/>
        </w:rPr>
        <w:t>()</w:t>
      </w:r>
    </w:p>
    <w:p w14:paraId="37179E7C" w14:textId="34AEDC26" w:rsidR="00032156" w:rsidRPr="00CA7F46" w:rsidRDefault="00032156" w:rsidP="00032156">
      <w:pPr>
        <w:pStyle w:val="ListParagraph"/>
        <w:tabs>
          <w:tab w:val="left" w:pos="1260"/>
        </w:tabs>
        <w:ind w:left="1800" w:hanging="180"/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>
        <w:rPr>
          <w:sz w:val="24"/>
          <w:szCs w:val="24"/>
        </w:rPr>
        <w:t>gets door status from D</w:t>
      </w:r>
      <w:r>
        <w:rPr>
          <w:sz w:val="24"/>
          <w:szCs w:val="24"/>
        </w:rPr>
        <w:t xml:space="preserve">oor and </w:t>
      </w:r>
      <w:r>
        <w:rPr>
          <w:sz w:val="24"/>
          <w:szCs w:val="24"/>
        </w:rPr>
        <w:t>L</w:t>
      </w:r>
      <w:r>
        <w:rPr>
          <w:sz w:val="24"/>
          <w:szCs w:val="24"/>
        </w:rPr>
        <w:t xml:space="preserve">ight </w:t>
      </w:r>
      <w:r>
        <w:rPr>
          <w:sz w:val="24"/>
          <w:szCs w:val="24"/>
        </w:rPr>
        <w:t>M</w:t>
      </w:r>
      <w:r>
        <w:rPr>
          <w:sz w:val="24"/>
          <w:szCs w:val="24"/>
        </w:rPr>
        <w:t xml:space="preserve">onitor </w:t>
      </w:r>
      <w:r>
        <w:rPr>
          <w:sz w:val="24"/>
          <w:szCs w:val="24"/>
        </w:rPr>
        <w:t>M</w:t>
      </w:r>
      <w:r>
        <w:rPr>
          <w:sz w:val="24"/>
          <w:szCs w:val="24"/>
        </w:rPr>
        <w:t>odule</w:t>
      </w:r>
      <w:r>
        <w:rPr>
          <w:sz w:val="24"/>
          <w:szCs w:val="24"/>
        </w:rPr>
        <w:t xml:space="preserve"> and save it in the struct</w:t>
      </w:r>
      <w:r>
        <w:rPr>
          <w:sz w:val="24"/>
          <w:szCs w:val="24"/>
        </w:rPr>
        <w:t xml:space="preserve"> of type </w:t>
      </w:r>
      <w:proofErr w:type="spellStart"/>
      <w:r>
        <w:rPr>
          <w:sz w:val="24"/>
          <w:szCs w:val="24"/>
        </w:rPr>
        <w:t>DoorStateMsg</w:t>
      </w:r>
      <w:proofErr w:type="spellEnd"/>
    </w:p>
    <w:p w14:paraId="00D9B3A2" w14:textId="3194BCA7" w:rsidR="00032156" w:rsidRDefault="00032156" w:rsidP="00032156">
      <w:pPr>
        <w:tabs>
          <w:tab w:val="left" w:pos="1260"/>
        </w:tabs>
        <w:ind w:left="1800"/>
        <w:rPr>
          <w:sz w:val="24"/>
          <w:szCs w:val="24"/>
        </w:rPr>
      </w:pPr>
    </w:p>
    <w:p w14:paraId="1651D8F0" w14:textId="77777777" w:rsidR="00032156" w:rsidRDefault="00032156" w:rsidP="00032156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struct </w:t>
      </w:r>
      <w:proofErr w:type="spellStart"/>
      <w:r>
        <w:rPr>
          <w:sz w:val="24"/>
          <w:szCs w:val="24"/>
        </w:rPr>
        <w:t>LightSwitchMsg</w:t>
      </w:r>
      <w:proofErr w:type="spell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BCM_setLightSwitchMsg</w:t>
      </w:r>
      <w:proofErr w:type="spellEnd"/>
      <w:r>
        <w:rPr>
          <w:sz w:val="24"/>
          <w:szCs w:val="24"/>
        </w:rPr>
        <w:t xml:space="preserve"> () </w:t>
      </w:r>
    </w:p>
    <w:p w14:paraId="79312428" w14:textId="0E9E9FFC" w:rsidR="002B3A3A" w:rsidRPr="008F7788" w:rsidRDefault="00032156" w:rsidP="00032156">
      <w:pPr>
        <w:tabs>
          <w:tab w:val="left" w:pos="1260"/>
        </w:tabs>
        <w:ind w:left="1710"/>
        <w:rPr>
          <w:sz w:val="24"/>
          <w:szCs w:val="24"/>
        </w:rPr>
      </w:pPr>
      <w:r>
        <w:rPr>
          <w:sz w:val="24"/>
          <w:szCs w:val="24"/>
        </w:rPr>
        <w:tab/>
      </w:r>
      <w:r w:rsidR="008F7788" w:rsidRPr="008F7788">
        <w:rPr>
          <w:sz w:val="24"/>
          <w:szCs w:val="24"/>
        </w:rPr>
        <w:t xml:space="preserve">Description </w:t>
      </w:r>
      <w:r>
        <w:rPr>
          <w:sz w:val="24"/>
          <w:szCs w:val="24"/>
        </w:rPr>
        <w:t xml:space="preserve">: </w:t>
      </w:r>
      <w:r w:rsidR="00CA7F46" w:rsidRPr="008F7788">
        <w:rPr>
          <w:sz w:val="24"/>
          <w:szCs w:val="24"/>
        </w:rPr>
        <w:t xml:space="preserve">gets lights switch state from </w:t>
      </w:r>
      <w:r>
        <w:rPr>
          <w:sz w:val="24"/>
          <w:szCs w:val="24"/>
        </w:rPr>
        <w:t xml:space="preserve">Door and Light Monitor Module </w:t>
      </w:r>
      <w:r w:rsidR="00CA7F46" w:rsidRPr="008F7788">
        <w:rPr>
          <w:sz w:val="24"/>
          <w:szCs w:val="24"/>
        </w:rPr>
        <w:t>and save it in the struct</w:t>
      </w:r>
      <w:r>
        <w:rPr>
          <w:sz w:val="24"/>
          <w:szCs w:val="24"/>
        </w:rPr>
        <w:t xml:space="preserve"> of type </w:t>
      </w:r>
      <w:proofErr w:type="spellStart"/>
      <w:r>
        <w:rPr>
          <w:sz w:val="24"/>
          <w:szCs w:val="24"/>
        </w:rPr>
        <w:t>LightSwitchMsg</w:t>
      </w:r>
      <w:proofErr w:type="spellEnd"/>
    </w:p>
    <w:p w14:paraId="4168077D" w14:textId="01DEBDE4" w:rsidR="003F1804" w:rsidRDefault="003F1804" w:rsidP="00032156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BCM_updateCANSpeedStatus</w:t>
      </w:r>
      <w:proofErr w:type="spellEnd"/>
      <w:r>
        <w:rPr>
          <w:sz w:val="24"/>
          <w:szCs w:val="24"/>
        </w:rPr>
        <w:t>()</w:t>
      </w:r>
    </w:p>
    <w:p w14:paraId="59278CD9" w14:textId="3754561A" w:rsidR="00032156" w:rsidRDefault="00032156" w:rsidP="00032156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>Description:  Send speed on CAN bus</w:t>
      </w:r>
    </w:p>
    <w:p w14:paraId="3977E53C" w14:textId="77777777" w:rsidR="00032156" w:rsidRDefault="00032156" w:rsidP="00032156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</w:p>
    <w:p w14:paraId="3581E15C" w14:textId="44B685CE" w:rsidR="003F1804" w:rsidRDefault="003F1804" w:rsidP="00032156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BCM_updateCANDoorStatus</w:t>
      </w:r>
      <w:proofErr w:type="spellEnd"/>
      <w:r>
        <w:rPr>
          <w:sz w:val="24"/>
          <w:szCs w:val="24"/>
        </w:rPr>
        <w:t>()</w:t>
      </w:r>
    </w:p>
    <w:p w14:paraId="6C445037" w14:textId="078E8476" w:rsidR="00032156" w:rsidRDefault="00032156" w:rsidP="00032156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Description:  Send </w:t>
      </w:r>
      <w:r>
        <w:rPr>
          <w:sz w:val="24"/>
          <w:szCs w:val="24"/>
        </w:rPr>
        <w:t>Door state</w:t>
      </w:r>
      <w:r>
        <w:rPr>
          <w:sz w:val="24"/>
          <w:szCs w:val="24"/>
        </w:rPr>
        <w:t xml:space="preserve"> on CAN bus</w:t>
      </w:r>
    </w:p>
    <w:p w14:paraId="4DC2E86A" w14:textId="77777777" w:rsidR="00032156" w:rsidRDefault="00032156" w:rsidP="00032156">
      <w:pPr>
        <w:pStyle w:val="ListParagraph"/>
        <w:tabs>
          <w:tab w:val="left" w:pos="1260"/>
        </w:tabs>
        <w:ind w:left="1800"/>
        <w:rPr>
          <w:sz w:val="24"/>
          <w:szCs w:val="24"/>
        </w:rPr>
      </w:pPr>
    </w:p>
    <w:p w14:paraId="14D642E2" w14:textId="3353942A" w:rsidR="003F1804" w:rsidRDefault="003F1804" w:rsidP="00032156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BCM_updateCANLightSwitchStatus</w:t>
      </w:r>
      <w:proofErr w:type="spellEnd"/>
      <w:r>
        <w:rPr>
          <w:sz w:val="24"/>
          <w:szCs w:val="24"/>
        </w:rPr>
        <w:t>()</w:t>
      </w:r>
    </w:p>
    <w:p w14:paraId="363AEC2F" w14:textId="59BE50F4" w:rsidR="00032156" w:rsidRDefault="00032156" w:rsidP="00032156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Description:  Send </w:t>
      </w:r>
      <w:r>
        <w:rPr>
          <w:sz w:val="24"/>
          <w:szCs w:val="24"/>
        </w:rPr>
        <w:t>Light Switch State</w:t>
      </w:r>
      <w:r>
        <w:rPr>
          <w:sz w:val="24"/>
          <w:szCs w:val="24"/>
        </w:rPr>
        <w:t xml:space="preserve"> on CAN bus</w:t>
      </w:r>
    </w:p>
    <w:p w14:paraId="2867EEA5" w14:textId="77777777" w:rsidR="00032156" w:rsidRDefault="00032156" w:rsidP="00032156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</w:p>
    <w:p w14:paraId="52E3FA99" w14:textId="77777777" w:rsidR="003E68EB" w:rsidRDefault="003E68EB" w:rsidP="008F7788">
      <w:pPr>
        <w:pStyle w:val="ListParagraph"/>
        <w:tabs>
          <w:tab w:val="left" w:pos="1260"/>
        </w:tabs>
        <w:ind w:left="1800" w:hanging="180"/>
        <w:rPr>
          <w:sz w:val="24"/>
          <w:szCs w:val="24"/>
        </w:rPr>
      </w:pPr>
    </w:p>
    <w:p w14:paraId="0C6430A0" w14:textId="500897A3" w:rsidR="003F1804" w:rsidRDefault="003F1804" w:rsidP="008F7788">
      <w:pPr>
        <w:pStyle w:val="ListParagraph"/>
        <w:tabs>
          <w:tab w:val="left" w:pos="1260"/>
        </w:tabs>
        <w:ind w:left="1800" w:hanging="180"/>
        <w:rPr>
          <w:sz w:val="24"/>
          <w:szCs w:val="24"/>
        </w:rPr>
      </w:pPr>
      <w:r>
        <w:rPr>
          <w:sz w:val="24"/>
          <w:szCs w:val="24"/>
        </w:rPr>
        <w:t xml:space="preserve">Typedefs: </w:t>
      </w:r>
      <w:r w:rsidR="00032156">
        <w:rPr>
          <w:sz w:val="24"/>
          <w:szCs w:val="24"/>
        </w:rPr>
        <w:tab/>
      </w:r>
      <w:r>
        <w:rPr>
          <w:sz w:val="24"/>
          <w:szCs w:val="24"/>
        </w:rPr>
        <w:t xml:space="preserve">- struct </w:t>
      </w:r>
      <w:proofErr w:type="spellStart"/>
      <w:r>
        <w:rPr>
          <w:sz w:val="24"/>
          <w:szCs w:val="24"/>
        </w:rPr>
        <w:t>SpeedStatusMsg</w:t>
      </w:r>
      <w:r w:rsidR="00F222DD">
        <w:rPr>
          <w:sz w:val="24"/>
          <w:szCs w:val="24"/>
        </w:rPr>
        <w:t>_t</w:t>
      </w:r>
      <w:proofErr w:type="spellEnd"/>
    </w:p>
    <w:p w14:paraId="609B94D7" w14:textId="6C27DAFA" w:rsidR="00696106" w:rsidRDefault="003F1804" w:rsidP="008F7788">
      <w:pPr>
        <w:pStyle w:val="ListParagraph"/>
        <w:tabs>
          <w:tab w:val="left" w:pos="1260"/>
        </w:tabs>
        <w:ind w:left="1800" w:hanging="180"/>
        <w:rPr>
          <w:sz w:val="24"/>
          <w:szCs w:val="24"/>
        </w:rPr>
      </w:pPr>
      <w:r>
        <w:rPr>
          <w:sz w:val="24"/>
          <w:szCs w:val="24"/>
        </w:rPr>
        <w:tab/>
        <w:t xml:space="preserve">          </w:t>
      </w:r>
      <w:r w:rsidR="00032156">
        <w:rPr>
          <w:sz w:val="24"/>
          <w:szCs w:val="24"/>
        </w:rPr>
        <w:tab/>
      </w:r>
      <w:r>
        <w:rPr>
          <w:sz w:val="24"/>
          <w:szCs w:val="24"/>
        </w:rPr>
        <w:t xml:space="preserve">- struct </w:t>
      </w:r>
      <w:proofErr w:type="spellStart"/>
      <w:r w:rsidR="003E68EB">
        <w:rPr>
          <w:sz w:val="24"/>
          <w:szCs w:val="24"/>
        </w:rPr>
        <w:t>DoorStateMsg</w:t>
      </w:r>
      <w:r w:rsidR="00F222DD">
        <w:rPr>
          <w:sz w:val="24"/>
          <w:szCs w:val="24"/>
        </w:rPr>
        <w:t>_t</w:t>
      </w:r>
      <w:proofErr w:type="spellEnd"/>
    </w:p>
    <w:p w14:paraId="592EC895" w14:textId="2E8EFBFF" w:rsidR="003F1804" w:rsidRDefault="00032156" w:rsidP="008F7788">
      <w:pPr>
        <w:pStyle w:val="ListParagraph"/>
        <w:tabs>
          <w:tab w:val="left" w:pos="1260"/>
        </w:tabs>
        <w:ind w:left="1800" w:hanging="1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F1804" w:rsidRPr="00696106">
        <w:rPr>
          <w:sz w:val="24"/>
          <w:szCs w:val="24"/>
        </w:rPr>
        <w:t xml:space="preserve">- struct </w:t>
      </w:r>
      <w:proofErr w:type="spellStart"/>
      <w:r w:rsidR="003E68EB" w:rsidRPr="00696106">
        <w:rPr>
          <w:sz w:val="24"/>
          <w:szCs w:val="24"/>
        </w:rPr>
        <w:t>LightSwitchMsg</w:t>
      </w:r>
      <w:r w:rsidR="00F222DD" w:rsidRPr="00696106">
        <w:rPr>
          <w:sz w:val="24"/>
          <w:szCs w:val="24"/>
        </w:rPr>
        <w:t>_t</w:t>
      </w:r>
      <w:proofErr w:type="spellEnd"/>
    </w:p>
    <w:p w14:paraId="33E0459B" w14:textId="77777777" w:rsidR="00696106" w:rsidRPr="00696106" w:rsidRDefault="00696106" w:rsidP="008F7788">
      <w:pPr>
        <w:pStyle w:val="ListParagraph"/>
        <w:tabs>
          <w:tab w:val="left" w:pos="1260"/>
        </w:tabs>
        <w:ind w:left="1800" w:hanging="180"/>
        <w:rPr>
          <w:sz w:val="24"/>
          <w:szCs w:val="24"/>
        </w:rPr>
      </w:pPr>
    </w:p>
    <w:p w14:paraId="5E01439B" w14:textId="34D1A944" w:rsidR="003E68EB" w:rsidRDefault="003E68EB" w:rsidP="002908D4">
      <w:pPr>
        <w:pStyle w:val="ListParagraph"/>
        <w:numPr>
          <w:ilvl w:val="0"/>
          <w:numId w:val="20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Speed Monitor Module </w:t>
      </w:r>
    </w:p>
    <w:p w14:paraId="63F13FA0" w14:textId="77777777" w:rsidR="002908D4" w:rsidRDefault="003E68EB" w:rsidP="008F7788">
      <w:pPr>
        <w:pStyle w:val="ListParagraph"/>
        <w:tabs>
          <w:tab w:val="left" w:pos="1260"/>
        </w:tabs>
        <w:ind w:left="1800" w:hanging="180"/>
        <w:rPr>
          <w:sz w:val="24"/>
          <w:szCs w:val="24"/>
        </w:rPr>
      </w:pPr>
      <w:r>
        <w:rPr>
          <w:sz w:val="24"/>
          <w:szCs w:val="24"/>
        </w:rPr>
        <w:t xml:space="preserve">APIs :  </w:t>
      </w:r>
      <w:r>
        <w:rPr>
          <w:sz w:val="24"/>
          <w:szCs w:val="24"/>
        </w:rPr>
        <w:tab/>
      </w:r>
    </w:p>
    <w:p w14:paraId="549CB817" w14:textId="585AB435" w:rsidR="00F222DD" w:rsidRDefault="003E68EB" w:rsidP="002908D4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SMM_initSpeedSensor</w:t>
      </w:r>
      <w:proofErr w:type="spellEnd"/>
      <w:r>
        <w:rPr>
          <w:sz w:val="24"/>
          <w:szCs w:val="24"/>
        </w:rPr>
        <w:t>(</w:t>
      </w:r>
      <w:r w:rsidR="00392CF5">
        <w:rPr>
          <w:sz w:val="24"/>
          <w:szCs w:val="24"/>
        </w:rPr>
        <w:t>)</w:t>
      </w:r>
    </w:p>
    <w:p w14:paraId="2AC02A26" w14:textId="4C9A7A6D" w:rsidR="002908D4" w:rsidRDefault="002908D4" w:rsidP="002908D4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  <w:r>
        <w:rPr>
          <w:sz w:val="24"/>
          <w:szCs w:val="24"/>
        </w:rPr>
        <w:t xml:space="preserve">Description: Init </w:t>
      </w:r>
      <w:proofErr w:type="spellStart"/>
      <w:r>
        <w:rPr>
          <w:sz w:val="24"/>
          <w:szCs w:val="24"/>
        </w:rPr>
        <w:t>SpeedSensor</w:t>
      </w:r>
      <w:proofErr w:type="spellEnd"/>
      <w:r>
        <w:rPr>
          <w:sz w:val="24"/>
          <w:szCs w:val="24"/>
        </w:rPr>
        <w:t xml:space="preserve"> according to Speed sensor driver config file</w:t>
      </w:r>
    </w:p>
    <w:p w14:paraId="5D57913F" w14:textId="77777777" w:rsidR="002908D4" w:rsidRDefault="002908D4" w:rsidP="002908D4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</w:p>
    <w:p w14:paraId="60B224BD" w14:textId="77777777" w:rsidR="002908D4" w:rsidRDefault="00696106" w:rsidP="002908D4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proofErr w:type="spellStart"/>
      <w:r w:rsidRPr="00392CF5">
        <w:rPr>
          <w:sz w:val="24"/>
          <w:szCs w:val="24"/>
        </w:rPr>
        <w:t>SENSOR_READING_t</w:t>
      </w:r>
      <w:proofErr w:type="spellEnd"/>
      <w:r w:rsidRPr="00392CF5">
        <w:rPr>
          <w:sz w:val="24"/>
          <w:szCs w:val="24"/>
        </w:rPr>
        <w:t xml:space="preserve"> </w:t>
      </w:r>
      <w:r w:rsidR="002908D4">
        <w:rPr>
          <w:sz w:val="24"/>
          <w:szCs w:val="24"/>
        </w:rPr>
        <w:t xml:space="preserve"> </w:t>
      </w:r>
      <w:proofErr w:type="spellStart"/>
      <w:r w:rsidR="00F222DD" w:rsidRPr="002908D4">
        <w:rPr>
          <w:sz w:val="24"/>
          <w:szCs w:val="24"/>
        </w:rPr>
        <w:t>SMM</w:t>
      </w:r>
      <w:r w:rsidR="003E68EB" w:rsidRPr="002908D4">
        <w:rPr>
          <w:sz w:val="24"/>
          <w:szCs w:val="24"/>
        </w:rPr>
        <w:t>_</w:t>
      </w:r>
      <w:r w:rsidR="004002AA" w:rsidRPr="002908D4">
        <w:rPr>
          <w:sz w:val="24"/>
          <w:szCs w:val="24"/>
        </w:rPr>
        <w:t>get</w:t>
      </w:r>
      <w:r w:rsidR="00F222DD" w:rsidRPr="002908D4">
        <w:rPr>
          <w:sz w:val="24"/>
          <w:szCs w:val="24"/>
        </w:rPr>
        <w:t>SensorReading</w:t>
      </w:r>
      <w:proofErr w:type="spellEnd"/>
      <w:r w:rsidR="004002AA" w:rsidRPr="002908D4">
        <w:rPr>
          <w:sz w:val="24"/>
          <w:szCs w:val="24"/>
        </w:rPr>
        <w:t xml:space="preserve"> </w:t>
      </w:r>
      <w:r w:rsidR="003E68EB" w:rsidRPr="002908D4">
        <w:rPr>
          <w:sz w:val="24"/>
          <w:szCs w:val="24"/>
        </w:rPr>
        <w:t>()</w:t>
      </w:r>
    </w:p>
    <w:p w14:paraId="16B78D3D" w14:textId="598B42A8" w:rsidR="004002AA" w:rsidRPr="002908D4" w:rsidRDefault="002908D4" w:rsidP="002908D4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  <w:r>
        <w:rPr>
          <w:sz w:val="24"/>
          <w:szCs w:val="24"/>
        </w:rPr>
        <w:t>Description: return sensor reading in a 4 byte variable</w:t>
      </w:r>
      <w:r w:rsidR="003E68EB" w:rsidRPr="002908D4">
        <w:rPr>
          <w:sz w:val="24"/>
          <w:szCs w:val="24"/>
        </w:rPr>
        <w:t xml:space="preserve"> </w:t>
      </w:r>
    </w:p>
    <w:p w14:paraId="0AC23726" w14:textId="77777777" w:rsidR="00392CF5" w:rsidRPr="00392CF5" w:rsidRDefault="00392CF5" w:rsidP="008F7788">
      <w:pPr>
        <w:pStyle w:val="ListParagraph"/>
        <w:tabs>
          <w:tab w:val="left" w:pos="1260"/>
        </w:tabs>
        <w:ind w:left="1800" w:hanging="180"/>
        <w:rPr>
          <w:sz w:val="24"/>
          <w:szCs w:val="24"/>
        </w:rPr>
      </w:pPr>
    </w:p>
    <w:p w14:paraId="3FA5A50F" w14:textId="0A968696" w:rsidR="003E68EB" w:rsidRPr="00392CF5" w:rsidRDefault="003E68EB" w:rsidP="008F7788">
      <w:pPr>
        <w:pStyle w:val="ListParagraph"/>
        <w:tabs>
          <w:tab w:val="left" w:pos="1260"/>
        </w:tabs>
        <w:ind w:left="1800" w:hanging="180"/>
        <w:rPr>
          <w:sz w:val="24"/>
          <w:szCs w:val="24"/>
        </w:rPr>
      </w:pPr>
      <w:r>
        <w:rPr>
          <w:sz w:val="24"/>
          <w:szCs w:val="24"/>
        </w:rPr>
        <w:t xml:space="preserve">Typedefs: </w:t>
      </w:r>
      <w:r w:rsidR="00392CF5">
        <w:rPr>
          <w:sz w:val="24"/>
          <w:szCs w:val="24"/>
        </w:rPr>
        <w:t xml:space="preserve"> </w:t>
      </w:r>
      <w:r w:rsidRPr="00392CF5">
        <w:rPr>
          <w:sz w:val="24"/>
          <w:szCs w:val="24"/>
        </w:rPr>
        <w:t xml:space="preserve">- </w:t>
      </w:r>
      <w:r w:rsidR="00F222DD" w:rsidRPr="00392CF5">
        <w:rPr>
          <w:sz w:val="24"/>
          <w:szCs w:val="24"/>
        </w:rPr>
        <w:t xml:space="preserve">uint32 </w:t>
      </w:r>
      <w:proofErr w:type="spellStart"/>
      <w:r w:rsidR="00F222DD" w:rsidRPr="00392CF5">
        <w:rPr>
          <w:sz w:val="24"/>
          <w:szCs w:val="24"/>
        </w:rPr>
        <w:t>SENSOR_READING_t</w:t>
      </w:r>
      <w:proofErr w:type="spellEnd"/>
      <w:r w:rsidR="00F222DD" w:rsidRPr="00392CF5">
        <w:rPr>
          <w:sz w:val="24"/>
          <w:szCs w:val="24"/>
        </w:rPr>
        <w:t xml:space="preserve"> </w:t>
      </w:r>
    </w:p>
    <w:p w14:paraId="786B668B" w14:textId="4B49E71E" w:rsidR="004002AA" w:rsidRDefault="004002AA" w:rsidP="008F7788">
      <w:pPr>
        <w:pStyle w:val="ListParagraph"/>
        <w:tabs>
          <w:tab w:val="left" w:pos="1260"/>
        </w:tabs>
        <w:ind w:left="1800" w:hanging="180"/>
        <w:rPr>
          <w:sz w:val="24"/>
          <w:szCs w:val="24"/>
        </w:rPr>
      </w:pPr>
    </w:p>
    <w:p w14:paraId="0C02D9B6" w14:textId="05BBCD32" w:rsidR="004002AA" w:rsidRDefault="004002AA" w:rsidP="002908D4">
      <w:pPr>
        <w:pStyle w:val="ListParagraph"/>
        <w:numPr>
          <w:ilvl w:val="0"/>
          <w:numId w:val="20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Light Switch Monitor Module </w:t>
      </w:r>
    </w:p>
    <w:p w14:paraId="06E69F56" w14:textId="587B6794" w:rsidR="002908D4" w:rsidRDefault="004002AA" w:rsidP="008F7788">
      <w:pPr>
        <w:pStyle w:val="ListParagraph"/>
        <w:tabs>
          <w:tab w:val="left" w:pos="1260"/>
        </w:tabs>
        <w:ind w:left="1800" w:hanging="180"/>
        <w:rPr>
          <w:sz w:val="24"/>
          <w:szCs w:val="24"/>
        </w:rPr>
      </w:pPr>
      <w:r>
        <w:rPr>
          <w:sz w:val="24"/>
          <w:szCs w:val="24"/>
        </w:rPr>
        <w:t xml:space="preserve">APIs :  </w:t>
      </w:r>
    </w:p>
    <w:p w14:paraId="754836B7" w14:textId="7752A720" w:rsidR="004002AA" w:rsidRDefault="004002AA" w:rsidP="002908D4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LSMM_initSwitchMonitor</w:t>
      </w:r>
      <w:proofErr w:type="spellEnd"/>
      <w:r>
        <w:rPr>
          <w:sz w:val="24"/>
          <w:szCs w:val="24"/>
        </w:rPr>
        <w:t>(</w:t>
      </w:r>
      <w:r w:rsidRPr="00E45136">
        <w:rPr>
          <w:sz w:val="24"/>
          <w:szCs w:val="24"/>
        </w:rPr>
        <w:t>)</w:t>
      </w:r>
    </w:p>
    <w:p w14:paraId="46F918B9" w14:textId="72597528" w:rsidR="002908D4" w:rsidRDefault="002908D4" w:rsidP="002908D4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Description: </w:t>
      </w:r>
      <w:r>
        <w:rPr>
          <w:sz w:val="24"/>
          <w:szCs w:val="24"/>
        </w:rPr>
        <w:t xml:space="preserve">Init </w:t>
      </w:r>
      <w:r>
        <w:rPr>
          <w:sz w:val="24"/>
          <w:szCs w:val="24"/>
        </w:rPr>
        <w:t>Light switch sensor</w:t>
      </w:r>
      <w:r>
        <w:rPr>
          <w:sz w:val="24"/>
          <w:szCs w:val="24"/>
        </w:rPr>
        <w:t xml:space="preserve"> according to </w:t>
      </w:r>
      <w:r>
        <w:rPr>
          <w:sz w:val="24"/>
          <w:szCs w:val="24"/>
        </w:rPr>
        <w:t>light switch sensor driver</w:t>
      </w:r>
      <w:r>
        <w:rPr>
          <w:sz w:val="24"/>
          <w:szCs w:val="24"/>
        </w:rPr>
        <w:t xml:space="preserve"> config file</w:t>
      </w:r>
    </w:p>
    <w:p w14:paraId="38E27E52" w14:textId="5D365E27" w:rsidR="002908D4" w:rsidRPr="00E45136" w:rsidRDefault="002908D4" w:rsidP="002908D4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</w:p>
    <w:p w14:paraId="6E680B0E" w14:textId="438C9E74" w:rsidR="004002AA" w:rsidRPr="002908D4" w:rsidRDefault="00696106" w:rsidP="002908D4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SWITCH_STATE_t</w:t>
      </w:r>
      <w:proofErr w:type="spellEnd"/>
      <w:r>
        <w:rPr>
          <w:sz w:val="24"/>
          <w:szCs w:val="24"/>
        </w:rPr>
        <w:t xml:space="preserve"> </w:t>
      </w:r>
      <w:r w:rsidR="002908D4">
        <w:rPr>
          <w:sz w:val="24"/>
          <w:szCs w:val="24"/>
        </w:rPr>
        <w:t xml:space="preserve"> </w:t>
      </w:r>
      <w:proofErr w:type="spellStart"/>
      <w:r w:rsidR="004002AA" w:rsidRPr="002908D4">
        <w:rPr>
          <w:sz w:val="24"/>
          <w:szCs w:val="24"/>
        </w:rPr>
        <w:t>LSMM_getSwitchState</w:t>
      </w:r>
      <w:proofErr w:type="spellEnd"/>
      <w:r w:rsidR="004002AA" w:rsidRPr="002908D4">
        <w:rPr>
          <w:sz w:val="24"/>
          <w:szCs w:val="24"/>
        </w:rPr>
        <w:t xml:space="preserve">() </w:t>
      </w:r>
    </w:p>
    <w:p w14:paraId="2131A841" w14:textId="55F330D8" w:rsidR="002908D4" w:rsidRPr="002908D4" w:rsidRDefault="002908D4" w:rsidP="002908D4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Description: return </w:t>
      </w:r>
      <w:r>
        <w:rPr>
          <w:sz w:val="24"/>
          <w:szCs w:val="24"/>
        </w:rPr>
        <w:t>switch state either 0 or 1</w:t>
      </w:r>
      <w:r w:rsidRPr="002908D4">
        <w:rPr>
          <w:sz w:val="24"/>
          <w:szCs w:val="24"/>
        </w:rPr>
        <w:t xml:space="preserve"> </w:t>
      </w:r>
    </w:p>
    <w:p w14:paraId="287D0C9A" w14:textId="09109424" w:rsidR="004002AA" w:rsidRPr="004002AA" w:rsidRDefault="004002AA" w:rsidP="008F7788">
      <w:pPr>
        <w:pStyle w:val="ListParagraph"/>
        <w:tabs>
          <w:tab w:val="left" w:pos="1260"/>
        </w:tabs>
        <w:ind w:left="1800" w:hanging="180"/>
        <w:rPr>
          <w:sz w:val="24"/>
          <w:szCs w:val="24"/>
        </w:rPr>
      </w:pPr>
    </w:p>
    <w:p w14:paraId="445C0F4E" w14:textId="111AC52C" w:rsidR="004002AA" w:rsidRDefault="004002AA" w:rsidP="008F7788">
      <w:pPr>
        <w:pStyle w:val="ListParagraph"/>
        <w:tabs>
          <w:tab w:val="left" w:pos="1260"/>
        </w:tabs>
        <w:ind w:left="1800" w:hanging="180"/>
        <w:rPr>
          <w:sz w:val="24"/>
          <w:szCs w:val="24"/>
        </w:rPr>
      </w:pPr>
      <w:r>
        <w:rPr>
          <w:sz w:val="24"/>
          <w:szCs w:val="24"/>
        </w:rPr>
        <w:t xml:space="preserve">Typedefs: - </w:t>
      </w:r>
      <w:proofErr w:type="spellStart"/>
      <w:r w:rsidR="002908D4"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SWITCH_STATE_t</w:t>
      </w:r>
      <w:proofErr w:type="spellEnd"/>
      <w:r w:rsidR="002908D4">
        <w:rPr>
          <w:sz w:val="24"/>
          <w:szCs w:val="24"/>
        </w:rPr>
        <w:t xml:space="preserve"> /*0 or 1 */</w:t>
      </w:r>
      <w:r>
        <w:rPr>
          <w:sz w:val="24"/>
          <w:szCs w:val="24"/>
        </w:rPr>
        <w:t xml:space="preserve"> </w:t>
      </w:r>
    </w:p>
    <w:p w14:paraId="08DEEE01" w14:textId="77777777" w:rsidR="00956413" w:rsidRDefault="00956413" w:rsidP="008F7788">
      <w:pPr>
        <w:pStyle w:val="ListParagraph"/>
        <w:tabs>
          <w:tab w:val="left" w:pos="1260"/>
        </w:tabs>
        <w:ind w:left="1800" w:hanging="180"/>
        <w:rPr>
          <w:sz w:val="24"/>
          <w:szCs w:val="24"/>
        </w:rPr>
      </w:pPr>
    </w:p>
    <w:p w14:paraId="298DE1F7" w14:textId="72D04C3E" w:rsidR="003744E5" w:rsidRPr="002908D4" w:rsidRDefault="00956413" w:rsidP="002908D4">
      <w:pPr>
        <w:pStyle w:val="ListParagraph"/>
        <w:numPr>
          <w:ilvl w:val="0"/>
          <w:numId w:val="20"/>
        </w:numPr>
        <w:tabs>
          <w:tab w:val="left" w:pos="1260"/>
        </w:tabs>
        <w:rPr>
          <w:sz w:val="24"/>
          <w:szCs w:val="24"/>
        </w:rPr>
      </w:pPr>
      <w:r w:rsidRPr="002908D4">
        <w:rPr>
          <w:sz w:val="24"/>
          <w:szCs w:val="24"/>
        </w:rPr>
        <w:t>Door</w:t>
      </w:r>
      <w:r w:rsidR="003744E5" w:rsidRPr="002908D4">
        <w:rPr>
          <w:sz w:val="24"/>
          <w:szCs w:val="24"/>
        </w:rPr>
        <w:t xml:space="preserve"> Monitor Module </w:t>
      </w:r>
    </w:p>
    <w:p w14:paraId="661C200A" w14:textId="77777777" w:rsidR="002908D4" w:rsidRDefault="003744E5" w:rsidP="008F7788">
      <w:pPr>
        <w:pStyle w:val="ListParagraph"/>
        <w:tabs>
          <w:tab w:val="left" w:pos="1260"/>
        </w:tabs>
        <w:ind w:left="1800" w:hanging="180"/>
        <w:rPr>
          <w:sz w:val="24"/>
          <w:szCs w:val="24"/>
        </w:rPr>
      </w:pPr>
      <w:r>
        <w:rPr>
          <w:sz w:val="24"/>
          <w:szCs w:val="24"/>
        </w:rPr>
        <w:t xml:space="preserve">APIs :  </w:t>
      </w:r>
      <w:r>
        <w:rPr>
          <w:sz w:val="24"/>
          <w:szCs w:val="24"/>
        </w:rPr>
        <w:tab/>
      </w:r>
    </w:p>
    <w:p w14:paraId="41F89A05" w14:textId="47CD953E" w:rsidR="003744E5" w:rsidRDefault="003744E5" w:rsidP="002908D4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 w:rsidR="00956413">
        <w:rPr>
          <w:sz w:val="24"/>
          <w:szCs w:val="24"/>
        </w:rPr>
        <w:t>DMM</w:t>
      </w:r>
      <w:r>
        <w:rPr>
          <w:sz w:val="24"/>
          <w:szCs w:val="24"/>
        </w:rPr>
        <w:t>_init</w:t>
      </w:r>
      <w:r w:rsidR="00E45136">
        <w:rPr>
          <w:sz w:val="24"/>
          <w:szCs w:val="24"/>
        </w:rPr>
        <w:t>Door</w:t>
      </w:r>
      <w:r>
        <w:rPr>
          <w:sz w:val="24"/>
          <w:szCs w:val="24"/>
        </w:rPr>
        <w:t>Monitor</w:t>
      </w:r>
      <w:proofErr w:type="spellEnd"/>
      <w:r>
        <w:rPr>
          <w:sz w:val="24"/>
          <w:szCs w:val="24"/>
        </w:rPr>
        <w:t>(</w:t>
      </w:r>
      <w:r w:rsidRPr="00956413">
        <w:rPr>
          <w:sz w:val="24"/>
          <w:szCs w:val="24"/>
        </w:rPr>
        <w:t>)</w:t>
      </w:r>
    </w:p>
    <w:p w14:paraId="1CA2A178" w14:textId="6E7BE232" w:rsidR="002908D4" w:rsidRDefault="002908D4" w:rsidP="002908D4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  <w:r>
        <w:rPr>
          <w:sz w:val="24"/>
          <w:szCs w:val="24"/>
        </w:rPr>
        <w:t xml:space="preserve">Description: Init </w:t>
      </w:r>
      <w:r w:rsidR="003A50E5">
        <w:rPr>
          <w:sz w:val="24"/>
          <w:szCs w:val="24"/>
        </w:rPr>
        <w:t>door</w:t>
      </w:r>
      <w:r>
        <w:rPr>
          <w:sz w:val="24"/>
          <w:szCs w:val="24"/>
        </w:rPr>
        <w:t xml:space="preserve"> sensor according to </w:t>
      </w:r>
      <w:r w:rsidR="003A50E5">
        <w:rPr>
          <w:sz w:val="24"/>
          <w:szCs w:val="24"/>
        </w:rPr>
        <w:t>Door sensor driver config file</w:t>
      </w:r>
    </w:p>
    <w:p w14:paraId="34E337F4" w14:textId="77777777" w:rsidR="002908D4" w:rsidRPr="00956413" w:rsidRDefault="002908D4" w:rsidP="002908D4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</w:p>
    <w:p w14:paraId="793992C5" w14:textId="21A17D18" w:rsidR="003744E5" w:rsidRDefault="003744E5" w:rsidP="002908D4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 w:rsidR="003F088B">
        <w:rPr>
          <w:sz w:val="24"/>
          <w:szCs w:val="24"/>
        </w:rPr>
        <w:t>DMM</w:t>
      </w:r>
      <w:r>
        <w:rPr>
          <w:sz w:val="24"/>
          <w:szCs w:val="24"/>
        </w:rPr>
        <w:t>_get</w:t>
      </w:r>
      <w:r w:rsidR="003F088B">
        <w:rPr>
          <w:sz w:val="24"/>
          <w:szCs w:val="24"/>
        </w:rPr>
        <w:t>Door</w:t>
      </w:r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() </w:t>
      </w:r>
    </w:p>
    <w:p w14:paraId="4B48CEF8" w14:textId="5E55DDD5" w:rsidR="003A50E5" w:rsidRDefault="003A50E5" w:rsidP="003A50E5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  <w:r>
        <w:rPr>
          <w:sz w:val="24"/>
          <w:szCs w:val="24"/>
        </w:rPr>
        <w:t>returns either 0 or 1</w:t>
      </w:r>
    </w:p>
    <w:p w14:paraId="30C0916B" w14:textId="77777777" w:rsidR="003744E5" w:rsidRPr="004002AA" w:rsidRDefault="003744E5" w:rsidP="008F7788">
      <w:pPr>
        <w:pStyle w:val="ListParagraph"/>
        <w:tabs>
          <w:tab w:val="left" w:pos="1260"/>
        </w:tabs>
        <w:ind w:left="1800" w:hanging="180"/>
        <w:rPr>
          <w:sz w:val="24"/>
          <w:szCs w:val="24"/>
        </w:rPr>
      </w:pPr>
    </w:p>
    <w:p w14:paraId="2C7640CD" w14:textId="5013CD09" w:rsidR="003744E5" w:rsidRPr="003F088B" w:rsidRDefault="003744E5" w:rsidP="008F7788">
      <w:pPr>
        <w:pStyle w:val="ListParagraph"/>
        <w:tabs>
          <w:tab w:val="left" w:pos="1260"/>
        </w:tabs>
        <w:ind w:left="1800" w:hanging="180"/>
        <w:rPr>
          <w:sz w:val="24"/>
          <w:szCs w:val="24"/>
        </w:rPr>
      </w:pPr>
      <w:r>
        <w:rPr>
          <w:sz w:val="24"/>
          <w:szCs w:val="24"/>
        </w:rPr>
        <w:t xml:space="preserve">Typedefs: - </w:t>
      </w:r>
      <w:r w:rsidRPr="003F088B">
        <w:rPr>
          <w:sz w:val="24"/>
          <w:szCs w:val="24"/>
        </w:rPr>
        <w:t xml:space="preserve"> </w:t>
      </w:r>
      <w:r w:rsidR="002908D4">
        <w:rPr>
          <w:sz w:val="24"/>
          <w:szCs w:val="24"/>
        </w:rPr>
        <w:t>Enum</w:t>
      </w:r>
      <w:r w:rsidRPr="003F088B">
        <w:rPr>
          <w:sz w:val="24"/>
          <w:szCs w:val="24"/>
        </w:rPr>
        <w:t xml:space="preserve">  </w:t>
      </w:r>
      <w:proofErr w:type="spellStart"/>
      <w:r w:rsidR="003F088B">
        <w:rPr>
          <w:sz w:val="24"/>
          <w:szCs w:val="24"/>
        </w:rPr>
        <w:t>DOOR</w:t>
      </w:r>
      <w:r w:rsidRPr="003F088B">
        <w:rPr>
          <w:sz w:val="24"/>
          <w:szCs w:val="24"/>
        </w:rPr>
        <w:t>_STATE_t</w:t>
      </w:r>
      <w:proofErr w:type="spellEnd"/>
      <w:r w:rsidRPr="003F088B">
        <w:rPr>
          <w:sz w:val="24"/>
          <w:szCs w:val="24"/>
        </w:rPr>
        <w:t xml:space="preserve"> </w:t>
      </w:r>
      <w:r w:rsidR="003A50E5">
        <w:rPr>
          <w:sz w:val="24"/>
          <w:szCs w:val="24"/>
        </w:rPr>
        <w:t>/*0 or 1*/</w:t>
      </w:r>
    </w:p>
    <w:p w14:paraId="4CCB2D18" w14:textId="77777777" w:rsidR="003744E5" w:rsidRDefault="003744E5" w:rsidP="004002AA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6D345737" w14:textId="77777777" w:rsidR="004002AA" w:rsidRDefault="004002AA" w:rsidP="003E68EB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37E6BE31" w14:textId="07A0129D" w:rsidR="004002AA" w:rsidRDefault="004002AA" w:rsidP="004002AA">
      <w:pPr>
        <w:pStyle w:val="ListParagraph"/>
        <w:numPr>
          <w:ilvl w:val="0"/>
          <w:numId w:val="17"/>
        </w:numPr>
        <w:tabs>
          <w:tab w:val="left" w:pos="1260"/>
        </w:tabs>
        <w:ind w:hanging="1350"/>
        <w:rPr>
          <w:sz w:val="32"/>
          <w:szCs w:val="32"/>
        </w:rPr>
      </w:pPr>
      <w:r>
        <w:rPr>
          <w:sz w:val="32"/>
          <w:szCs w:val="32"/>
        </w:rPr>
        <w:t>OS Layer</w:t>
      </w:r>
    </w:p>
    <w:p w14:paraId="5EAED7D9" w14:textId="77777777" w:rsidR="00CA7F46" w:rsidRDefault="00FC28B5" w:rsidP="00FC28B5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APIs :  </w:t>
      </w:r>
      <w:r w:rsidR="00CA7F46">
        <w:rPr>
          <w:sz w:val="24"/>
          <w:szCs w:val="24"/>
        </w:rPr>
        <w:t xml:space="preserve">   </w:t>
      </w:r>
    </w:p>
    <w:p w14:paraId="507E7141" w14:textId="228921DD" w:rsidR="00CA7F46" w:rsidRDefault="00CA7F46" w:rsidP="00FC28B5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1B46F426" w14:textId="78AEC5AA" w:rsidR="00FC28B5" w:rsidRDefault="00624093" w:rsidP="003A50E5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 w:rsidR="00B84355">
        <w:rPr>
          <w:sz w:val="24"/>
          <w:szCs w:val="24"/>
        </w:rPr>
        <w:t>vTask_periodic</w:t>
      </w:r>
      <w:r w:rsidR="00BF3A20">
        <w:rPr>
          <w:sz w:val="24"/>
          <w:szCs w:val="24"/>
        </w:rPr>
        <w:t>Send</w:t>
      </w:r>
      <w:r>
        <w:rPr>
          <w:sz w:val="24"/>
          <w:szCs w:val="24"/>
        </w:rPr>
        <w:t>SpeedState</w:t>
      </w:r>
      <w:proofErr w:type="spellEnd"/>
      <w:r>
        <w:rPr>
          <w:sz w:val="24"/>
          <w:szCs w:val="24"/>
        </w:rPr>
        <w:t>()</w:t>
      </w:r>
    </w:p>
    <w:p w14:paraId="63E20B2F" w14:textId="6BDC6612" w:rsidR="003A50E5" w:rsidRDefault="003A50E5" w:rsidP="003A50E5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  <w:r>
        <w:rPr>
          <w:sz w:val="24"/>
          <w:szCs w:val="24"/>
        </w:rPr>
        <w:t xml:space="preserve">Description : </w:t>
      </w:r>
      <w:r>
        <w:rPr>
          <w:sz w:val="24"/>
          <w:szCs w:val="24"/>
        </w:rPr>
        <w:t>calls BCM</w:t>
      </w:r>
      <w:r>
        <w:rPr>
          <w:sz w:val="24"/>
          <w:szCs w:val="24"/>
        </w:rPr>
        <w:t xml:space="preserve"> update speed function</w:t>
      </w:r>
      <w:r>
        <w:rPr>
          <w:sz w:val="24"/>
          <w:szCs w:val="24"/>
        </w:rPr>
        <w:t xml:space="preserve"> to send speed reading periodically </w:t>
      </w:r>
      <w:r>
        <w:rPr>
          <w:sz w:val="24"/>
          <w:szCs w:val="24"/>
        </w:rPr>
        <w:t>on CAN bus</w:t>
      </w:r>
    </w:p>
    <w:p w14:paraId="682A1DA4" w14:textId="77777777" w:rsidR="003A50E5" w:rsidRDefault="003A50E5" w:rsidP="003A50E5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</w:p>
    <w:p w14:paraId="18F8F0C5" w14:textId="38D456EF" w:rsidR="00F84D2A" w:rsidRPr="00F84D2A" w:rsidRDefault="00F84D2A" w:rsidP="00F84D2A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888094D" w14:textId="37B996DD" w:rsidR="00624093" w:rsidRDefault="00624093" w:rsidP="003A50E5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vTask_periodic</w:t>
      </w:r>
      <w:r w:rsidR="00BF3A20">
        <w:rPr>
          <w:sz w:val="24"/>
          <w:szCs w:val="24"/>
        </w:rPr>
        <w:t>Send</w:t>
      </w:r>
      <w:r>
        <w:rPr>
          <w:sz w:val="24"/>
          <w:szCs w:val="24"/>
        </w:rPr>
        <w:t>SwitchState</w:t>
      </w:r>
      <w:proofErr w:type="spellEnd"/>
      <w:r>
        <w:rPr>
          <w:sz w:val="24"/>
          <w:szCs w:val="24"/>
        </w:rPr>
        <w:t>()</w:t>
      </w:r>
    </w:p>
    <w:p w14:paraId="5AA777B1" w14:textId="6D99C502" w:rsidR="003A50E5" w:rsidRDefault="003A50E5" w:rsidP="003A50E5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  <w:r>
        <w:rPr>
          <w:sz w:val="24"/>
          <w:szCs w:val="24"/>
        </w:rPr>
        <w:t xml:space="preserve">Description : calls BCM update </w:t>
      </w:r>
      <w:r>
        <w:rPr>
          <w:sz w:val="24"/>
          <w:szCs w:val="24"/>
        </w:rPr>
        <w:t>switch state</w:t>
      </w:r>
      <w:r>
        <w:rPr>
          <w:sz w:val="24"/>
          <w:szCs w:val="24"/>
        </w:rPr>
        <w:t xml:space="preserve"> function to send </w:t>
      </w:r>
      <w:r>
        <w:rPr>
          <w:sz w:val="24"/>
          <w:szCs w:val="24"/>
        </w:rPr>
        <w:t>switch state</w:t>
      </w:r>
      <w:r>
        <w:rPr>
          <w:sz w:val="24"/>
          <w:szCs w:val="24"/>
        </w:rPr>
        <w:t xml:space="preserve"> periodically on CAN bus</w:t>
      </w:r>
    </w:p>
    <w:p w14:paraId="3F27D158" w14:textId="77777777" w:rsidR="003A50E5" w:rsidRDefault="003A50E5" w:rsidP="003A50E5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</w:p>
    <w:p w14:paraId="47145F1D" w14:textId="7596F1DC" w:rsidR="00624093" w:rsidRDefault="00624093" w:rsidP="003A50E5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vTask_periodic</w:t>
      </w:r>
      <w:r w:rsidR="00BF3A20">
        <w:rPr>
          <w:sz w:val="24"/>
          <w:szCs w:val="24"/>
        </w:rPr>
        <w:t>Send</w:t>
      </w:r>
      <w:r w:rsidR="00C40A3C">
        <w:rPr>
          <w:sz w:val="24"/>
          <w:szCs w:val="24"/>
        </w:rPr>
        <w:t>Door</w:t>
      </w:r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>()</w:t>
      </w:r>
    </w:p>
    <w:p w14:paraId="59E21842" w14:textId="7C70AAF1" w:rsidR="003A50E5" w:rsidRDefault="003A50E5" w:rsidP="003A50E5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  <w:r>
        <w:rPr>
          <w:sz w:val="24"/>
          <w:szCs w:val="24"/>
        </w:rPr>
        <w:t xml:space="preserve">Description : calls BCM update </w:t>
      </w:r>
      <w:r>
        <w:rPr>
          <w:sz w:val="24"/>
          <w:szCs w:val="24"/>
        </w:rPr>
        <w:t>door</w:t>
      </w:r>
      <w:r>
        <w:rPr>
          <w:sz w:val="24"/>
          <w:szCs w:val="24"/>
        </w:rPr>
        <w:t xml:space="preserve"> state function to send </w:t>
      </w:r>
      <w:r>
        <w:rPr>
          <w:sz w:val="24"/>
          <w:szCs w:val="24"/>
        </w:rPr>
        <w:t>door</w:t>
      </w:r>
      <w:r>
        <w:rPr>
          <w:sz w:val="24"/>
          <w:szCs w:val="24"/>
        </w:rPr>
        <w:t xml:space="preserve"> state periodically on CAN bus</w:t>
      </w:r>
    </w:p>
    <w:p w14:paraId="3AC97D68" w14:textId="77777777" w:rsidR="003A50E5" w:rsidRDefault="003A50E5" w:rsidP="003A50E5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</w:p>
    <w:p w14:paraId="4D4CF77B" w14:textId="13F7FF0B" w:rsidR="00C40A3C" w:rsidRPr="003A50E5" w:rsidRDefault="00C40A3C" w:rsidP="003A50E5">
      <w:pPr>
        <w:pStyle w:val="ListParagraph"/>
        <w:numPr>
          <w:ilvl w:val="0"/>
          <w:numId w:val="21"/>
        </w:numPr>
        <w:tabs>
          <w:tab w:val="left" w:pos="1260"/>
        </w:tabs>
        <w:rPr>
          <w:sz w:val="32"/>
          <w:szCs w:val="32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StartSchedular</w:t>
      </w:r>
      <w:proofErr w:type="spellEnd"/>
      <w:r>
        <w:rPr>
          <w:sz w:val="24"/>
          <w:szCs w:val="24"/>
        </w:rPr>
        <w:t>()</w:t>
      </w:r>
    </w:p>
    <w:p w14:paraId="2C001832" w14:textId="613C4D0E" w:rsidR="003A50E5" w:rsidRDefault="003A50E5" w:rsidP="003A50E5">
      <w:pPr>
        <w:pStyle w:val="ListParagraph"/>
        <w:tabs>
          <w:tab w:val="left" w:pos="1260"/>
        </w:tabs>
        <w:ind w:left="2400"/>
        <w:rPr>
          <w:sz w:val="32"/>
          <w:szCs w:val="32"/>
        </w:rPr>
      </w:pPr>
      <w:r>
        <w:rPr>
          <w:sz w:val="24"/>
          <w:szCs w:val="24"/>
        </w:rPr>
        <w:lastRenderedPageBreak/>
        <w:t>Description: enter super loop and start OS scheduling algorithm</w:t>
      </w:r>
    </w:p>
    <w:p w14:paraId="22F6C87C" w14:textId="01D07BAD" w:rsidR="004002AA" w:rsidRDefault="004002AA" w:rsidP="004002AA">
      <w:pPr>
        <w:tabs>
          <w:tab w:val="left" w:pos="1260"/>
        </w:tabs>
        <w:rPr>
          <w:sz w:val="32"/>
          <w:szCs w:val="32"/>
        </w:rPr>
      </w:pPr>
    </w:p>
    <w:p w14:paraId="40C8CB61" w14:textId="7E244155" w:rsidR="004002AA" w:rsidRDefault="004002AA" w:rsidP="004002AA">
      <w:pPr>
        <w:pStyle w:val="ListParagraph"/>
        <w:numPr>
          <w:ilvl w:val="0"/>
          <w:numId w:val="17"/>
        </w:numPr>
        <w:tabs>
          <w:tab w:val="left" w:pos="1260"/>
        </w:tabs>
        <w:ind w:hanging="1350"/>
        <w:rPr>
          <w:sz w:val="32"/>
          <w:szCs w:val="32"/>
        </w:rPr>
      </w:pPr>
      <w:r>
        <w:rPr>
          <w:sz w:val="32"/>
          <w:szCs w:val="32"/>
        </w:rPr>
        <w:t>HAL Layer</w:t>
      </w:r>
    </w:p>
    <w:p w14:paraId="39C94169" w14:textId="730BE753" w:rsidR="00C40A3C" w:rsidRDefault="003744E5" w:rsidP="003A50E5">
      <w:pPr>
        <w:pStyle w:val="ListParagraph"/>
        <w:numPr>
          <w:ilvl w:val="0"/>
          <w:numId w:val="20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Speed Sensor Driver</w:t>
      </w:r>
    </w:p>
    <w:p w14:paraId="56F0EA70" w14:textId="77777777" w:rsidR="003A50E5" w:rsidRDefault="00C40A3C" w:rsidP="00C40A3C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>
        <w:rPr>
          <w:sz w:val="24"/>
          <w:szCs w:val="24"/>
        </w:rPr>
        <w:t xml:space="preserve">APIs :  </w:t>
      </w:r>
      <w:r>
        <w:rPr>
          <w:sz w:val="24"/>
          <w:szCs w:val="24"/>
        </w:rPr>
        <w:tab/>
        <w:t>-</w:t>
      </w:r>
    </w:p>
    <w:p w14:paraId="78DF24E5" w14:textId="7B7BC992" w:rsidR="00C40A3C" w:rsidRDefault="00C40A3C" w:rsidP="003A50E5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 w:rsidR="00A902B3">
        <w:rPr>
          <w:sz w:val="24"/>
          <w:szCs w:val="24"/>
        </w:rPr>
        <w:t>SpeedSensor_init</w:t>
      </w:r>
      <w:proofErr w:type="spellEnd"/>
      <w:r>
        <w:rPr>
          <w:sz w:val="24"/>
          <w:szCs w:val="24"/>
        </w:rPr>
        <w:t>(</w:t>
      </w:r>
    </w:p>
    <w:p w14:paraId="14430C8A" w14:textId="1486FC9C" w:rsidR="00A902B3" w:rsidRPr="00F54CB5" w:rsidRDefault="00A902B3" w:rsidP="00F54CB5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</w:t>
      </w:r>
      <w:proofErr w:type="spellStart"/>
      <w:r>
        <w:rPr>
          <w:sz w:val="24"/>
          <w:szCs w:val="24"/>
        </w:rPr>
        <w:t>SPEED_SENSOR_CHANNEL_t</w:t>
      </w:r>
      <w:proofErr w:type="spellEnd"/>
      <w:r w:rsidR="00916003">
        <w:rPr>
          <w:sz w:val="24"/>
          <w:szCs w:val="24"/>
        </w:rPr>
        <w:t xml:space="preserve"> </w:t>
      </w:r>
      <w:r w:rsidRPr="00F54CB5">
        <w:rPr>
          <w:sz w:val="24"/>
          <w:szCs w:val="24"/>
        </w:rPr>
        <w:t>)</w:t>
      </w:r>
    </w:p>
    <w:p w14:paraId="2F080F36" w14:textId="029C1863" w:rsidR="003A50E5" w:rsidRDefault="003A50E5" w:rsidP="00A902B3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speed senor with the </w:t>
      </w:r>
      <w:proofErr w:type="spellStart"/>
      <w:r>
        <w:rPr>
          <w:sz w:val="24"/>
          <w:szCs w:val="24"/>
        </w:rPr>
        <w:t>configyrblr</w:t>
      </w:r>
      <w:proofErr w:type="spellEnd"/>
      <w:r>
        <w:rPr>
          <w:sz w:val="24"/>
          <w:szCs w:val="24"/>
        </w:rPr>
        <w:t xml:space="preserve"> pins</w:t>
      </w:r>
    </w:p>
    <w:p w14:paraId="5A398634" w14:textId="77777777" w:rsidR="00F54CB5" w:rsidRDefault="00F54CB5" w:rsidP="00A902B3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>
        <w:rPr>
          <w:sz w:val="24"/>
          <w:szCs w:val="24"/>
        </w:rPr>
        <w:t>Argument :</w:t>
      </w:r>
    </w:p>
    <w:p w14:paraId="39604317" w14:textId="583C8C7C" w:rsidR="00F54CB5" w:rsidRDefault="00F54CB5" w:rsidP="00A902B3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>
        <w:rPr>
          <w:sz w:val="24"/>
          <w:szCs w:val="24"/>
        </w:rPr>
        <w:tab/>
        <w:t xml:space="preserve"> -</w:t>
      </w:r>
      <w:proofErr w:type="spellStart"/>
      <w:r>
        <w:rPr>
          <w:sz w:val="24"/>
          <w:szCs w:val="24"/>
        </w:rPr>
        <w:t>SPEED_SENSOR_CHANNEL_t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,Input , Range from 0 to 10 , </w:t>
      </w:r>
      <w:proofErr w:type="spellStart"/>
      <w:r>
        <w:rPr>
          <w:sz w:val="24"/>
          <w:szCs w:val="24"/>
        </w:rPr>
        <w:t>decription</w:t>
      </w:r>
      <w:proofErr w:type="spellEnd"/>
      <w:r>
        <w:rPr>
          <w:sz w:val="24"/>
          <w:szCs w:val="24"/>
        </w:rPr>
        <w:t xml:space="preserve">:- specify the ADC </w:t>
      </w:r>
      <w:proofErr w:type="spellStart"/>
      <w:r>
        <w:rPr>
          <w:sz w:val="24"/>
          <w:szCs w:val="24"/>
        </w:rPr>
        <w:t>cahnnel</w:t>
      </w:r>
      <w:proofErr w:type="spellEnd"/>
      <w:r>
        <w:rPr>
          <w:sz w:val="24"/>
          <w:szCs w:val="24"/>
        </w:rPr>
        <w:t xml:space="preserve"> connected to the sensor</w:t>
      </w:r>
    </w:p>
    <w:p w14:paraId="244E8873" w14:textId="77777777" w:rsidR="00F54CB5" w:rsidRDefault="00F54CB5" w:rsidP="00A902B3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</w:p>
    <w:p w14:paraId="6B44CA6B" w14:textId="7FFA2374" w:rsidR="00A902B3" w:rsidRDefault="00F54CB5" w:rsidP="00F54CB5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u32 </w:t>
      </w:r>
      <w:r w:rsidR="00A902B3">
        <w:rPr>
          <w:sz w:val="24"/>
          <w:szCs w:val="24"/>
        </w:rPr>
        <w:t xml:space="preserve"> </w:t>
      </w:r>
      <w:proofErr w:type="spellStart"/>
      <w:r w:rsidR="00A902B3">
        <w:rPr>
          <w:sz w:val="24"/>
          <w:szCs w:val="24"/>
        </w:rPr>
        <w:t>S</w:t>
      </w:r>
      <w:r w:rsidR="00392CF5">
        <w:rPr>
          <w:sz w:val="24"/>
          <w:szCs w:val="24"/>
        </w:rPr>
        <w:t>peedSensor</w:t>
      </w:r>
      <w:r w:rsidR="00A902B3">
        <w:rPr>
          <w:sz w:val="24"/>
          <w:szCs w:val="24"/>
        </w:rPr>
        <w:t>_getSensorReading</w:t>
      </w:r>
      <w:proofErr w:type="spellEnd"/>
      <w:r w:rsidR="00A902B3">
        <w:rPr>
          <w:sz w:val="24"/>
          <w:szCs w:val="24"/>
        </w:rPr>
        <w:t xml:space="preserve"> ()</w:t>
      </w:r>
    </w:p>
    <w:p w14:paraId="5D6399F6" w14:textId="0508021C" w:rsidR="00F54CB5" w:rsidRDefault="00F54CB5" w:rsidP="00F54CB5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>
        <w:rPr>
          <w:sz w:val="24"/>
          <w:szCs w:val="24"/>
        </w:rPr>
        <w:t>return the speed from the ADC</w:t>
      </w:r>
    </w:p>
    <w:p w14:paraId="6F4564BF" w14:textId="77777777" w:rsidR="00F54CB5" w:rsidRDefault="00F54CB5" w:rsidP="00F54CB5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</w:p>
    <w:p w14:paraId="2ECE15B2" w14:textId="7F8D63EE" w:rsidR="00E66482" w:rsidRDefault="003744E5" w:rsidP="00F54CB5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CAR_STATE_t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66482">
        <w:rPr>
          <w:sz w:val="24"/>
          <w:szCs w:val="24"/>
        </w:rPr>
        <w:t>SpeedSensor_isCarMoving</w:t>
      </w:r>
      <w:proofErr w:type="spellEnd"/>
      <w:r w:rsidR="00E66482">
        <w:rPr>
          <w:sz w:val="24"/>
          <w:szCs w:val="24"/>
        </w:rPr>
        <w:t>()</w:t>
      </w:r>
    </w:p>
    <w:p w14:paraId="1918B4B8" w14:textId="5B4311F3" w:rsidR="005E5AA1" w:rsidRDefault="005E5AA1" w:rsidP="005E5AA1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  <w:r>
        <w:rPr>
          <w:sz w:val="24"/>
          <w:szCs w:val="24"/>
        </w:rPr>
        <w:t>Description: return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either one or zero to indicate if the car is moving</w:t>
      </w:r>
    </w:p>
    <w:p w14:paraId="6E3F9A8B" w14:textId="77777777" w:rsidR="005E5AA1" w:rsidRDefault="005E5AA1" w:rsidP="005E5AA1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</w:p>
    <w:p w14:paraId="4916653B" w14:textId="77777777" w:rsidR="00A902B3" w:rsidRPr="004002AA" w:rsidRDefault="00A902B3" w:rsidP="00A902B3">
      <w:pPr>
        <w:pStyle w:val="ListParagraph"/>
        <w:tabs>
          <w:tab w:val="left" w:pos="1260"/>
        </w:tabs>
        <w:ind w:left="2790"/>
        <w:rPr>
          <w:sz w:val="24"/>
          <w:szCs w:val="24"/>
        </w:rPr>
      </w:pPr>
    </w:p>
    <w:p w14:paraId="6E374230" w14:textId="567AA1CD" w:rsidR="00A902B3" w:rsidRPr="005E5AA1" w:rsidRDefault="00A902B3" w:rsidP="005E5AA1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>
        <w:rPr>
          <w:sz w:val="24"/>
          <w:szCs w:val="24"/>
        </w:rPr>
        <w:t xml:space="preserve">Typedefs: -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SMM_SENSOR_CHANNEL_t</w:t>
      </w:r>
      <w:proofErr w:type="spellEnd"/>
      <w:r w:rsidR="00F84D2A">
        <w:rPr>
          <w:sz w:val="24"/>
          <w:szCs w:val="24"/>
        </w:rPr>
        <w:t>/*from 0 to 10*/</w:t>
      </w:r>
    </w:p>
    <w:p w14:paraId="115D07C8" w14:textId="725A0F3B" w:rsidR="00822FD1" w:rsidRDefault="00822FD1" w:rsidP="00A902B3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>
        <w:rPr>
          <w:sz w:val="24"/>
          <w:szCs w:val="24"/>
        </w:rPr>
        <w:tab/>
        <w:t xml:space="preserve">          -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D07E0">
        <w:rPr>
          <w:sz w:val="24"/>
          <w:szCs w:val="24"/>
        </w:rPr>
        <w:t>S</w:t>
      </w:r>
      <w:r w:rsidR="00E45136">
        <w:rPr>
          <w:sz w:val="24"/>
          <w:szCs w:val="24"/>
        </w:rPr>
        <w:t>MM_</w:t>
      </w:r>
      <w:r w:rsidR="003744E5">
        <w:rPr>
          <w:sz w:val="24"/>
          <w:szCs w:val="24"/>
        </w:rPr>
        <w:t>CAR_STATE_t</w:t>
      </w:r>
      <w:proofErr w:type="spellEnd"/>
      <w:r w:rsidR="00F84D2A">
        <w:rPr>
          <w:sz w:val="24"/>
          <w:szCs w:val="24"/>
        </w:rPr>
        <w:t xml:space="preserve"> /*zero or one */</w:t>
      </w:r>
    </w:p>
    <w:p w14:paraId="32F24A20" w14:textId="77777777" w:rsidR="003744E5" w:rsidRDefault="003744E5" w:rsidP="00A902B3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25037BFE" w14:textId="77777777" w:rsidR="003744E5" w:rsidRDefault="003744E5" w:rsidP="00A902B3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6E33691B" w14:textId="77777777" w:rsidR="003744E5" w:rsidRDefault="003744E5" w:rsidP="00A902B3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48B85F8C" w14:textId="77777777" w:rsidR="003744E5" w:rsidRDefault="003744E5" w:rsidP="00A902B3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2C066C79" w14:textId="65751670" w:rsidR="003744E5" w:rsidRDefault="003F088B" w:rsidP="005E5AA1">
      <w:pPr>
        <w:pStyle w:val="ListParagraph"/>
        <w:numPr>
          <w:ilvl w:val="0"/>
          <w:numId w:val="20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Light Switch</w:t>
      </w:r>
      <w:r w:rsidR="003744E5">
        <w:rPr>
          <w:sz w:val="24"/>
          <w:szCs w:val="24"/>
        </w:rPr>
        <w:t xml:space="preserve"> Driver</w:t>
      </w:r>
    </w:p>
    <w:p w14:paraId="2DD8CBCB" w14:textId="77777777" w:rsidR="005E5AA1" w:rsidRDefault="003F088B" w:rsidP="003F088B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>
        <w:rPr>
          <w:sz w:val="24"/>
          <w:szCs w:val="24"/>
        </w:rPr>
        <w:t xml:space="preserve">APIs :  </w:t>
      </w:r>
      <w:r>
        <w:rPr>
          <w:sz w:val="24"/>
          <w:szCs w:val="24"/>
        </w:rPr>
        <w:tab/>
      </w:r>
    </w:p>
    <w:p w14:paraId="0DBD4815" w14:textId="50B0E89E" w:rsidR="003F088B" w:rsidRDefault="003F088B" w:rsidP="005E5AA1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L</w:t>
      </w:r>
      <w:r w:rsidR="00E45136">
        <w:rPr>
          <w:sz w:val="24"/>
          <w:szCs w:val="24"/>
        </w:rPr>
        <w:t>SD</w:t>
      </w:r>
      <w:r>
        <w:rPr>
          <w:sz w:val="24"/>
          <w:szCs w:val="24"/>
        </w:rPr>
        <w:t>_initSwitchMonitor</w:t>
      </w:r>
      <w:proofErr w:type="spellEnd"/>
      <w:r>
        <w:rPr>
          <w:sz w:val="24"/>
          <w:szCs w:val="24"/>
        </w:rPr>
        <w:t>(</w:t>
      </w:r>
    </w:p>
    <w:p w14:paraId="3183065A" w14:textId="46ACAA30" w:rsidR="003F088B" w:rsidRDefault="003F088B" w:rsidP="003F088B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LSD_CHANNEL_t</w:t>
      </w:r>
      <w:proofErr w:type="spellEnd"/>
      <w:r>
        <w:rPr>
          <w:sz w:val="24"/>
          <w:szCs w:val="24"/>
        </w:rPr>
        <w:t xml:space="preserve">, </w:t>
      </w:r>
    </w:p>
    <w:p w14:paraId="0A97716E" w14:textId="26030FBC" w:rsidR="003F088B" w:rsidRDefault="003F088B" w:rsidP="003F088B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 w:rsidRPr="00F222D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LSD_PORT_t</w:t>
      </w:r>
      <w:proofErr w:type="spellEnd"/>
      <w:r>
        <w:rPr>
          <w:sz w:val="24"/>
          <w:szCs w:val="24"/>
        </w:rPr>
        <w:t xml:space="preserve"> )</w:t>
      </w:r>
    </w:p>
    <w:p w14:paraId="5AE40A8F" w14:textId="6B87B79C" w:rsidR="005E5AA1" w:rsidRDefault="005E5AA1" w:rsidP="005E5AA1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Switch with the </w:t>
      </w:r>
      <w:proofErr w:type="spellStart"/>
      <w:r>
        <w:rPr>
          <w:sz w:val="24"/>
          <w:szCs w:val="24"/>
        </w:rPr>
        <w:t>configurble</w:t>
      </w:r>
      <w:proofErr w:type="spellEnd"/>
      <w:r>
        <w:rPr>
          <w:sz w:val="24"/>
          <w:szCs w:val="24"/>
        </w:rPr>
        <w:t xml:space="preserve"> pin that it is connected to </w:t>
      </w:r>
    </w:p>
    <w:p w14:paraId="7975F4B9" w14:textId="77777777" w:rsidR="005E5AA1" w:rsidRDefault="005E5AA1" w:rsidP="005E5AA1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>
        <w:rPr>
          <w:sz w:val="24"/>
          <w:szCs w:val="24"/>
        </w:rPr>
        <w:t>Argument :</w:t>
      </w:r>
    </w:p>
    <w:p w14:paraId="5E7F7623" w14:textId="35FA4622" w:rsidR="005E5AA1" w:rsidRDefault="005E5AA1" w:rsidP="005E5AA1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 -</w:t>
      </w:r>
      <w:r w:rsidRPr="005E5AA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LSD_CHANNEL_t</w:t>
      </w:r>
      <w:proofErr w:type="spellEnd"/>
      <w:r>
        <w:rPr>
          <w:sz w:val="24"/>
          <w:szCs w:val="24"/>
        </w:rPr>
        <w:t xml:space="preserve">,: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,Input , Range from 0 to 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decription</w:t>
      </w:r>
      <w:proofErr w:type="spellEnd"/>
      <w:r>
        <w:rPr>
          <w:sz w:val="24"/>
          <w:szCs w:val="24"/>
        </w:rPr>
        <w:t xml:space="preserve">:- specify the </w:t>
      </w:r>
      <w:r>
        <w:rPr>
          <w:sz w:val="24"/>
          <w:szCs w:val="24"/>
        </w:rPr>
        <w:t>DIO Pin</w:t>
      </w:r>
      <w:r>
        <w:rPr>
          <w:sz w:val="24"/>
          <w:szCs w:val="24"/>
        </w:rPr>
        <w:t xml:space="preserve"> connected to the sensor</w:t>
      </w:r>
    </w:p>
    <w:p w14:paraId="5D61680E" w14:textId="77777777" w:rsidR="005E5AA1" w:rsidRDefault="005E5AA1" w:rsidP="005E5AA1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</w:p>
    <w:p w14:paraId="0D95B140" w14:textId="1FAFCA8D" w:rsidR="005E5AA1" w:rsidRPr="005E5AA1" w:rsidRDefault="005E5AA1" w:rsidP="005E5AA1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>
        <w:rPr>
          <w:sz w:val="24"/>
          <w:szCs w:val="24"/>
        </w:rPr>
        <w:t xml:space="preserve">               - </w:t>
      </w:r>
      <w:proofErr w:type="spellStart"/>
      <w:r>
        <w:rPr>
          <w:sz w:val="24"/>
          <w:szCs w:val="24"/>
        </w:rPr>
        <w:t>LSD_PORT_t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,Input , Range from 0 to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decription</w:t>
      </w:r>
      <w:proofErr w:type="spellEnd"/>
      <w:r>
        <w:rPr>
          <w:sz w:val="24"/>
          <w:szCs w:val="24"/>
        </w:rPr>
        <w:t>:- specify the DIO P</w:t>
      </w:r>
      <w:r>
        <w:rPr>
          <w:sz w:val="24"/>
          <w:szCs w:val="24"/>
        </w:rPr>
        <w:t>ort</w:t>
      </w:r>
      <w:r>
        <w:rPr>
          <w:sz w:val="24"/>
          <w:szCs w:val="24"/>
        </w:rPr>
        <w:t xml:space="preserve"> connected to the sensor</w:t>
      </w:r>
    </w:p>
    <w:p w14:paraId="2E33A034" w14:textId="77777777" w:rsidR="005E5AA1" w:rsidRPr="005E5AA1" w:rsidRDefault="005E5AA1" w:rsidP="005E5AA1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</w:p>
    <w:p w14:paraId="2402D9C9" w14:textId="77777777" w:rsidR="005E5AA1" w:rsidRDefault="005E5AA1" w:rsidP="003F088B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</w:p>
    <w:p w14:paraId="6EE74E6B" w14:textId="401A93FC" w:rsidR="003F088B" w:rsidRDefault="007D07E0" w:rsidP="005E5AA1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LIGHT_SWITCH_STATE_t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F088B">
        <w:rPr>
          <w:sz w:val="24"/>
          <w:szCs w:val="24"/>
        </w:rPr>
        <w:t>LS</w:t>
      </w:r>
      <w:r>
        <w:rPr>
          <w:sz w:val="24"/>
          <w:szCs w:val="24"/>
        </w:rPr>
        <w:t>D_is</w:t>
      </w:r>
      <w:r w:rsidR="00621825">
        <w:rPr>
          <w:sz w:val="24"/>
          <w:szCs w:val="24"/>
        </w:rPr>
        <w:t>SwitchClosed</w:t>
      </w:r>
      <w:proofErr w:type="spellEnd"/>
      <w:r w:rsidR="003F088B">
        <w:rPr>
          <w:sz w:val="24"/>
          <w:szCs w:val="24"/>
        </w:rPr>
        <w:t xml:space="preserve">() </w:t>
      </w:r>
    </w:p>
    <w:p w14:paraId="56ABFEEA" w14:textId="5AC02839" w:rsidR="005E5AA1" w:rsidRDefault="005E5AA1" w:rsidP="005E5AA1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  <w:r>
        <w:rPr>
          <w:sz w:val="24"/>
          <w:szCs w:val="24"/>
        </w:rPr>
        <w:t>Description returns either 0 or 1 to indicate if switch is closed</w:t>
      </w:r>
    </w:p>
    <w:p w14:paraId="3AB84752" w14:textId="77777777" w:rsidR="003F088B" w:rsidRPr="004002AA" w:rsidRDefault="003F088B" w:rsidP="003F088B">
      <w:pPr>
        <w:pStyle w:val="ListParagraph"/>
        <w:tabs>
          <w:tab w:val="left" w:pos="1260"/>
        </w:tabs>
        <w:ind w:left="2790"/>
        <w:rPr>
          <w:sz w:val="24"/>
          <w:szCs w:val="24"/>
        </w:rPr>
      </w:pPr>
    </w:p>
    <w:p w14:paraId="4A94F6B8" w14:textId="68D340E9" w:rsidR="003F088B" w:rsidRDefault="003F088B" w:rsidP="003F088B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>
        <w:rPr>
          <w:sz w:val="24"/>
          <w:szCs w:val="24"/>
        </w:rPr>
        <w:t xml:space="preserve">Typedefs: -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LSD_CHANNEL_t</w:t>
      </w:r>
      <w:proofErr w:type="spellEnd"/>
      <w:r w:rsidR="00F84D2A">
        <w:rPr>
          <w:sz w:val="24"/>
          <w:szCs w:val="24"/>
        </w:rPr>
        <w:t xml:space="preserve">/*from 0 to </w:t>
      </w:r>
      <w:r w:rsidR="009A7A69">
        <w:rPr>
          <w:sz w:val="24"/>
          <w:szCs w:val="24"/>
        </w:rPr>
        <w:t>7</w:t>
      </w:r>
      <w:r w:rsidR="00F84D2A">
        <w:rPr>
          <w:sz w:val="24"/>
          <w:szCs w:val="24"/>
        </w:rPr>
        <w:t>*/</w:t>
      </w:r>
    </w:p>
    <w:p w14:paraId="4FC9DA31" w14:textId="62C07EE2" w:rsidR="003F088B" w:rsidRDefault="003F088B" w:rsidP="003F088B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>
        <w:rPr>
          <w:sz w:val="24"/>
          <w:szCs w:val="24"/>
        </w:rPr>
        <w:tab/>
        <w:t xml:space="preserve">          -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LSD_PORT_t</w:t>
      </w:r>
      <w:proofErr w:type="spellEnd"/>
      <w:r w:rsidR="00F84D2A">
        <w:rPr>
          <w:sz w:val="24"/>
          <w:szCs w:val="24"/>
        </w:rPr>
        <w:t xml:space="preserve"> /*from 0 to 3*/</w:t>
      </w:r>
    </w:p>
    <w:p w14:paraId="0DC4727B" w14:textId="4C056E2E" w:rsidR="003F088B" w:rsidRDefault="003F088B" w:rsidP="003F088B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>
        <w:rPr>
          <w:sz w:val="24"/>
          <w:szCs w:val="24"/>
        </w:rPr>
        <w:t xml:space="preserve">                  -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 </w:t>
      </w:r>
      <w:proofErr w:type="spellStart"/>
      <w:r w:rsidR="00E45136">
        <w:rPr>
          <w:sz w:val="24"/>
          <w:szCs w:val="24"/>
        </w:rPr>
        <w:t>LSD_</w:t>
      </w:r>
      <w:r w:rsidR="007D07E0">
        <w:rPr>
          <w:sz w:val="24"/>
          <w:szCs w:val="24"/>
        </w:rPr>
        <w:t>LIGHT_</w:t>
      </w:r>
      <w:r>
        <w:rPr>
          <w:sz w:val="24"/>
          <w:szCs w:val="24"/>
        </w:rPr>
        <w:t>SWITCH_STATE_t</w:t>
      </w:r>
      <w:proofErr w:type="spellEnd"/>
      <w:r>
        <w:rPr>
          <w:sz w:val="24"/>
          <w:szCs w:val="24"/>
        </w:rPr>
        <w:t xml:space="preserve"> </w:t>
      </w:r>
      <w:r w:rsidR="00F84D2A">
        <w:rPr>
          <w:sz w:val="24"/>
          <w:szCs w:val="24"/>
        </w:rPr>
        <w:t>/*zero or one */</w:t>
      </w:r>
    </w:p>
    <w:p w14:paraId="0FD24D13" w14:textId="77777777" w:rsidR="004002AA" w:rsidRDefault="004002AA" w:rsidP="004002AA">
      <w:pPr>
        <w:pStyle w:val="ListParagraph"/>
        <w:rPr>
          <w:sz w:val="32"/>
          <w:szCs w:val="32"/>
        </w:rPr>
      </w:pPr>
    </w:p>
    <w:p w14:paraId="3C797B2B" w14:textId="127304E5" w:rsidR="00E45136" w:rsidRDefault="00E45136" w:rsidP="00B16E8E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>Door Lock Driver</w:t>
      </w:r>
    </w:p>
    <w:p w14:paraId="52B17EFF" w14:textId="77777777" w:rsidR="00B16E8E" w:rsidRDefault="00E45136" w:rsidP="00E45136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>
        <w:rPr>
          <w:sz w:val="24"/>
          <w:szCs w:val="24"/>
        </w:rPr>
        <w:t xml:space="preserve">APIs :  </w:t>
      </w:r>
      <w:r>
        <w:rPr>
          <w:sz w:val="24"/>
          <w:szCs w:val="24"/>
        </w:rPr>
        <w:tab/>
        <w:t>-</w:t>
      </w:r>
    </w:p>
    <w:p w14:paraId="1B76F392" w14:textId="1DC96842" w:rsidR="00E45136" w:rsidRDefault="00E45136" w:rsidP="00B16E8E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DLD_init</w:t>
      </w:r>
      <w:r w:rsidR="006E048E">
        <w:rPr>
          <w:sz w:val="24"/>
          <w:szCs w:val="24"/>
        </w:rPr>
        <w:t>LockMonitor</w:t>
      </w:r>
      <w:proofErr w:type="spellEnd"/>
      <w:r>
        <w:rPr>
          <w:sz w:val="24"/>
          <w:szCs w:val="24"/>
        </w:rPr>
        <w:t>(</w:t>
      </w:r>
    </w:p>
    <w:p w14:paraId="3D6ADE70" w14:textId="3540F475" w:rsidR="00E45136" w:rsidRDefault="00E45136" w:rsidP="00E45136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DLD_CHANNEL_t</w:t>
      </w:r>
      <w:proofErr w:type="spellEnd"/>
      <w:r>
        <w:rPr>
          <w:sz w:val="24"/>
          <w:szCs w:val="24"/>
        </w:rPr>
        <w:t xml:space="preserve">, </w:t>
      </w:r>
    </w:p>
    <w:p w14:paraId="47E44395" w14:textId="4EDB4009" w:rsidR="00E45136" w:rsidRDefault="00E45136" w:rsidP="00E45136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 w:rsidRPr="00F222D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DLD_PORT_t</w:t>
      </w:r>
      <w:proofErr w:type="spellEnd"/>
      <w:r>
        <w:rPr>
          <w:sz w:val="24"/>
          <w:szCs w:val="24"/>
        </w:rPr>
        <w:t xml:space="preserve"> )</w:t>
      </w:r>
    </w:p>
    <w:p w14:paraId="31B1A96D" w14:textId="5EFD57DD" w:rsidR="00B16E8E" w:rsidRDefault="00B16E8E" w:rsidP="00B16E8E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Lock sensor</w:t>
      </w:r>
      <w:r>
        <w:rPr>
          <w:sz w:val="24"/>
          <w:szCs w:val="24"/>
        </w:rPr>
        <w:t xml:space="preserve"> with the </w:t>
      </w:r>
      <w:proofErr w:type="spellStart"/>
      <w:r>
        <w:rPr>
          <w:sz w:val="24"/>
          <w:szCs w:val="24"/>
        </w:rPr>
        <w:t>configurble</w:t>
      </w:r>
      <w:proofErr w:type="spellEnd"/>
      <w:r>
        <w:rPr>
          <w:sz w:val="24"/>
          <w:szCs w:val="24"/>
        </w:rPr>
        <w:t xml:space="preserve"> pin that it is connected to </w:t>
      </w:r>
    </w:p>
    <w:p w14:paraId="07BD7A24" w14:textId="77777777" w:rsidR="00B16E8E" w:rsidRDefault="00B16E8E" w:rsidP="00B16E8E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>
        <w:rPr>
          <w:sz w:val="24"/>
          <w:szCs w:val="24"/>
        </w:rPr>
        <w:t>Argument :</w:t>
      </w:r>
    </w:p>
    <w:p w14:paraId="0B036BC2" w14:textId="3F151635" w:rsidR="00B16E8E" w:rsidRDefault="00B16E8E" w:rsidP="00B16E8E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>
        <w:rPr>
          <w:sz w:val="24"/>
          <w:szCs w:val="24"/>
        </w:rPr>
        <w:tab/>
        <w:t xml:space="preserve"> -</w:t>
      </w:r>
      <w:r w:rsidRPr="005E5AA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DLD_CHANNEL_t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,Input , Range from 0 to 7 , </w:t>
      </w:r>
      <w:proofErr w:type="spellStart"/>
      <w:r>
        <w:rPr>
          <w:sz w:val="24"/>
          <w:szCs w:val="24"/>
        </w:rPr>
        <w:t>decription</w:t>
      </w:r>
      <w:proofErr w:type="spellEnd"/>
      <w:r>
        <w:rPr>
          <w:sz w:val="24"/>
          <w:szCs w:val="24"/>
        </w:rPr>
        <w:t>:- specify the DIO Pin connected to the sensor</w:t>
      </w:r>
    </w:p>
    <w:p w14:paraId="1D499931" w14:textId="77777777" w:rsidR="00B16E8E" w:rsidRDefault="00B16E8E" w:rsidP="00B16E8E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</w:p>
    <w:p w14:paraId="2B86AA9E" w14:textId="1214A11A" w:rsidR="00B16E8E" w:rsidRPr="005E5AA1" w:rsidRDefault="00B16E8E" w:rsidP="00B16E8E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DLD_PORT_t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,Input , Range from 0 to 4 , </w:t>
      </w:r>
      <w:proofErr w:type="spellStart"/>
      <w:r>
        <w:rPr>
          <w:sz w:val="24"/>
          <w:szCs w:val="24"/>
        </w:rPr>
        <w:t>decription</w:t>
      </w:r>
      <w:proofErr w:type="spellEnd"/>
      <w:r>
        <w:rPr>
          <w:sz w:val="24"/>
          <w:szCs w:val="24"/>
        </w:rPr>
        <w:t>:- specify the DIO Port connected to the sensor</w:t>
      </w:r>
    </w:p>
    <w:p w14:paraId="4C3482EB" w14:textId="77777777" w:rsidR="00B16E8E" w:rsidRDefault="00B16E8E" w:rsidP="00E45136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</w:p>
    <w:p w14:paraId="1B017D41" w14:textId="3BF8E594" w:rsidR="00E45136" w:rsidRDefault="00E45136" w:rsidP="00B16E8E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DOOR_LOCK_STATE_t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DLD_isDoorLocked</w:t>
      </w:r>
      <w:proofErr w:type="spellEnd"/>
      <w:r>
        <w:rPr>
          <w:sz w:val="24"/>
          <w:szCs w:val="24"/>
        </w:rPr>
        <w:t xml:space="preserve">() </w:t>
      </w:r>
    </w:p>
    <w:p w14:paraId="596D861F" w14:textId="4A9FF45D" w:rsidR="00B16E8E" w:rsidRDefault="00B16E8E" w:rsidP="00B16E8E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  <w:r>
        <w:rPr>
          <w:sz w:val="24"/>
          <w:szCs w:val="24"/>
        </w:rPr>
        <w:t xml:space="preserve">Description returns either 0 or 1 to indicate if </w:t>
      </w:r>
      <w:r>
        <w:rPr>
          <w:sz w:val="24"/>
          <w:szCs w:val="24"/>
        </w:rPr>
        <w:t>Door is locked</w:t>
      </w:r>
    </w:p>
    <w:p w14:paraId="568C24D3" w14:textId="77777777" w:rsidR="00B16E8E" w:rsidRDefault="00B16E8E" w:rsidP="00B16E8E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</w:p>
    <w:p w14:paraId="232EDD17" w14:textId="77777777" w:rsidR="00E45136" w:rsidRPr="004002AA" w:rsidRDefault="00E45136" w:rsidP="00E45136">
      <w:pPr>
        <w:pStyle w:val="ListParagraph"/>
        <w:tabs>
          <w:tab w:val="left" w:pos="1260"/>
        </w:tabs>
        <w:ind w:left="2790"/>
        <w:rPr>
          <w:sz w:val="24"/>
          <w:szCs w:val="24"/>
        </w:rPr>
      </w:pPr>
    </w:p>
    <w:p w14:paraId="57E470DA" w14:textId="1C51D9CD" w:rsidR="00E45136" w:rsidRDefault="00E45136" w:rsidP="00E45136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>
        <w:rPr>
          <w:sz w:val="24"/>
          <w:szCs w:val="24"/>
        </w:rPr>
        <w:t xml:space="preserve">Typedefs: -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DLD_CHANNEL_t</w:t>
      </w:r>
      <w:proofErr w:type="spellEnd"/>
      <w:r>
        <w:rPr>
          <w:sz w:val="24"/>
          <w:szCs w:val="24"/>
        </w:rPr>
        <w:t>,</w:t>
      </w:r>
      <w:r w:rsidR="00F84D2A" w:rsidRPr="00F84D2A">
        <w:rPr>
          <w:sz w:val="24"/>
          <w:szCs w:val="24"/>
        </w:rPr>
        <w:t xml:space="preserve"> </w:t>
      </w:r>
      <w:r w:rsidR="00F84D2A">
        <w:rPr>
          <w:sz w:val="24"/>
          <w:szCs w:val="24"/>
        </w:rPr>
        <w:t xml:space="preserve">/*from 0 to </w:t>
      </w:r>
      <w:r w:rsidR="009A7A69">
        <w:rPr>
          <w:sz w:val="24"/>
          <w:szCs w:val="24"/>
        </w:rPr>
        <w:t>7</w:t>
      </w:r>
      <w:r w:rsidR="00F84D2A">
        <w:rPr>
          <w:sz w:val="24"/>
          <w:szCs w:val="24"/>
        </w:rPr>
        <w:t>*/</w:t>
      </w:r>
    </w:p>
    <w:p w14:paraId="71CA4F8E" w14:textId="6FC30CD4" w:rsidR="00E45136" w:rsidRDefault="00E45136" w:rsidP="00E45136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>
        <w:rPr>
          <w:sz w:val="24"/>
          <w:szCs w:val="24"/>
        </w:rPr>
        <w:tab/>
        <w:t xml:space="preserve">          -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DLD_PORT_t</w:t>
      </w:r>
      <w:proofErr w:type="spellEnd"/>
      <w:r w:rsidR="00F84D2A">
        <w:rPr>
          <w:sz w:val="24"/>
          <w:szCs w:val="24"/>
        </w:rPr>
        <w:t>/*from 0 to 3*/</w:t>
      </w:r>
    </w:p>
    <w:p w14:paraId="795AFE28" w14:textId="72F65B8A" w:rsidR="00E45136" w:rsidRDefault="00E45136" w:rsidP="00E45136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>
        <w:rPr>
          <w:sz w:val="24"/>
          <w:szCs w:val="24"/>
        </w:rPr>
        <w:t xml:space="preserve">                  -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DOOR_LOCK_STATE_t</w:t>
      </w:r>
      <w:proofErr w:type="spellEnd"/>
      <w:r w:rsidR="00F84D2A">
        <w:rPr>
          <w:sz w:val="24"/>
          <w:szCs w:val="24"/>
        </w:rPr>
        <w:t xml:space="preserve"> /*zero or one*/</w:t>
      </w:r>
    </w:p>
    <w:p w14:paraId="589B7640" w14:textId="77777777" w:rsidR="00BC288A" w:rsidRDefault="00BC288A" w:rsidP="00E45136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2ADFE35F" w14:textId="77777777" w:rsidR="00BC288A" w:rsidRDefault="00BC288A" w:rsidP="00E45136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20D8E943" w14:textId="77777777" w:rsidR="00E45136" w:rsidRPr="004002AA" w:rsidRDefault="00E45136" w:rsidP="004002AA">
      <w:pPr>
        <w:pStyle w:val="ListParagraph"/>
        <w:rPr>
          <w:sz w:val="32"/>
          <w:szCs w:val="32"/>
        </w:rPr>
      </w:pPr>
    </w:p>
    <w:p w14:paraId="097DAA12" w14:textId="38BF5EAD" w:rsidR="00E45136" w:rsidRDefault="00E45136" w:rsidP="00E45136">
      <w:pPr>
        <w:pStyle w:val="ListParagraph"/>
        <w:numPr>
          <w:ilvl w:val="0"/>
          <w:numId w:val="17"/>
        </w:numPr>
        <w:tabs>
          <w:tab w:val="left" w:pos="1260"/>
        </w:tabs>
        <w:ind w:hanging="1350"/>
        <w:rPr>
          <w:sz w:val="32"/>
          <w:szCs w:val="32"/>
        </w:rPr>
      </w:pPr>
      <w:r>
        <w:rPr>
          <w:sz w:val="32"/>
          <w:szCs w:val="32"/>
        </w:rPr>
        <w:t>MCAL Layer</w:t>
      </w:r>
    </w:p>
    <w:p w14:paraId="3730F837" w14:textId="1AD5BCEA" w:rsidR="00E45136" w:rsidRDefault="00E45136" w:rsidP="00B16E8E">
      <w:pPr>
        <w:pStyle w:val="ListParagraph"/>
        <w:numPr>
          <w:ilvl w:val="0"/>
          <w:numId w:val="20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D</w:t>
      </w:r>
      <w:r w:rsidR="0092027A">
        <w:rPr>
          <w:sz w:val="24"/>
          <w:szCs w:val="24"/>
        </w:rPr>
        <w:t>IO</w:t>
      </w:r>
    </w:p>
    <w:p w14:paraId="790FF89D" w14:textId="77777777" w:rsidR="00B16E8E" w:rsidRDefault="00E45136" w:rsidP="0092027A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>
        <w:rPr>
          <w:sz w:val="24"/>
          <w:szCs w:val="24"/>
        </w:rPr>
        <w:t xml:space="preserve">APIs :  </w:t>
      </w:r>
      <w:r>
        <w:rPr>
          <w:sz w:val="24"/>
          <w:szCs w:val="24"/>
        </w:rPr>
        <w:tab/>
      </w:r>
    </w:p>
    <w:p w14:paraId="29B7BEAB" w14:textId="7A223887" w:rsidR="00E45136" w:rsidRDefault="00E45136" w:rsidP="00B16E8E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D</w:t>
      </w:r>
      <w:r w:rsidR="0092027A">
        <w:rPr>
          <w:sz w:val="24"/>
          <w:szCs w:val="24"/>
        </w:rPr>
        <w:t>IO</w:t>
      </w:r>
      <w:r>
        <w:rPr>
          <w:sz w:val="24"/>
          <w:szCs w:val="24"/>
        </w:rPr>
        <w:t>_</w:t>
      </w:r>
      <w:r w:rsidR="0092027A">
        <w:rPr>
          <w:sz w:val="24"/>
          <w:szCs w:val="24"/>
        </w:rPr>
        <w:t>vidI</w:t>
      </w:r>
      <w:r>
        <w:rPr>
          <w:sz w:val="24"/>
          <w:szCs w:val="24"/>
        </w:rPr>
        <w:t>nit</w:t>
      </w:r>
      <w:proofErr w:type="spellEnd"/>
      <w:r w:rsidR="0092027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="00630719">
        <w:rPr>
          <w:sz w:val="24"/>
          <w:szCs w:val="24"/>
        </w:rPr>
        <w:t>PIN_INFO_t</w:t>
      </w:r>
      <w:proofErr w:type="spellEnd"/>
      <w:r w:rsidRPr="0092027A">
        <w:rPr>
          <w:sz w:val="24"/>
          <w:szCs w:val="24"/>
        </w:rPr>
        <w:t>)</w:t>
      </w:r>
    </w:p>
    <w:p w14:paraId="30F47FB3" w14:textId="4465DAE0" w:rsidR="00B16E8E" w:rsidRDefault="00B16E8E" w:rsidP="00B16E8E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DIO with the configuration for every pin </w:t>
      </w:r>
    </w:p>
    <w:p w14:paraId="24311C85" w14:textId="401CEE73" w:rsidR="00B16E8E" w:rsidRDefault="00B16E8E" w:rsidP="00B16E8E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>Argument :</w:t>
      </w:r>
    </w:p>
    <w:p w14:paraId="6574B662" w14:textId="77777777" w:rsidR="00DE7F10" w:rsidRDefault="00B16E8E" w:rsidP="00B16E8E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PIN_INFO_t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Array of struct </w:t>
      </w:r>
      <w:r>
        <w:rPr>
          <w:sz w:val="24"/>
          <w:szCs w:val="24"/>
        </w:rPr>
        <w:t xml:space="preserve"> ,Input , Range </w:t>
      </w:r>
      <w:r w:rsidR="00DE7F10">
        <w:rPr>
          <w:sz w:val="24"/>
          <w:szCs w:val="24"/>
        </w:rPr>
        <w:t xml:space="preserve">is defined by a </w:t>
      </w:r>
      <w:proofErr w:type="spellStart"/>
      <w:r w:rsidR="00DE7F10">
        <w:rPr>
          <w:sz w:val="24"/>
          <w:szCs w:val="24"/>
        </w:rPr>
        <w:t>mcro</w:t>
      </w:r>
      <w:proofErr w:type="spellEnd"/>
      <w:r w:rsidR="00DE7F10">
        <w:rPr>
          <w:sz w:val="24"/>
          <w:szCs w:val="24"/>
        </w:rPr>
        <w:t xml:space="preserve"> specify the </w:t>
      </w:r>
      <w:proofErr w:type="spellStart"/>
      <w:r w:rsidR="00DE7F10">
        <w:rPr>
          <w:sz w:val="24"/>
          <w:szCs w:val="24"/>
        </w:rPr>
        <w:t>numer</w:t>
      </w:r>
      <w:proofErr w:type="spellEnd"/>
      <w:r w:rsidR="00DE7F10">
        <w:rPr>
          <w:sz w:val="24"/>
          <w:szCs w:val="24"/>
        </w:rPr>
        <w:t xml:space="preserve"> of pins used</w:t>
      </w:r>
      <w:r>
        <w:rPr>
          <w:sz w:val="24"/>
          <w:szCs w:val="24"/>
        </w:rPr>
        <w:t xml:space="preserve"> </w:t>
      </w:r>
    </w:p>
    <w:p w14:paraId="2A77C911" w14:textId="77777777" w:rsidR="00DE7F10" w:rsidRDefault="00DE7F10" w:rsidP="00B16E8E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</w:p>
    <w:p w14:paraId="0B1FEE51" w14:textId="37548CAD" w:rsidR="00B16E8E" w:rsidRDefault="00B16E8E" w:rsidP="00B16E8E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decription</w:t>
      </w:r>
      <w:proofErr w:type="spellEnd"/>
      <w:r>
        <w:rPr>
          <w:sz w:val="24"/>
          <w:szCs w:val="24"/>
        </w:rPr>
        <w:t xml:space="preserve">:- specify the DIO Pin </w:t>
      </w:r>
      <w:r w:rsidR="00DE7F10">
        <w:rPr>
          <w:sz w:val="24"/>
          <w:szCs w:val="24"/>
        </w:rPr>
        <w:t xml:space="preserve">configuration like direction Mode Level , </w:t>
      </w:r>
      <w:proofErr w:type="spellStart"/>
      <w:r w:rsidR="00DE7F10">
        <w:rPr>
          <w:sz w:val="24"/>
          <w:szCs w:val="24"/>
        </w:rPr>
        <w:t>PullUP</w:t>
      </w:r>
      <w:proofErr w:type="spellEnd"/>
      <w:r w:rsidR="00DE7F10">
        <w:rPr>
          <w:sz w:val="24"/>
          <w:szCs w:val="24"/>
        </w:rPr>
        <w:t xml:space="preserve">/down </w:t>
      </w:r>
      <w:proofErr w:type="spellStart"/>
      <w:r w:rsidR="00DE7F10">
        <w:rPr>
          <w:sz w:val="24"/>
          <w:szCs w:val="24"/>
        </w:rPr>
        <w:t>etc</w:t>
      </w:r>
      <w:proofErr w:type="spellEnd"/>
      <w:r w:rsidR="00DE7F10">
        <w:rPr>
          <w:sz w:val="24"/>
          <w:szCs w:val="24"/>
        </w:rPr>
        <w:t>…</w:t>
      </w:r>
    </w:p>
    <w:p w14:paraId="0DDF8D8E" w14:textId="77777777" w:rsidR="00B16E8E" w:rsidRDefault="00B16E8E" w:rsidP="00B16E8E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</w:p>
    <w:p w14:paraId="301BD9E5" w14:textId="77777777" w:rsidR="00B16E8E" w:rsidRPr="0092027A" w:rsidRDefault="00B16E8E" w:rsidP="00B16E8E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</w:p>
    <w:p w14:paraId="091A69B6" w14:textId="41A59533" w:rsidR="00E45136" w:rsidRDefault="0086606E" w:rsidP="00B16E8E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DIO_vidWritePin</w:t>
      </w:r>
      <w:proofErr w:type="spellEnd"/>
      <w:r>
        <w:rPr>
          <w:sz w:val="24"/>
          <w:szCs w:val="24"/>
        </w:rPr>
        <w:t>(PORT , PIN,LEVEL)</w:t>
      </w:r>
    </w:p>
    <w:p w14:paraId="0859A2E4" w14:textId="51B009D3" w:rsidR="00DE7F10" w:rsidRDefault="00DE7F10" w:rsidP="00DE7F10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Description: write on the pin the </w:t>
      </w:r>
      <w:proofErr w:type="spellStart"/>
      <w:r>
        <w:rPr>
          <w:sz w:val="24"/>
          <w:szCs w:val="24"/>
        </w:rPr>
        <w:t>rquired</w:t>
      </w:r>
      <w:proofErr w:type="spellEnd"/>
      <w:r>
        <w:rPr>
          <w:sz w:val="24"/>
          <w:szCs w:val="24"/>
        </w:rPr>
        <w:t xml:space="preserve"> value </w:t>
      </w:r>
    </w:p>
    <w:p w14:paraId="6975D29E" w14:textId="681DF7F9" w:rsidR="00DE7F10" w:rsidRDefault="00DE7F10" w:rsidP="00DE7F10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</w:p>
    <w:p w14:paraId="60BEFFF8" w14:textId="51CAC716" w:rsidR="00DE7F10" w:rsidRDefault="00DE7F10" w:rsidP="00DE7F10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Argument : </w:t>
      </w:r>
    </w:p>
    <w:p w14:paraId="6B447F24" w14:textId="17F89A65" w:rsidR="00DE7F10" w:rsidRDefault="00DE7F10" w:rsidP="00DE7F10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-PORT: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, input , range from 0 to 4 , </w:t>
      </w:r>
      <w:proofErr w:type="spellStart"/>
      <w:r>
        <w:rPr>
          <w:sz w:val="24"/>
          <w:szCs w:val="24"/>
        </w:rPr>
        <w:t>deccription</w:t>
      </w:r>
      <w:proofErr w:type="spellEnd"/>
      <w:r>
        <w:rPr>
          <w:sz w:val="24"/>
          <w:szCs w:val="24"/>
        </w:rPr>
        <w:t xml:space="preserve">: specify the port </w:t>
      </w:r>
    </w:p>
    <w:p w14:paraId="5A6C0D8C" w14:textId="48971D7C" w:rsidR="00DE7F10" w:rsidRDefault="00DE7F10" w:rsidP="00DE7F10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>-</w:t>
      </w:r>
      <w:r w:rsidRPr="00DE7F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PIN: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, input , range from 0 to 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deccription</w:t>
      </w:r>
      <w:proofErr w:type="spellEnd"/>
      <w:r>
        <w:rPr>
          <w:sz w:val="24"/>
          <w:szCs w:val="24"/>
        </w:rPr>
        <w:t>: specify the p</w:t>
      </w:r>
      <w:r>
        <w:rPr>
          <w:sz w:val="24"/>
          <w:szCs w:val="24"/>
        </w:rPr>
        <w:t>in</w:t>
      </w:r>
    </w:p>
    <w:p w14:paraId="1F032193" w14:textId="188D6F26" w:rsidR="00DE7F10" w:rsidRDefault="00DE7F10" w:rsidP="00DE7F10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>LEVEL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, input , range from 0 to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deccription</w:t>
      </w:r>
      <w:proofErr w:type="spellEnd"/>
      <w:r>
        <w:rPr>
          <w:sz w:val="24"/>
          <w:szCs w:val="24"/>
        </w:rPr>
        <w:t xml:space="preserve">: specify the </w:t>
      </w:r>
      <w:r>
        <w:rPr>
          <w:sz w:val="24"/>
          <w:szCs w:val="24"/>
        </w:rPr>
        <w:t>logical level</w:t>
      </w:r>
      <w:r>
        <w:rPr>
          <w:sz w:val="24"/>
          <w:szCs w:val="24"/>
        </w:rPr>
        <w:t xml:space="preserve"> </w:t>
      </w:r>
    </w:p>
    <w:p w14:paraId="3747D967" w14:textId="77777777" w:rsidR="00DE7F10" w:rsidRDefault="00DE7F10" w:rsidP="00DE7F10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</w:p>
    <w:p w14:paraId="4DD8C2E1" w14:textId="74D5302E" w:rsidR="006B37FB" w:rsidRDefault="006B37FB" w:rsidP="00B16E8E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 w:rsidRPr="00B16E8E">
        <w:rPr>
          <w:sz w:val="24"/>
          <w:szCs w:val="24"/>
        </w:rPr>
        <w:t xml:space="preserve">LEVEL </w:t>
      </w:r>
      <w:proofErr w:type="spellStart"/>
      <w:r w:rsidRPr="00B16E8E">
        <w:rPr>
          <w:sz w:val="24"/>
          <w:szCs w:val="24"/>
        </w:rPr>
        <w:t>DIO_vidReadPin</w:t>
      </w:r>
      <w:proofErr w:type="spellEnd"/>
      <w:r w:rsidRPr="00B16E8E">
        <w:rPr>
          <w:sz w:val="24"/>
          <w:szCs w:val="24"/>
        </w:rPr>
        <w:t>(PORT , PIN)</w:t>
      </w:r>
    </w:p>
    <w:p w14:paraId="78DE2740" w14:textId="45A1B0BC" w:rsidR="00DE7F10" w:rsidRPr="00DE7F10" w:rsidRDefault="00DE7F10" w:rsidP="00DE7F10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>
        <w:rPr>
          <w:sz w:val="24"/>
          <w:szCs w:val="24"/>
        </w:rPr>
        <w:t xml:space="preserve">reads the value of the </w:t>
      </w:r>
      <w:proofErr w:type="spellStart"/>
      <w:r>
        <w:rPr>
          <w:sz w:val="24"/>
          <w:szCs w:val="24"/>
        </w:rPr>
        <w:t>rquired</w:t>
      </w:r>
      <w:proofErr w:type="spellEnd"/>
      <w:r>
        <w:rPr>
          <w:sz w:val="24"/>
          <w:szCs w:val="24"/>
        </w:rPr>
        <w:t xml:space="preserve"> pin, returns either 0 or 1</w:t>
      </w:r>
      <w:r>
        <w:rPr>
          <w:sz w:val="24"/>
          <w:szCs w:val="24"/>
        </w:rPr>
        <w:t xml:space="preserve"> </w:t>
      </w:r>
    </w:p>
    <w:p w14:paraId="7D94CB71" w14:textId="77777777" w:rsidR="00DE7F10" w:rsidRDefault="00DE7F10" w:rsidP="00DE7F10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Argument : </w:t>
      </w:r>
    </w:p>
    <w:p w14:paraId="504D9E5E" w14:textId="77777777" w:rsidR="00DE7F10" w:rsidRDefault="00DE7F10" w:rsidP="00DE7F10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-PORT: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, input , range from 0 to 4 , </w:t>
      </w:r>
      <w:proofErr w:type="spellStart"/>
      <w:r>
        <w:rPr>
          <w:sz w:val="24"/>
          <w:szCs w:val="24"/>
        </w:rPr>
        <w:t>deccription</w:t>
      </w:r>
      <w:proofErr w:type="spellEnd"/>
      <w:r>
        <w:rPr>
          <w:sz w:val="24"/>
          <w:szCs w:val="24"/>
        </w:rPr>
        <w:t xml:space="preserve">: specify the port </w:t>
      </w:r>
    </w:p>
    <w:p w14:paraId="4CC160C7" w14:textId="77777777" w:rsidR="00DE7F10" w:rsidRPr="00DE7F10" w:rsidRDefault="00DE7F10" w:rsidP="00DE7F10">
      <w:pPr>
        <w:tabs>
          <w:tab w:val="left" w:pos="1260"/>
        </w:tabs>
        <w:ind w:left="1620"/>
        <w:rPr>
          <w:sz w:val="24"/>
          <w:szCs w:val="24"/>
        </w:rPr>
      </w:pPr>
      <w:r w:rsidRPr="00DE7F10">
        <w:rPr>
          <w:sz w:val="24"/>
          <w:szCs w:val="24"/>
        </w:rPr>
        <w:t xml:space="preserve">- PIN: </w:t>
      </w:r>
      <w:proofErr w:type="spellStart"/>
      <w:r w:rsidRPr="00DE7F10">
        <w:rPr>
          <w:sz w:val="24"/>
          <w:szCs w:val="24"/>
        </w:rPr>
        <w:t>enum</w:t>
      </w:r>
      <w:proofErr w:type="spellEnd"/>
      <w:r w:rsidRPr="00DE7F10">
        <w:rPr>
          <w:sz w:val="24"/>
          <w:szCs w:val="24"/>
        </w:rPr>
        <w:t xml:space="preserve">, input , range from 0 to 7 , </w:t>
      </w:r>
      <w:proofErr w:type="spellStart"/>
      <w:r w:rsidRPr="00DE7F10">
        <w:rPr>
          <w:sz w:val="24"/>
          <w:szCs w:val="24"/>
        </w:rPr>
        <w:t>deccription</w:t>
      </w:r>
      <w:proofErr w:type="spellEnd"/>
      <w:r w:rsidRPr="00DE7F10">
        <w:rPr>
          <w:sz w:val="24"/>
          <w:szCs w:val="24"/>
        </w:rPr>
        <w:t>: specify the pin</w:t>
      </w:r>
    </w:p>
    <w:p w14:paraId="31A659DC" w14:textId="77777777" w:rsidR="00DE7F10" w:rsidRPr="00B16E8E" w:rsidRDefault="00DE7F10" w:rsidP="00DE7F10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</w:p>
    <w:p w14:paraId="55561873" w14:textId="77777777" w:rsidR="00E45136" w:rsidRPr="004002AA" w:rsidRDefault="00E45136" w:rsidP="00E45136">
      <w:pPr>
        <w:pStyle w:val="ListParagraph"/>
        <w:tabs>
          <w:tab w:val="left" w:pos="1260"/>
        </w:tabs>
        <w:ind w:left="2790"/>
        <w:rPr>
          <w:sz w:val="24"/>
          <w:szCs w:val="24"/>
        </w:rPr>
      </w:pPr>
    </w:p>
    <w:p w14:paraId="62F4C97E" w14:textId="1A59FEC5" w:rsidR="00E45136" w:rsidRDefault="00E45136" w:rsidP="00E45136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>
        <w:rPr>
          <w:sz w:val="24"/>
          <w:szCs w:val="24"/>
        </w:rPr>
        <w:t xml:space="preserve">Typedefs: - </w:t>
      </w:r>
      <w:r w:rsidR="006B37FB">
        <w:rPr>
          <w:sz w:val="24"/>
          <w:szCs w:val="24"/>
        </w:rPr>
        <w:t xml:space="preserve">struct </w:t>
      </w:r>
      <w:proofErr w:type="spellStart"/>
      <w:r w:rsidR="006B37FB">
        <w:rPr>
          <w:sz w:val="24"/>
          <w:szCs w:val="24"/>
        </w:rPr>
        <w:t>PIN_INFO</w:t>
      </w:r>
      <w:r w:rsidR="001F4A4F">
        <w:rPr>
          <w:sz w:val="24"/>
          <w:szCs w:val="24"/>
        </w:rPr>
        <w:t>_t</w:t>
      </w:r>
      <w:proofErr w:type="spellEnd"/>
      <w:r w:rsidR="009A7A69">
        <w:rPr>
          <w:sz w:val="24"/>
          <w:szCs w:val="24"/>
        </w:rPr>
        <w:t>/*PORT,PIN ,MODE , LEVEL*/</w:t>
      </w:r>
    </w:p>
    <w:p w14:paraId="63E2DF2E" w14:textId="573E3ED9" w:rsidR="00E45136" w:rsidRDefault="00E45136" w:rsidP="00E45136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          -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r w:rsidR="001F4A4F">
        <w:rPr>
          <w:sz w:val="24"/>
          <w:szCs w:val="24"/>
        </w:rPr>
        <w:t>PORT</w:t>
      </w:r>
      <w:r w:rsidR="00F84D2A">
        <w:rPr>
          <w:sz w:val="24"/>
          <w:szCs w:val="24"/>
        </w:rPr>
        <w:t>/*</w:t>
      </w:r>
      <w:r w:rsidR="009A7A69">
        <w:rPr>
          <w:sz w:val="24"/>
          <w:szCs w:val="24"/>
        </w:rPr>
        <w:t>0 to 3</w:t>
      </w:r>
      <w:r w:rsidR="00F84D2A">
        <w:rPr>
          <w:sz w:val="24"/>
          <w:szCs w:val="24"/>
        </w:rPr>
        <w:t>*/</w:t>
      </w:r>
    </w:p>
    <w:p w14:paraId="1198E3F2" w14:textId="4782B5A1" w:rsidR="00E45136" w:rsidRDefault="00E45136" w:rsidP="00E45136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>
        <w:rPr>
          <w:sz w:val="24"/>
          <w:szCs w:val="24"/>
        </w:rPr>
        <w:t xml:space="preserve">                  -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 </w:t>
      </w:r>
      <w:r w:rsidR="001F4A4F">
        <w:rPr>
          <w:sz w:val="24"/>
          <w:szCs w:val="24"/>
        </w:rPr>
        <w:t>PIN</w:t>
      </w:r>
      <w:r w:rsidR="00F84D2A">
        <w:rPr>
          <w:sz w:val="24"/>
          <w:szCs w:val="24"/>
        </w:rPr>
        <w:t>/*0 to 7*/</w:t>
      </w:r>
    </w:p>
    <w:p w14:paraId="5CA84E8E" w14:textId="0354B0CF" w:rsidR="001F4A4F" w:rsidRDefault="001F4A4F" w:rsidP="00E45136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>
        <w:rPr>
          <w:sz w:val="24"/>
          <w:szCs w:val="24"/>
        </w:rPr>
        <w:tab/>
        <w:t xml:space="preserve">           -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LEVEL</w:t>
      </w:r>
      <w:r w:rsidR="00F84D2A">
        <w:rPr>
          <w:sz w:val="24"/>
          <w:szCs w:val="24"/>
        </w:rPr>
        <w:t>/*one or zero*/</w:t>
      </w:r>
    </w:p>
    <w:p w14:paraId="630F969E" w14:textId="27AB8AEF" w:rsidR="009A7A69" w:rsidRDefault="009A7A69" w:rsidP="00E45136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MODE /*one or zero*/</w:t>
      </w:r>
    </w:p>
    <w:p w14:paraId="48F77587" w14:textId="77777777" w:rsidR="000B3046" w:rsidRDefault="000B3046" w:rsidP="00E45136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4CA0F755" w14:textId="77777777" w:rsidR="0066139B" w:rsidRDefault="0066139B" w:rsidP="00E45136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40488067" w14:textId="78B9B392" w:rsidR="0066139B" w:rsidRPr="00DE7F10" w:rsidRDefault="0066139B" w:rsidP="00DE7F10">
      <w:pPr>
        <w:pStyle w:val="ListParagraph"/>
        <w:numPr>
          <w:ilvl w:val="0"/>
          <w:numId w:val="20"/>
        </w:numPr>
        <w:tabs>
          <w:tab w:val="left" w:pos="1260"/>
        </w:tabs>
        <w:rPr>
          <w:sz w:val="24"/>
          <w:szCs w:val="24"/>
        </w:rPr>
      </w:pPr>
      <w:r w:rsidRPr="00DE7F10">
        <w:rPr>
          <w:sz w:val="24"/>
          <w:szCs w:val="24"/>
        </w:rPr>
        <w:t>ADC</w:t>
      </w:r>
    </w:p>
    <w:p w14:paraId="6CC44E4E" w14:textId="77777777" w:rsidR="00DE7F10" w:rsidRDefault="0066139B" w:rsidP="0066139B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>
        <w:rPr>
          <w:sz w:val="24"/>
          <w:szCs w:val="24"/>
        </w:rPr>
        <w:t xml:space="preserve">APIs :  </w:t>
      </w:r>
      <w:r>
        <w:rPr>
          <w:sz w:val="24"/>
          <w:szCs w:val="24"/>
        </w:rPr>
        <w:tab/>
      </w:r>
    </w:p>
    <w:p w14:paraId="3872C18A" w14:textId="68C9C006" w:rsidR="0066139B" w:rsidRDefault="0066139B" w:rsidP="00DE7F10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ADC_vidInit</w:t>
      </w:r>
      <w:proofErr w:type="spellEnd"/>
      <w:r>
        <w:rPr>
          <w:sz w:val="24"/>
          <w:szCs w:val="24"/>
        </w:rPr>
        <w:t xml:space="preserve"> (</w:t>
      </w:r>
      <w:r w:rsidR="002B5C12">
        <w:rPr>
          <w:sz w:val="24"/>
          <w:szCs w:val="24"/>
        </w:rPr>
        <w:t>CHANNEL</w:t>
      </w:r>
      <w:r w:rsidR="00C3387E">
        <w:rPr>
          <w:sz w:val="24"/>
          <w:szCs w:val="24"/>
        </w:rPr>
        <w:t>, MODE</w:t>
      </w:r>
      <w:r w:rsidRPr="0092027A">
        <w:rPr>
          <w:sz w:val="24"/>
          <w:szCs w:val="24"/>
        </w:rPr>
        <w:t>)</w:t>
      </w:r>
    </w:p>
    <w:p w14:paraId="1ED89394" w14:textId="1C704484" w:rsidR="00DE7F10" w:rsidRDefault="00DE7F10" w:rsidP="00DE7F10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>description</w:t>
      </w:r>
      <w:r w:rsidR="00BE210C">
        <w:rPr>
          <w:sz w:val="24"/>
          <w:szCs w:val="24"/>
        </w:rPr>
        <w:t xml:space="preserve">: </w:t>
      </w:r>
      <w:proofErr w:type="spellStart"/>
      <w:r w:rsidR="00BE210C">
        <w:rPr>
          <w:sz w:val="24"/>
          <w:szCs w:val="24"/>
        </w:rPr>
        <w:t>init</w:t>
      </w:r>
      <w:proofErr w:type="spellEnd"/>
      <w:r w:rsidR="00BE210C">
        <w:rPr>
          <w:sz w:val="24"/>
          <w:szCs w:val="24"/>
        </w:rPr>
        <w:t xml:space="preserve"> ADC with a specific channel and mode of operation</w:t>
      </w:r>
    </w:p>
    <w:p w14:paraId="1A012E62" w14:textId="4652A3E6" w:rsidR="00BE210C" w:rsidRDefault="00BE210C" w:rsidP="00DE7F10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arguments: </w:t>
      </w:r>
    </w:p>
    <w:p w14:paraId="6B669654" w14:textId="2E190BBE" w:rsidR="00BE210C" w:rsidRDefault="00BE210C" w:rsidP="00BE210C">
      <w:pPr>
        <w:pStyle w:val="ListParagraph"/>
        <w:numPr>
          <w:ilvl w:val="0"/>
          <w:numId w:val="19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CHANNEL</w:t>
      </w:r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,input, range from 0 to 10 ,</w:t>
      </w:r>
    </w:p>
    <w:p w14:paraId="11E43E62" w14:textId="7E72F62E" w:rsidR="00BE210C" w:rsidRDefault="00BE210C" w:rsidP="00BE210C">
      <w:pPr>
        <w:pStyle w:val="ListParagraph"/>
        <w:numPr>
          <w:ilvl w:val="0"/>
          <w:numId w:val="19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MODE: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, input , range from 0 to 3 , specify one of the 4 modes of the ADC</w:t>
      </w:r>
    </w:p>
    <w:p w14:paraId="1B5B2EAF" w14:textId="77777777" w:rsidR="00BE210C" w:rsidRPr="0092027A" w:rsidRDefault="00BE210C" w:rsidP="00BE210C">
      <w:pPr>
        <w:pStyle w:val="ListParagraph"/>
        <w:tabs>
          <w:tab w:val="left" w:pos="1260"/>
        </w:tabs>
        <w:ind w:left="3240"/>
        <w:rPr>
          <w:sz w:val="24"/>
          <w:szCs w:val="24"/>
        </w:rPr>
      </w:pPr>
    </w:p>
    <w:p w14:paraId="2577A7F9" w14:textId="2EB5F6AA" w:rsidR="0066139B" w:rsidRDefault="002C3A5A" w:rsidP="00BE210C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U32</w:t>
      </w:r>
      <w:r w:rsidR="0066139B">
        <w:rPr>
          <w:sz w:val="24"/>
          <w:szCs w:val="24"/>
        </w:rPr>
        <w:t xml:space="preserve"> </w:t>
      </w:r>
      <w:r>
        <w:rPr>
          <w:sz w:val="24"/>
          <w:szCs w:val="24"/>
        </w:rPr>
        <w:t>ADC_</w:t>
      </w:r>
      <w:r w:rsidR="00902ABB">
        <w:rPr>
          <w:sz w:val="24"/>
          <w:szCs w:val="24"/>
        </w:rPr>
        <w:t>u</w:t>
      </w:r>
      <w:r w:rsidR="005C531C">
        <w:rPr>
          <w:sz w:val="24"/>
          <w:szCs w:val="24"/>
        </w:rPr>
        <w:t>32</w:t>
      </w:r>
      <w:r w:rsidR="00902ABB">
        <w:rPr>
          <w:sz w:val="24"/>
          <w:szCs w:val="24"/>
        </w:rPr>
        <w:t>StartConversion</w:t>
      </w:r>
      <w:r w:rsidR="0066139B">
        <w:rPr>
          <w:sz w:val="24"/>
          <w:szCs w:val="24"/>
        </w:rPr>
        <w:t>()</w:t>
      </w:r>
    </w:p>
    <w:p w14:paraId="15C4A875" w14:textId="4CF8CF01" w:rsidR="00BE210C" w:rsidRDefault="00BE210C" w:rsidP="00BE210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>Description : starts the conversion of ADC</w:t>
      </w:r>
    </w:p>
    <w:p w14:paraId="002A3B73" w14:textId="77777777" w:rsidR="00BE210C" w:rsidRDefault="00BE210C" w:rsidP="00BE210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</w:p>
    <w:p w14:paraId="7A73B0F4" w14:textId="333524B9" w:rsidR="0066139B" w:rsidRDefault="00902ABB" w:rsidP="00BE210C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void</w:t>
      </w:r>
      <w:r w:rsidR="0066139B">
        <w:rPr>
          <w:sz w:val="24"/>
          <w:szCs w:val="24"/>
        </w:rPr>
        <w:t xml:space="preserve"> </w:t>
      </w:r>
      <w:proofErr w:type="spellStart"/>
      <w:r w:rsidR="00C3387E">
        <w:rPr>
          <w:sz w:val="24"/>
          <w:szCs w:val="24"/>
        </w:rPr>
        <w:t>ADC_vidEnableInt</w:t>
      </w:r>
      <w:proofErr w:type="spellEnd"/>
      <w:r w:rsidR="0066139B">
        <w:rPr>
          <w:sz w:val="24"/>
          <w:szCs w:val="24"/>
        </w:rPr>
        <w:t>(</w:t>
      </w:r>
      <w:r w:rsidR="00C3387E">
        <w:rPr>
          <w:sz w:val="24"/>
          <w:szCs w:val="24"/>
        </w:rPr>
        <w:t>CHANNEL</w:t>
      </w:r>
      <w:r w:rsidR="0066139B">
        <w:rPr>
          <w:sz w:val="24"/>
          <w:szCs w:val="24"/>
        </w:rPr>
        <w:t>)</w:t>
      </w:r>
    </w:p>
    <w:p w14:paraId="13AA047B" w14:textId="716DFDA6" w:rsidR="00BE210C" w:rsidRDefault="00BE210C" w:rsidP="00BE210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Description : </w:t>
      </w:r>
      <w:r>
        <w:rPr>
          <w:sz w:val="24"/>
          <w:szCs w:val="24"/>
        </w:rPr>
        <w:t>enable the interrupt</w:t>
      </w:r>
      <w:r>
        <w:rPr>
          <w:sz w:val="24"/>
          <w:szCs w:val="24"/>
        </w:rPr>
        <w:t xml:space="preserve"> of ADC</w:t>
      </w:r>
      <w:r>
        <w:rPr>
          <w:sz w:val="24"/>
          <w:szCs w:val="24"/>
        </w:rPr>
        <w:t xml:space="preserve"> to rad value from ISR</w:t>
      </w:r>
    </w:p>
    <w:p w14:paraId="43587501" w14:textId="77777777" w:rsidR="0066139B" w:rsidRPr="004002AA" w:rsidRDefault="0066139B" w:rsidP="0066139B">
      <w:pPr>
        <w:pStyle w:val="ListParagraph"/>
        <w:tabs>
          <w:tab w:val="left" w:pos="1260"/>
        </w:tabs>
        <w:ind w:left="2790"/>
        <w:rPr>
          <w:sz w:val="24"/>
          <w:szCs w:val="24"/>
        </w:rPr>
      </w:pPr>
    </w:p>
    <w:p w14:paraId="338D84A6" w14:textId="16734A0C" w:rsidR="0066139B" w:rsidRDefault="0066139B" w:rsidP="0066139B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>
        <w:rPr>
          <w:sz w:val="24"/>
          <w:szCs w:val="24"/>
        </w:rPr>
        <w:t xml:space="preserve">Typedefs: - </w:t>
      </w:r>
      <w:proofErr w:type="spellStart"/>
      <w:r w:rsidR="00C3387E">
        <w:rPr>
          <w:sz w:val="24"/>
          <w:szCs w:val="24"/>
        </w:rPr>
        <w:t>enum</w:t>
      </w:r>
      <w:proofErr w:type="spellEnd"/>
      <w:r w:rsidR="00C3387E">
        <w:rPr>
          <w:sz w:val="24"/>
          <w:szCs w:val="24"/>
        </w:rPr>
        <w:t xml:space="preserve"> CHANNEL</w:t>
      </w:r>
      <w:r w:rsidR="009A7A69">
        <w:rPr>
          <w:sz w:val="24"/>
          <w:szCs w:val="24"/>
        </w:rPr>
        <w:t>/*0 to 9*/</w:t>
      </w:r>
    </w:p>
    <w:p w14:paraId="6A73CAF1" w14:textId="57E870D2" w:rsidR="0066139B" w:rsidRDefault="0066139B" w:rsidP="001C61E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>
        <w:rPr>
          <w:sz w:val="24"/>
          <w:szCs w:val="24"/>
        </w:rPr>
        <w:tab/>
        <w:t xml:space="preserve">          -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r w:rsidR="00C3387E">
        <w:rPr>
          <w:sz w:val="24"/>
          <w:szCs w:val="24"/>
        </w:rPr>
        <w:t>MODE</w:t>
      </w:r>
      <w:r w:rsidR="009A7A69">
        <w:rPr>
          <w:sz w:val="24"/>
          <w:szCs w:val="24"/>
        </w:rPr>
        <w:t xml:space="preserve">/*0 to </w:t>
      </w:r>
      <w:r w:rsidR="00BE210C">
        <w:rPr>
          <w:sz w:val="24"/>
          <w:szCs w:val="24"/>
        </w:rPr>
        <w:t>3</w:t>
      </w:r>
      <w:r w:rsidR="009A7A69">
        <w:rPr>
          <w:sz w:val="24"/>
          <w:szCs w:val="24"/>
        </w:rPr>
        <w:t>*/</w:t>
      </w:r>
    </w:p>
    <w:p w14:paraId="5145EAC1" w14:textId="77777777" w:rsidR="001C61E0" w:rsidRDefault="001C61E0" w:rsidP="001C61E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44003B15" w14:textId="41D3D362" w:rsidR="001C61E0" w:rsidRDefault="001C61E0" w:rsidP="00BE210C">
      <w:pPr>
        <w:pStyle w:val="ListParagraph"/>
        <w:numPr>
          <w:ilvl w:val="0"/>
          <w:numId w:val="20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TIMERS</w:t>
      </w:r>
    </w:p>
    <w:p w14:paraId="04628D10" w14:textId="53CA51EA" w:rsidR="00BE210C" w:rsidRDefault="001C61E0" w:rsidP="001C61E0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>
        <w:rPr>
          <w:sz w:val="24"/>
          <w:szCs w:val="24"/>
        </w:rPr>
        <w:t xml:space="preserve">APIs :  </w:t>
      </w:r>
      <w:r>
        <w:rPr>
          <w:sz w:val="24"/>
          <w:szCs w:val="24"/>
        </w:rPr>
        <w:tab/>
        <w:t xml:space="preserve"> </w:t>
      </w:r>
    </w:p>
    <w:p w14:paraId="57E7627A" w14:textId="2646AFDB" w:rsidR="001C61E0" w:rsidRDefault="001C61E0" w:rsidP="00BE210C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TIMER</w:t>
      </w:r>
      <w:r w:rsidR="004E539F">
        <w:rPr>
          <w:sz w:val="24"/>
          <w:szCs w:val="24"/>
        </w:rPr>
        <w:t>_init</w:t>
      </w:r>
      <w:proofErr w:type="spellEnd"/>
      <w:r>
        <w:rPr>
          <w:sz w:val="24"/>
          <w:szCs w:val="24"/>
        </w:rPr>
        <w:t xml:space="preserve"> ( </w:t>
      </w:r>
      <w:proofErr w:type="spellStart"/>
      <w:r w:rsidR="004E539F">
        <w:rPr>
          <w:sz w:val="24"/>
          <w:szCs w:val="24"/>
        </w:rPr>
        <w:t>CHANNEL_INFO_t</w:t>
      </w:r>
      <w:proofErr w:type="spellEnd"/>
      <w:r w:rsidR="00D76B90">
        <w:rPr>
          <w:sz w:val="24"/>
          <w:szCs w:val="24"/>
        </w:rPr>
        <w:t xml:space="preserve"> *</w:t>
      </w:r>
      <w:r w:rsidRPr="0092027A">
        <w:rPr>
          <w:sz w:val="24"/>
          <w:szCs w:val="24"/>
        </w:rPr>
        <w:t xml:space="preserve"> )</w:t>
      </w:r>
    </w:p>
    <w:p w14:paraId="0D8E7A56" w14:textId="6BC5940E" w:rsidR="00BE210C" w:rsidRDefault="00BE210C" w:rsidP="00BE210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timer</w:t>
      </w:r>
      <w:r>
        <w:rPr>
          <w:sz w:val="24"/>
          <w:szCs w:val="24"/>
        </w:rPr>
        <w:t xml:space="preserve"> with</w:t>
      </w:r>
      <w:r>
        <w:rPr>
          <w:sz w:val="24"/>
          <w:szCs w:val="24"/>
        </w:rPr>
        <w:t xml:space="preserve"> the used</w:t>
      </w:r>
      <w:r>
        <w:rPr>
          <w:sz w:val="24"/>
          <w:szCs w:val="24"/>
        </w:rPr>
        <w:t xml:space="preserve"> channel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their </w:t>
      </w:r>
      <w:r>
        <w:rPr>
          <w:sz w:val="24"/>
          <w:szCs w:val="24"/>
        </w:rPr>
        <w:t>mode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of operation</w:t>
      </w:r>
    </w:p>
    <w:p w14:paraId="2DF7F29C" w14:textId="77777777" w:rsidR="00BE210C" w:rsidRDefault="00BE210C" w:rsidP="00BE210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arguments: </w:t>
      </w:r>
    </w:p>
    <w:p w14:paraId="00D52F91" w14:textId="4CC65E40" w:rsidR="00BE210C" w:rsidRDefault="00BE210C" w:rsidP="00BE210C">
      <w:pPr>
        <w:pStyle w:val="ListParagraph"/>
        <w:numPr>
          <w:ilvl w:val="0"/>
          <w:numId w:val="19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CHANNEL_INFO_t</w:t>
      </w:r>
      <w:proofErr w:type="spellEnd"/>
      <w:r>
        <w:rPr>
          <w:sz w:val="24"/>
          <w:szCs w:val="24"/>
        </w:rPr>
        <w:t xml:space="preserve">: Array of struct , range is specified by a Macro , input , description contains the configuration of every timer channel </w:t>
      </w:r>
      <w:r w:rsidR="00BC3A34">
        <w:rPr>
          <w:sz w:val="24"/>
          <w:szCs w:val="24"/>
        </w:rPr>
        <w:t>/*timer mode timer Interrupt state continuous or one shot */</w:t>
      </w:r>
    </w:p>
    <w:p w14:paraId="5A1CEE72" w14:textId="77777777" w:rsidR="00BE210C" w:rsidRPr="0092027A" w:rsidRDefault="00BE210C" w:rsidP="00BC3A34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</w:p>
    <w:p w14:paraId="62B9D7F5" w14:textId="0DDCFAA2" w:rsidR="001C61E0" w:rsidRDefault="00D76B90" w:rsidP="00BC3A34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TIMER_vidStart</w:t>
      </w:r>
      <w:proofErr w:type="spellEnd"/>
      <w:r w:rsidR="001C61E0">
        <w:rPr>
          <w:sz w:val="24"/>
          <w:szCs w:val="24"/>
        </w:rPr>
        <w:t>(</w:t>
      </w:r>
      <w:r>
        <w:rPr>
          <w:sz w:val="24"/>
          <w:szCs w:val="24"/>
        </w:rPr>
        <w:t>u32 ticks</w:t>
      </w:r>
      <w:r w:rsidR="001C61E0">
        <w:rPr>
          <w:sz w:val="24"/>
          <w:szCs w:val="24"/>
        </w:rPr>
        <w:t>)</w:t>
      </w:r>
    </w:p>
    <w:p w14:paraId="59B8C8DE" w14:textId="77777777" w:rsidR="00BC3A34" w:rsidRDefault="00BC3A34" w:rsidP="00BC3A34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>Description : start timer and put ticks in the counter register</w:t>
      </w:r>
    </w:p>
    <w:p w14:paraId="639B9965" w14:textId="77777777" w:rsidR="00BC3A34" w:rsidRDefault="00BC3A34" w:rsidP="00BC3A34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Argument : </w:t>
      </w:r>
    </w:p>
    <w:p w14:paraId="7187CD26" w14:textId="4B93639A" w:rsidR="00BC3A34" w:rsidRDefault="00BC3A34" w:rsidP="00BC3A34">
      <w:pPr>
        <w:pStyle w:val="ListParagraph"/>
        <w:numPr>
          <w:ilvl w:val="0"/>
          <w:numId w:val="19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Ticks : 4bytes variable , input , range from 0 to 2</w:t>
      </w:r>
      <w:r>
        <w:rPr>
          <w:sz w:val="24"/>
          <w:szCs w:val="24"/>
          <w:vertAlign w:val="superscript"/>
        </w:rPr>
        <w:t>32</w:t>
      </w:r>
      <w:r>
        <w:rPr>
          <w:sz w:val="24"/>
          <w:szCs w:val="24"/>
        </w:rPr>
        <w:t xml:space="preserve"> </w:t>
      </w:r>
      <w:r w:rsidR="00B63FD7">
        <w:rPr>
          <w:sz w:val="24"/>
          <w:szCs w:val="24"/>
        </w:rPr>
        <w:t xml:space="preserve">,specify the </w:t>
      </w:r>
      <w:proofErr w:type="spellStart"/>
      <w:r w:rsidR="00B63FD7">
        <w:rPr>
          <w:sz w:val="24"/>
          <w:szCs w:val="24"/>
        </w:rPr>
        <w:t>numer</w:t>
      </w:r>
      <w:proofErr w:type="spellEnd"/>
      <w:r w:rsidR="00B63FD7">
        <w:rPr>
          <w:sz w:val="24"/>
          <w:szCs w:val="24"/>
        </w:rPr>
        <w:t xml:space="preserve"> of ticks to be counted by the timer </w:t>
      </w:r>
    </w:p>
    <w:p w14:paraId="256230AD" w14:textId="77777777" w:rsidR="00BC3A34" w:rsidRDefault="00BC3A34" w:rsidP="00B63FD7">
      <w:pPr>
        <w:pStyle w:val="ListParagraph"/>
        <w:tabs>
          <w:tab w:val="left" w:pos="1260"/>
        </w:tabs>
        <w:ind w:left="2790"/>
        <w:rPr>
          <w:sz w:val="24"/>
          <w:szCs w:val="24"/>
        </w:rPr>
      </w:pPr>
    </w:p>
    <w:p w14:paraId="0E9EB297" w14:textId="2E61D411" w:rsidR="001C61E0" w:rsidRDefault="001C61E0" w:rsidP="00B63FD7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 w:rsidR="00E047F2">
        <w:rPr>
          <w:sz w:val="24"/>
          <w:szCs w:val="24"/>
        </w:rPr>
        <w:t>TIMER_vidStop</w:t>
      </w:r>
      <w:proofErr w:type="spellEnd"/>
      <w:r w:rsidR="00E047F2">
        <w:rPr>
          <w:sz w:val="24"/>
          <w:szCs w:val="24"/>
        </w:rPr>
        <w:t>()</w:t>
      </w:r>
    </w:p>
    <w:p w14:paraId="79DB3E9D" w14:textId="77777777" w:rsidR="00B63FD7" w:rsidRDefault="00B63FD7" w:rsidP="00B63FD7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>Description : stop timer</w:t>
      </w:r>
    </w:p>
    <w:p w14:paraId="7A115914" w14:textId="0B8B4B7A" w:rsidR="00B63FD7" w:rsidRDefault="00B63FD7" w:rsidP="00B63FD7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138A106B" w14:textId="58436C4F" w:rsidR="00E047F2" w:rsidRDefault="00E047F2" w:rsidP="00B63FD7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u32 TIMER_u32GetTime</w:t>
      </w:r>
      <w:r w:rsidR="00BC288A">
        <w:rPr>
          <w:sz w:val="24"/>
          <w:szCs w:val="24"/>
        </w:rPr>
        <w:t>Elapsed()</w:t>
      </w:r>
    </w:p>
    <w:p w14:paraId="444CE2A9" w14:textId="3142533E" w:rsidR="00B63FD7" w:rsidRDefault="00B63FD7" w:rsidP="00B63FD7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Description : </w:t>
      </w:r>
      <w:r>
        <w:rPr>
          <w:sz w:val="24"/>
          <w:szCs w:val="24"/>
        </w:rPr>
        <w:t>returns the number of ticks counted till now</w:t>
      </w:r>
    </w:p>
    <w:p w14:paraId="2D9EE892" w14:textId="77777777" w:rsidR="00B63FD7" w:rsidRDefault="00B63FD7" w:rsidP="00B63FD7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</w:p>
    <w:p w14:paraId="02F2B62C" w14:textId="6A9D1543" w:rsidR="00BC288A" w:rsidRDefault="00BC288A" w:rsidP="00B63FD7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u32 TIMER_u32GetTimeRemaining()</w:t>
      </w:r>
    </w:p>
    <w:p w14:paraId="24EF8DF7" w14:textId="062945D4" w:rsidR="00B63FD7" w:rsidRDefault="00B63FD7" w:rsidP="00B63FD7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Description : </w:t>
      </w:r>
      <w:r>
        <w:rPr>
          <w:sz w:val="24"/>
          <w:szCs w:val="24"/>
        </w:rPr>
        <w:t xml:space="preserve">returns the number of ticks remaining till counter finishes </w:t>
      </w:r>
    </w:p>
    <w:p w14:paraId="2DC1E81F" w14:textId="77777777" w:rsidR="00BC288A" w:rsidRDefault="00BC288A" w:rsidP="00BC288A">
      <w:pPr>
        <w:pStyle w:val="ListParagraph"/>
        <w:tabs>
          <w:tab w:val="left" w:pos="1260"/>
        </w:tabs>
        <w:ind w:left="2790"/>
        <w:rPr>
          <w:sz w:val="24"/>
          <w:szCs w:val="24"/>
        </w:rPr>
      </w:pPr>
    </w:p>
    <w:p w14:paraId="79360380" w14:textId="77777777" w:rsidR="001C61E0" w:rsidRPr="004002AA" w:rsidRDefault="001C61E0" w:rsidP="001C61E0">
      <w:pPr>
        <w:pStyle w:val="ListParagraph"/>
        <w:tabs>
          <w:tab w:val="left" w:pos="1260"/>
        </w:tabs>
        <w:ind w:left="2790"/>
        <w:rPr>
          <w:sz w:val="24"/>
          <w:szCs w:val="24"/>
        </w:rPr>
      </w:pPr>
    </w:p>
    <w:p w14:paraId="28312BA1" w14:textId="4864A15B" w:rsidR="001C61E0" w:rsidRPr="00916003" w:rsidRDefault="001C61E0" w:rsidP="00916003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>
        <w:rPr>
          <w:sz w:val="24"/>
          <w:szCs w:val="24"/>
        </w:rPr>
        <w:t xml:space="preserve">Typedefs: </w:t>
      </w:r>
      <w:r w:rsidR="00916003" w:rsidRPr="00916003">
        <w:rPr>
          <w:sz w:val="24"/>
          <w:szCs w:val="24"/>
        </w:rPr>
        <w:t>-</w:t>
      </w:r>
      <w:r w:rsidR="009A7A69" w:rsidRPr="00916003">
        <w:rPr>
          <w:sz w:val="24"/>
          <w:szCs w:val="24"/>
        </w:rPr>
        <w:t>struct</w:t>
      </w:r>
      <w:r w:rsidRPr="00916003">
        <w:rPr>
          <w:sz w:val="24"/>
          <w:szCs w:val="24"/>
        </w:rPr>
        <w:t xml:space="preserve"> </w:t>
      </w:r>
      <w:proofErr w:type="spellStart"/>
      <w:r w:rsidRPr="00916003">
        <w:rPr>
          <w:sz w:val="24"/>
          <w:szCs w:val="24"/>
        </w:rPr>
        <w:t>CHANNEL</w:t>
      </w:r>
      <w:r w:rsidR="00BC288A" w:rsidRPr="00916003">
        <w:rPr>
          <w:sz w:val="24"/>
          <w:szCs w:val="24"/>
        </w:rPr>
        <w:t>_INFO_t</w:t>
      </w:r>
      <w:proofErr w:type="spellEnd"/>
      <w:r w:rsidR="00916003" w:rsidRPr="00916003">
        <w:rPr>
          <w:sz w:val="24"/>
          <w:szCs w:val="24"/>
        </w:rPr>
        <w:t>/*Timer</w:t>
      </w:r>
      <w:r w:rsidR="00916003">
        <w:rPr>
          <w:sz w:val="24"/>
          <w:szCs w:val="24"/>
        </w:rPr>
        <w:t xml:space="preserve"> Mode , Timer Int sate , continuous or one shot</w:t>
      </w:r>
      <w:r w:rsidR="00916003" w:rsidRPr="00916003">
        <w:rPr>
          <w:sz w:val="24"/>
          <w:szCs w:val="24"/>
        </w:rPr>
        <w:t>*/</w:t>
      </w:r>
    </w:p>
    <w:p w14:paraId="7479F3E6" w14:textId="77777777" w:rsidR="00BC288A" w:rsidRDefault="00BC288A" w:rsidP="001C61E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32D8E484" w14:textId="544C9335" w:rsidR="00BC288A" w:rsidRDefault="00BC288A" w:rsidP="002C4159">
      <w:pPr>
        <w:pStyle w:val="ListParagraph"/>
        <w:numPr>
          <w:ilvl w:val="0"/>
          <w:numId w:val="20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CAN</w:t>
      </w:r>
    </w:p>
    <w:p w14:paraId="1AB140D7" w14:textId="77777777" w:rsidR="002C4159" w:rsidRDefault="00BC288A" w:rsidP="00BC288A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>
        <w:rPr>
          <w:sz w:val="24"/>
          <w:szCs w:val="24"/>
        </w:rPr>
        <w:t xml:space="preserve">APIs :  </w:t>
      </w:r>
      <w:r>
        <w:rPr>
          <w:sz w:val="24"/>
          <w:szCs w:val="24"/>
        </w:rPr>
        <w:tab/>
      </w:r>
    </w:p>
    <w:p w14:paraId="45C36DDA" w14:textId="52E0007F" w:rsidR="00BC288A" w:rsidRDefault="00BC288A" w:rsidP="002C4159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CAN_init</w:t>
      </w:r>
      <w:proofErr w:type="spellEnd"/>
      <w:r>
        <w:rPr>
          <w:sz w:val="24"/>
          <w:szCs w:val="24"/>
        </w:rPr>
        <w:t xml:space="preserve"> ( </w:t>
      </w:r>
      <w:r w:rsidR="002C4159">
        <w:rPr>
          <w:sz w:val="24"/>
          <w:szCs w:val="24"/>
        </w:rPr>
        <w:t>void</w:t>
      </w:r>
      <w:r w:rsidRPr="0092027A">
        <w:rPr>
          <w:sz w:val="24"/>
          <w:szCs w:val="24"/>
        </w:rPr>
        <w:t xml:space="preserve"> )</w:t>
      </w:r>
    </w:p>
    <w:p w14:paraId="7DF3859A" w14:textId="6B79C8CC" w:rsidR="002C4159" w:rsidRDefault="002C4159" w:rsidP="002C4159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Description :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CAN </w:t>
      </w:r>
    </w:p>
    <w:p w14:paraId="3A19205A" w14:textId="77777777" w:rsidR="002C4159" w:rsidRDefault="002C4159" w:rsidP="002C4159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</w:p>
    <w:p w14:paraId="30E8EA10" w14:textId="04242890" w:rsidR="002C4159" w:rsidRPr="002C4159" w:rsidRDefault="002C4159" w:rsidP="002C4159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>
        <w:t xml:space="preserve">void </w:t>
      </w:r>
      <w:proofErr w:type="spellStart"/>
      <w:r>
        <w:t>Can_SetBaudrate</w:t>
      </w:r>
      <w:proofErr w:type="spellEnd"/>
      <w:r>
        <w:t xml:space="preserve">(u16 </w:t>
      </w:r>
      <w:proofErr w:type="spellStart"/>
      <w:r>
        <w:t>baudRate</w:t>
      </w:r>
      <w:proofErr w:type="spellEnd"/>
      <w:r>
        <w:t xml:space="preserve">) </w:t>
      </w:r>
    </w:p>
    <w:p w14:paraId="7A34CD63" w14:textId="52E906AA" w:rsidR="002C4159" w:rsidRPr="002C4159" w:rsidRDefault="002C4159" w:rsidP="002C4159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t xml:space="preserve">Description: </w:t>
      </w:r>
      <w:r>
        <w:t>set the</w:t>
      </w:r>
      <w:r>
        <w:t xml:space="preserve"> </w:t>
      </w:r>
      <w:proofErr w:type="spellStart"/>
      <w:r>
        <w:t>buad</w:t>
      </w:r>
      <w:proofErr w:type="spellEnd"/>
      <w:r>
        <w:t xml:space="preserve"> rate </w:t>
      </w:r>
    </w:p>
    <w:p w14:paraId="679ADD94" w14:textId="7F3F8349" w:rsidR="002C4159" w:rsidRDefault="002C4159" w:rsidP="002C4159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t xml:space="preserve">Arguments: </w:t>
      </w:r>
      <w:r>
        <w:t xml:space="preserve"> two bytes variable  , </w:t>
      </w:r>
      <w:r>
        <w:t>Range: 0</w:t>
      </w:r>
      <w:r>
        <w:t xml:space="preserve"> to</w:t>
      </w:r>
      <w:r>
        <w:t xml:space="preserve"> </w:t>
      </w:r>
      <w:r>
        <w:t>2</w:t>
      </w:r>
      <w:r>
        <w:rPr>
          <w:vertAlign w:val="superscript"/>
        </w:rPr>
        <w:t>16</w:t>
      </w:r>
      <w:r>
        <w:t xml:space="preserve">  Description: the new </w:t>
      </w:r>
      <w:proofErr w:type="spellStart"/>
      <w:r>
        <w:t>buad</w:t>
      </w:r>
      <w:proofErr w:type="spellEnd"/>
      <w:r>
        <w:t xml:space="preserve"> rate </w:t>
      </w:r>
      <w:proofErr w:type="spellStart"/>
      <w:r>
        <w:t>buadrate</w:t>
      </w:r>
      <w:proofErr w:type="spellEnd"/>
    </w:p>
    <w:p w14:paraId="5AEB956A" w14:textId="1ACFDF73" w:rsidR="00B63FD7" w:rsidRPr="0092027A" w:rsidRDefault="00B63FD7" w:rsidP="00BC288A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CB9CBC0" w14:textId="7C5BF17C" w:rsidR="00BC288A" w:rsidRPr="00724B96" w:rsidRDefault="002C4159" w:rsidP="002C4159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>
        <w:t xml:space="preserve">void </w:t>
      </w:r>
      <w:proofErr w:type="spellStart"/>
      <w:r>
        <w:t>C</w:t>
      </w:r>
      <w:r>
        <w:t>AN</w:t>
      </w:r>
      <w:r>
        <w:t>_Write</w:t>
      </w:r>
      <w:proofErr w:type="spellEnd"/>
      <w:r>
        <w:t>(u16 data)</w:t>
      </w:r>
    </w:p>
    <w:p w14:paraId="79914595" w14:textId="330EFAB6" w:rsidR="00724B96" w:rsidRPr="002C4159" w:rsidRDefault="00724B96" w:rsidP="00724B96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t xml:space="preserve">Description: </w:t>
      </w:r>
      <w:r>
        <w:t>write on CAN bus the given data</w:t>
      </w:r>
    </w:p>
    <w:p w14:paraId="55274B41" w14:textId="63E69C5B" w:rsidR="00724B96" w:rsidRPr="00724B96" w:rsidRDefault="00724B96" w:rsidP="00724B96">
      <w:pPr>
        <w:tabs>
          <w:tab w:val="left" w:pos="1170"/>
          <w:tab w:val="left" w:pos="1260"/>
        </w:tabs>
        <w:ind w:left="1980"/>
        <w:rPr>
          <w:sz w:val="24"/>
          <w:szCs w:val="24"/>
        </w:rPr>
      </w:pPr>
      <w:r>
        <w:t xml:space="preserve">Arguments: </w:t>
      </w:r>
      <w:r>
        <w:t xml:space="preserve"> data : </w:t>
      </w:r>
      <w:r>
        <w:t xml:space="preserve"> two bytes variable  , Range: 0 to 2</w:t>
      </w:r>
      <w:r w:rsidRPr="00724B96">
        <w:rPr>
          <w:vertAlign w:val="superscript"/>
        </w:rPr>
        <w:t>16</w:t>
      </w:r>
      <w:r>
        <w:t xml:space="preserve">  Description: the </w:t>
      </w:r>
      <w:r>
        <w:t>data to be written on Can bus</w:t>
      </w:r>
    </w:p>
    <w:p w14:paraId="6E4C20C0" w14:textId="77777777" w:rsidR="00724B96" w:rsidRPr="002C4159" w:rsidRDefault="00724B96" w:rsidP="00724B96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</w:p>
    <w:p w14:paraId="4ECA38E6" w14:textId="77777777" w:rsidR="00BC288A" w:rsidRPr="004002AA" w:rsidRDefault="00BC288A" w:rsidP="00BC288A">
      <w:pPr>
        <w:pStyle w:val="ListParagraph"/>
        <w:tabs>
          <w:tab w:val="left" w:pos="1260"/>
        </w:tabs>
        <w:ind w:left="2790"/>
        <w:rPr>
          <w:sz w:val="24"/>
          <w:szCs w:val="24"/>
        </w:rPr>
      </w:pPr>
    </w:p>
    <w:p w14:paraId="1D625737" w14:textId="72647AB8" w:rsidR="001F3BC1" w:rsidRDefault="001F3BC1" w:rsidP="00724B96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4E08635E" w14:textId="77777777" w:rsidR="00BC288A" w:rsidRDefault="00BC288A" w:rsidP="001C61E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01638926" w14:textId="27459CB6" w:rsidR="001C61E0" w:rsidRDefault="001C61E0" w:rsidP="001C61E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B57D329" w14:textId="77777777" w:rsidR="00BF3A20" w:rsidRDefault="00BF3A20" w:rsidP="001C61E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2C9924D4" w14:textId="77777777" w:rsidR="00BF3A20" w:rsidRDefault="00BF3A20" w:rsidP="001C61E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04BA7D03" w14:textId="77777777" w:rsidR="00BF3A20" w:rsidRDefault="00BF3A20" w:rsidP="001C61E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09BE454D" w14:textId="77777777" w:rsidR="00BF3A20" w:rsidRDefault="00BF3A20" w:rsidP="001C61E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25E7F39C" w14:textId="77777777" w:rsidR="00BF3A20" w:rsidRDefault="00BF3A20" w:rsidP="001C61E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220662D5" w14:textId="77777777" w:rsidR="00BF3A20" w:rsidRDefault="00BF3A20" w:rsidP="001C61E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25259BE1" w14:textId="77777777" w:rsidR="00BF3A20" w:rsidRDefault="00BF3A20" w:rsidP="001C61E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74CEDEDC" w14:textId="77777777" w:rsidR="00BF3A20" w:rsidRDefault="00BF3A20" w:rsidP="001C61E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606E1D5E" w14:textId="77777777" w:rsidR="00BF3A20" w:rsidRDefault="00BF3A20" w:rsidP="001C61E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1A10DF8A" w14:textId="77777777" w:rsidR="00BF3A20" w:rsidRDefault="00BF3A20" w:rsidP="001C61E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3980AFD7" w14:textId="77777777" w:rsidR="00BF3A20" w:rsidRDefault="00BF3A20" w:rsidP="001C61E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650795ED" w14:textId="77777777" w:rsidR="00BF3A20" w:rsidRDefault="00BF3A20" w:rsidP="001C61E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44512326" w14:textId="77777777" w:rsidR="00BF3A20" w:rsidRPr="001C61E0" w:rsidRDefault="00BF3A20" w:rsidP="001C61E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0FE87BAD" w14:textId="3F16D220" w:rsidR="00BC288A" w:rsidRDefault="00BC288A" w:rsidP="00BC288A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453992">
        <w:rPr>
          <w:sz w:val="32"/>
          <w:szCs w:val="32"/>
        </w:rPr>
        <w:t xml:space="preserve">ECU </w:t>
      </w:r>
      <w:r w:rsidR="00AC287A">
        <w:rPr>
          <w:sz w:val="32"/>
          <w:szCs w:val="32"/>
        </w:rPr>
        <w:t xml:space="preserve">2 </w:t>
      </w:r>
      <w:r w:rsidRPr="00453992">
        <w:rPr>
          <w:sz w:val="32"/>
          <w:szCs w:val="32"/>
        </w:rPr>
        <w:t xml:space="preserve">Layered Architecture Design </w:t>
      </w:r>
    </w:p>
    <w:p w14:paraId="30B5A824" w14:textId="1622A175" w:rsidR="001C61E0" w:rsidRPr="001C61E0" w:rsidRDefault="00BC288A" w:rsidP="001C61E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8BB4D" wp14:editId="679D778E">
                <wp:simplePos x="0" y="0"/>
                <wp:positionH relativeFrom="column">
                  <wp:posOffset>76200</wp:posOffset>
                </wp:positionH>
                <wp:positionV relativeFrom="paragraph">
                  <wp:posOffset>176530</wp:posOffset>
                </wp:positionV>
                <wp:extent cx="6233160" cy="36652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3160" cy="3665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CBA6CA" w14:textId="62F4E2EC" w:rsidR="00BC288A" w:rsidRDefault="00B752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B25372" wp14:editId="283FF6C2">
                                  <wp:extent cx="6043930" cy="3343910"/>
                                  <wp:effectExtent l="0" t="0" r="0" b="889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43930" cy="3343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8BB4D" id="Text Box 6" o:spid="_x0000_s1028" type="#_x0000_t202" style="position:absolute;left:0;text-align:left;margin-left:6pt;margin-top:13.9pt;width:490.8pt;height:28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" fillcolor="white [3201]" stroked="f" strokeweight=".5pt">
                <v:textbox>
                  <w:txbxContent>
                    <w:p w14:paraId="37CBA6CA" w14:textId="62F4E2EC" w:rsidR="00BC288A" w:rsidRDefault="00B752EE">
                      <w:r>
                        <w:rPr>
                          <w:noProof/>
                        </w:rPr>
                        <w:drawing>
                          <wp:inline distT="0" distB="0" distL="0" distR="0" wp14:anchorId="67B25372" wp14:editId="283FF6C2">
                            <wp:extent cx="6043930" cy="3343910"/>
                            <wp:effectExtent l="0" t="0" r="0" b="889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43930" cy="3343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86C5D6B" w14:textId="77777777" w:rsidR="0066139B" w:rsidRDefault="0066139B" w:rsidP="00E45136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7FEAF007" w14:textId="77777777" w:rsidR="0066139B" w:rsidRDefault="0066139B" w:rsidP="00E45136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4FEB4566" w14:textId="77777777" w:rsidR="004002AA" w:rsidRPr="004002AA" w:rsidRDefault="004002AA" w:rsidP="004002AA">
      <w:pPr>
        <w:pStyle w:val="ListParagraph"/>
        <w:tabs>
          <w:tab w:val="left" w:pos="1260"/>
        </w:tabs>
        <w:ind w:left="1980"/>
        <w:rPr>
          <w:sz w:val="32"/>
          <w:szCs w:val="32"/>
        </w:rPr>
      </w:pPr>
    </w:p>
    <w:p w14:paraId="362544C2" w14:textId="77777777" w:rsidR="004002AA" w:rsidRPr="004002AA" w:rsidRDefault="004002AA" w:rsidP="004002AA">
      <w:pPr>
        <w:tabs>
          <w:tab w:val="left" w:pos="1260"/>
        </w:tabs>
        <w:rPr>
          <w:sz w:val="32"/>
          <w:szCs w:val="32"/>
        </w:rPr>
      </w:pPr>
    </w:p>
    <w:p w14:paraId="0A89A811" w14:textId="77777777" w:rsidR="003E68EB" w:rsidRDefault="003E68EB" w:rsidP="003F1804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4F7BBDD7" w14:textId="77777777" w:rsidR="003F1804" w:rsidRDefault="003F1804" w:rsidP="003F1804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03B83854" w14:textId="77777777" w:rsidR="003F1804" w:rsidRDefault="003F1804" w:rsidP="003F1804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3DD91BEA" w14:textId="77777777" w:rsidR="003F1804" w:rsidRDefault="003F1804" w:rsidP="003F1804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5C587388" w14:textId="6B764C7B" w:rsidR="003F1804" w:rsidRPr="003F1804" w:rsidRDefault="003F1804" w:rsidP="003F1804">
      <w:pPr>
        <w:tabs>
          <w:tab w:val="left" w:pos="1260"/>
        </w:tabs>
        <w:rPr>
          <w:sz w:val="24"/>
          <w:szCs w:val="24"/>
        </w:rPr>
      </w:pPr>
    </w:p>
    <w:p w14:paraId="6499BE94" w14:textId="77777777" w:rsidR="002B3A3A" w:rsidRPr="0095372C" w:rsidRDefault="002B3A3A" w:rsidP="002B3A3A">
      <w:pPr>
        <w:pStyle w:val="ListParagraph"/>
        <w:tabs>
          <w:tab w:val="left" w:pos="1260"/>
        </w:tabs>
        <w:ind w:left="2790"/>
        <w:rPr>
          <w:sz w:val="24"/>
          <w:szCs w:val="24"/>
        </w:rPr>
      </w:pPr>
    </w:p>
    <w:p w14:paraId="4BAA7B82" w14:textId="77777777" w:rsidR="0095372C" w:rsidRDefault="0095372C" w:rsidP="0095372C"/>
    <w:p w14:paraId="0AF48075" w14:textId="77777777" w:rsidR="00BF3A20" w:rsidRPr="00BF3A20" w:rsidRDefault="00BF3A20" w:rsidP="00BF3A20"/>
    <w:p w14:paraId="0FD56D6F" w14:textId="77777777" w:rsidR="00BF3A20" w:rsidRPr="00BF3A20" w:rsidRDefault="00BF3A20" w:rsidP="00BF3A20"/>
    <w:p w14:paraId="2479C941" w14:textId="77777777" w:rsidR="00BF3A20" w:rsidRDefault="00BF3A20" w:rsidP="00BF3A20"/>
    <w:p w14:paraId="78C3A772" w14:textId="77777777" w:rsidR="00BF3A20" w:rsidRDefault="00BF3A20" w:rsidP="00BF3A20">
      <w:pPr>
        <w:pStyle w:val="ListParagraph"/>
        <w:numPr>
          <w:ilvl w:val="0"/>
          <w:numId w:val="17"/>
        </w:numPr>
        <w:tabs>
          <w:tab w:val="left" w:pos="1260"/>
        </w:tabs>
        <w:ind w:hanging="1350"/>
        <w:rPr>
          <w:sz w:val="32"/>
          <w:szCs w:val="32"/>
        </w:rPr>
      </w:pPr>
      <w:r>
        <w:rPr>
          <w:sz w:val="32"/>
          <w:szCs w:val="32"/>
        </w:rPr>
        <w:t>APP Layer</w:t>
      </w:r>
    </w:p>
    <w:p w14:paraId="04FBB71B" w14:textId="77777777" w:rsidR="00BF3A20" w:rsidRDefault="00BF3A20" w:rsidP="00BF3A20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Basic Communication Module (BCM)</w:t>
      </w:r>
    </w:p>
    <w:p w14:paraId="285535F5" w14:textId="77777777" w:rsidR="00724B96" w:rsidRPr="00724B96" w:rsidRDefault="00724B96" w:rsidP="00724B96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 w:rsidRPr="00724B96">
        <w:rPr>
          <w:sz w:val="24"/>
          <w:szCs w:val="24"/>
        </w:rPr>
        <w:t xml:space="preserve">APIs :  </w:t>
      </w:r>
      <w:r w:rsidRPr="00724B96">
        <w:rPr>
          <w:sz w:val="24"/>
          <w:szCs w:val="24"/>
        </w:rPr>
        <w:tab/>
      </w:r>
    </w:p>
    <w:p w14:paraId="6803D1C4" w14:textId="6BECC49D" w:rsidR="00724B96" w:rsidRPr="00724B96" w:rsidRDefault="00724B96" w:rsidP="00724B96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 w:rsidRPr="00724B96">
        <w:rPr>
          <w:sz w:val="24"/>
          <w:szCs w:val="24"/>
        </w:rPr>
        <w:lastRenderedPageBreak/>
        <w:t>•</w:t>
      </w:r>
      <w:r>
        <w:rPr>
          <w:sz w:val="24"/>
          <w:szCs w:val="24"/>
        </w:rPr>
        <w:t xml:space="preserve"> </w:t>
      </w:r>
      <w:r w:rsidRPr="00724B96">
        <w:rPr>
          <w:sz w:val="24"/>
          <w:szCs w:val="24"/>
        </w:rPr>
        <w:t xml:space="preserve">void </w:t>
      </w:r>
      <w:proofErr w:type="spellStart"/>
      <w:r w:rsidRPr="00724B96">
        <w:rPr>
          <w:sz w:val="24"/>
          <w:szCs w:val="24"/>
        </w:rPr>
        <w:t>BCM_initCAN</w:t>
      </w:r>
      <w:proofErr w:type="spellEnd"/>
      <w:r w:rsidRPr="00724B96">
        <w:rPr>
          <w:sz w:val="24"/>
          <w:szCs w:val="24"/>
        </w:rPr>
        <w:t>()</w:t>
      </w:r>
    </w:p>
    <w:p w14:paraId="457B56CF" w14:textId="753FB0AB" w:rsidR="00724B96" w:rsidRDefault="00724B96" w:rsidP="00724B96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 w:rsidRPr="00724B96">
        <w:rPr>
          <w:sz w:val="24"/>
          <w:szCs w:val="24"/>
        </w:rPr>
        <w:t xml:space="preserve">  Description : initialize CAN module and set its configuration according to CAN config file</w:t>
      </w:r>
    </w:p>
    <w:p w14:paraId="1E81EEB2" w14:textId="27D1948E" w:rsidR="00BC365C" w:rsidRPr="00BC365C" w:rsidRDefault="00BC365C" w:rsidP="00BC365C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 w:rsidRPr="00BC365C">
        <w:rPr>
          <w:sz w:val="24"/>
          <w:szCs w:val="24"/>
        </w:rPr>
        <w:t>•u8 BCM_u8IsReady()</w:t>
      </w:r>
    </w:p>
    <w:p w14:paraId="79AEE2E0" w14:textId="77777777" w:rsidR="00BC365C" w:rsidRPr="00BC365C" w:rsidRDefault="00BC365C" w:rsidP="00BC365C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 w:rsidRPr="00BC365C">
        <w:rPr>
          <w:sz w:val="24"/>
          <w:szCs w:val="24"/>
        </w:rPr>
        <w:t>Description : return 1 if can ready  else zero</w:t>
      </w:r>
    </w:p>
    <w:p w14:paraId="08D272F2" w14:textId="77777777" w:rsidR="00BC365C" w:rsidRDefault="00BC365C" w:rsidP="00BC365C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</w:p>
    <w:p w14:paraId="60923B79" w14:textId="63124B74" w:rsidR="00BC365C" w:rsidRPr="00BC365C" w:rsidRDefault="00BC365C" w:rsidP="00BC365C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 w:rsidRPr="00BC365C">
        <w:rPr>
          <w:sz w:val="24"/>
          <w:szCs w:val="24"/>
        </w:rPr>
        <w:t xml:space="preserve">•struct </w:t>
      </w:r>
      <w:proofErr w:type="spellStart"/>
      <w:r w:rsidRPr="00BC365C">
        <w:rPr>
          <w:sz w:val="24"/>
          <w:szCs w:val="24"/>
        </w:rPr>
        <w:t>SpeedStatusMsg</w:t>
      </w:r>
      <w:proofErr w:type="spellEnd"/>
      <w:r w:rsidRPr="00BC365C">
        <w:rPr>
          <w:sz w:val="24"/>
          <w:szCs w:val="24"/>
        </w:rPr>
        <w:t xml:space="preserve"> * </w:t>
      </w:r>
      <w:proofErr w:type="spellStart"/>
      <w:r w:rsidRPr="00BC365C">
        <w:rPr>
          <w:sz w:val="24"/>
          <w:szCs w:val="24"/>
        </w:rPr>
        <w:t>BCM_</w:t>
      </w:r>
      <w:r>
        <w:rPr>
          <w:sz w:val="24"/>
          <w:szCs w:val="24"/>
        </w:rPr>
        <w:t>GET</w:t>
      </w:r>
      <w:r w:rsidRPr="00BC365C">
        <w:rPr>
          <w:sz w:val="24"/>
          <w:szCs w:val="24"/>
        </w:rPr>
        <w:t>SpeedStatusMsg</w:t>
      </w:r>
      <w:proofErr w:type="spellEnd"/>
      <w:r w:rsidRPr="00BC365C">
        <w:rPr>
          <w:sz w:val="24"/>
          <w:szCs w:val="24"/>
        </w:rPr>
        <w:t>()</w:t>
      </w:r>
    </w:p>
    <w:p w14:paraId="65007DAD" w14:textId="21B59490" w:rsidR="00BC365C" w:rsidRPr="00BC365C" w:rsidRDefault="00BC365C" w:rsidP="00BC365C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 w:rsidRPr="00BC365C">
        <w:rPr>
          <w:sz w:val="24"/>
          <w:szCs w:val="24"/>
        </w:rPr>
        <w:t xml:space="preserve"> Description :  gets speed from </w:t>
      </w:r>
      <w:r>
        <w:rPr>
          <w:sz w:val="24"/>
          <w:szCs w:val="24"/>
        </w:rPr>
        <w:t>CAN bus and pass it to Output Control module by the struct pointer</w:t>
      </w:r>
    </w:p>
    <w:p w14:paraId="5EE24531" w14:textId="77777777" w:rsidR="00BC365C" w:rsidRPr="00BC365C" w:rsidRDefault="00BC365C" w:rsidP="00BC365C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29853F7F" w14:textId="25E6D562" w:rsidR="00BC365C" w:rsidRPr="00BC365C" w:rsidRDefault="00BC365C" w:rsidP="00BC365C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 w:rsidRPr="00BC365C">
        <w:rPr>
          <w:sz w:val="24"/>
          <w:szCs w:val="24"/>
        </w:rPr>
        <w:t xml:space="preserve">•struct </w:t>
      </w:r>
      <w:proofErr w:type="spellStart"/>
      <w:r w:rsidRPr="00BC365C">
        <w:rPr>
          <w:sz w:val="24"/>
          <w:szCs w:val="24"/>
        </w:rPr>
        <w:t>DoorStateMsg</w:t>
      </w:r>
      <w:proofErr w:type="spellEnd"/>
      <w:r w:rsidRPr="00BC365C">
        <w:rPr>
          <w:sz w:val="24"/>
          <w:szCs w:val="24"/>
        </w:rPr>
        <w:t xml:space="preserve"> * </w:t>
      </w:r>
      <w:proofErr w:type="spellStart"/>
      <w:r w:rsidRPr="00BC365C">
        <w:rPr>
          <w:sz w:val="24"/>
          <w:szCs w:val="24"/>
        </w:rPr>
        <w:t>BCM_setDoorStateMsg</w:t>
      </w:r>
      <w:proofErr w:type="spellEnd"/>
      <w:r w:rsidRPr="00BC365C">
        <w:rPr>
          <w:sz w:val="24"/>
          <w:szCs w:val="24"/>
        </w:rPr>
        <w:t>()</w:t>
      </w:r>
    </w:p>
    <w:p w14:paraId="2677943C" w14:textId="2BD73DF3" w:rsidR="00BC365C" w:rsidRDefault="00BC365C" w:rsidP="00BC365C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 w:rsidRPr="00BC365C">
        <w:rPr>
          <w:sz w:val="24"/>
          <w:szCs w:val="24"/>
        </w:rPr>
        <w:t xml:space="preserve">Description :  gets </w:t>
      </w:r>
      <w:r>
        <w:rPr>
          <w:sz w:val="24"/>
          <w:szCs w:val="24"/>
        </w:rPr>
        <w:t>Door state</w:t>
      </w:r>
      <w:r w:rsidRPr="00BC365C">
        <w:rPr>
          <w:sz w:val="24"/>
          <w:szCs w:val="24"/>
        </w:rPr>
        <w:t xml:space="preserve"> from </w:t>
      </w:r>
      <w:r>
        <w:rPr>
          <w:sz w:val="24"/>
          <w:szCs w:val="24"/>
        </w:rPr>
        <w:t>CAN bus and pass it to Output Control module by the struct pointer</w:t>
      </w:r>
    </w:p>
    <w:p w14:paraId="5763ACBE" w14:textId="77777777" w:rsidR="00BC365C" w:rsidRPr="00BC365C" w:rsidRDefault="00BC365C" w:rsidP="00BC365C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547E805C" w14:textId="2394DAB5" w:rsidR="00BC365C" w:rsidRPr="00BC365C" w:rsidRDefault="00BC365C" w:rsidP="00BC365C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 w:rsidRPr="00BC365C">
        <w:rPr>
          <w:sz w:val="24"/>
          <w:szCs w:val="24"/>
        </w:rPr>
        <w:t xml:space="preserve">•struct </w:t>
      </w:r>
      <w:proofErr w:type="spellStart"/>
      <w:r w:rsidRPr="00BC365C">
        <w:rPr>
          <w:sz w:val="24"/>
          <w:szCs w:val="24"/>
        </w:rPr>
        <w:t>LightSwitchMsg</w:t>
      </w:r>
      <w:proofErr w:type="spellEnd"/>
      <w:r w:rsidRPr="00BC365C">
        <w:rPr>
          <w:sz w:val="24"/>
          <w:szCs w:val="24"/>
        </w:rPr>
        <w:t xml:space="preserve"> * </w:t>
      </w:r>
      <w:proofErr w:type="spellStart"/>
      <w:r w:rsidRPr="00BC365C">
        <w:rPr>
          <w:sz w:val="24"/>
          <w:szCs w:val="24"/>
        </w:rPr>
        <w:t>BCM_setLightSwitchMsg</w:t>
      </w:r>
      <w:proofErr w:type="spellEnd"/>
      <w:r w:rsidRPr="00BC365C">
        <w:rPr>
          <w:sz w:val="24"/>
          <w:szCs w:val="24"/>
        </w:rPr>
        <w:t xml:space="preserve"> () </w:t>
      </w:r>
    </w:p>
    <w:p w14:paraId="6D88A2D1" w14:textId="1CD4895D" w:rsidR="00BC365C" w:rsidRDefault="00BC365C" w:rsidP="00BC365C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 w:rsidRPr="00BC365C">
        <w:rPr>
          <w:sz w:val="24"/>
          <w:szCs w:val="24"/>
        </w:rPr>
        <w:t xml:space="preserve">Description :  gets </w:t>
      </w:r>
      <w:r>
        <w:rPr>
          <w:sz w:val="24"/>
          <w:szCs w:val="24"/>
        </w:rPr>
        <w:t>switch state</w:t>
      </w:r>
      <w:r w:rsidRPr="00BC365C">
        <w:rPr>
          <w:sz w:val="24"/>
          <w:szCs w:val="24"/>
        </w:rPr>
        <w:t xml:space="preserve"> from </w:t>
      </w:r>
      <w:r>
        <w:rPr>
          <w:sz w:val="24"/>
          <w:szCs w:val="24"/>
        </w:rPr>
        <w:t>CAN bus and pass it to Output Control module by the struct pointer</w:t>
      </w:r>
      <w:r w:rsidRPr="00BC365C">
        <w:rPr>
          <w:sz w:val="24"/>
          <w:szCs w:val="24"/>
        </w:rPr>
        <w:t xml:space="preserve"> </w:t>
      </w:r>
    </w:p>
    <w:p w14:paraId="7DC1F735" w14:textId="77777777" w:rsidR="00BF3A20" w:rsidRDefault="00BF3A20" w:rsidP="00BF3A20">
      <w:pPr>
        <w:pStyle w:val="ListParagraph"/>
        <w:tabs>
          <w:tab w:val="left" w:pos="1260"/>
        </w:tabs>
        <w:ind w:left="2790"/>
        <w:rPr>
          <w:sz w:val="24"/>
          <w:szCs w:val="24"/>
        </w:rPr>
      </w:pPr>
    </w:p>
    <w:p w14:paraId="1535953B" w14:textId="77777777" w:rsidR="00BF3A20" w:rsidRDefault="00BF3A20" w:rsidP="00BF3A2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>
        <w:rPr>
          <w:sz w:val="24"/>
          <w:szCs w:val="24"/>
        </w:rPr>
        <w:t xml:space="preserve">Typedefs: - struct </w:t>
      </w:r>
      <w:proofErr w:type="spellStart"/>
      <w:r>
        <w:rPr>
          <w:sz w:val="24"/>
          <w:szCs w:val="24"/>
        </w:rPr>
        <w:t>SpeedStatusMsg_t</w:t>
      </w:r>
      <w:proofErr w:type="spellEnd"/>
    </w:p>
    <w:p w14:paraId="43AABE57" w14:textId="77777777" w:rsidR="00BF3A20" w:rsidRDefault="00BF3A20" w:rsidP="00BF3A2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>
        <w:rPr>
          <w:sz w:val="24"/>
          <w:szCs w:val="24"/>
        </w:rPr>
        <w:tab/>
        <w:t xml:space="preserve">          - struct </w:t>
      </w:r>
      <w:proofErr w:type="spellStart"/>
      <w:r>
        <w:rPr>
          <w:sz w:val="24"/>
          <w:szCs w:val="24"/>
        </w:rPr>
        <w:t>DoorStateMsg_t</w:t>
      </w:r>
      <w:proofErr w:type="spellEnd"/>
    </w:p>
    <w:p w14:paraId="0854FB82" w14:textId="77777777" w:rsidR="00BF3A20" w:rsidRDefault="00BF3A20" w:rsidP="00BF3A2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>
        <w:rPr>
          <w:sz w:val="24"/>
          <w:szCs w:val="24"/>
        </w:rPr>
        <w:t xml:space="preserve">                  - struct </w:t>
      </w:r>
      <w:proofErr w:type="spellStart"/>
      <w:r>
        <w:rPr>
          <w:sz w:val="24"/>
          <w:szCs w:val="24"/>
        </w:rPr>
        <w:t>LightSwitchMsg_t</w:t>
      </w:r>
      <w:proofErr w:type="spellEnd"/>
    </w:p>
    <w:p w14:paraId="407EA7FE" w14:textId="77777777" w:rsidR="00BA732B" w:rsidRDefault="00BA732B" w:rsidP="00BF3A2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3F414CEB" w14:textId="495A6DF0" w:rsidR="00BF3A20" w:rsidRDefault="00B752EE" w:rsidP="00BF3A20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Output Control</w:t>
      </w:r>
      <w:r w:rsidR="00BF3A20">
        <w:rPr>
          <w:sz w:val="24"/>
          <w:szCs w:val="24"/>
        </w:rPr>
        <w:t xml:space="preserve"> Module </w:t>
      </w:r>
    </w:p>
    <w:p w14:paraId="7D633D23" w14:textId="77777777" w:rsidR="00BC365C" w:rsidRDefault="00BF3A20" w:rsidP="0055584C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>
        <w:rPr>
          <w:sz w:val="24"/>
          <w:szCs w:val="24"/>
        </w:rPr>
        <w:t xml:space="preserve">APIs :  </w:t>
      </w:r>
      <w:r>
        <w:rPr>
          <w:sz w:val="24"/>
          <w:szCs w:val="24"/>
        </w:rPr>
        <w:tab/>
      </w:r>
    </w:p>
    <w:p w14:paraId="775FA735" w14:textId="54A49D87" w:rsidR="00BB68C1" w:rsidRDefault="00B752EE" w:rsidP="00BC365C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OCM_init</w:t>
      </w:r>
      <w:proofErr w:type="spellEnd"/>
      <w:r>
        <w:rPr>
          <w:sz w:val="24"/>
          <w:szCs w:val="24"/>
        </w:rPr>
        <w:t>()</w:t>
      </w:r>
    </w:p>
    <w:p w14:paraId="4A3C2FA4" w14:textId="667BBF6C" w:rsidR="00BC365C" w:rsidRDefault="00BC365C" w:rsidP="00BC365C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all hard ware modules </w:t>
      </w:r>
    </w:p>
    <w:p w14:paraId="7EF32200" w14:textId="19963CB8" w:rsidR="00B752EE" w:rsidRDefault="00BB68C1" w:rsidP="00BC365C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OCM_update</w:t>
      </w:r>
      <w:proofErr w:type="spellEnd"/>
      <w:r>
        <w:rPr>
          <w:sz w:val="24"/>
          <w:szCs w:val="24"/>
        </w:rPr>
        <w:t>()</w:t>
      </w:r>
      <w:r w:rsidR="00822245" w:rsidRPr="0055584C">
        <w:rPr>
          <w:sz w:val="24"/>
          <w:szCs w:val="24"/>
        </w:rPr>
        <w:t xml:space="preserve"> </w:t>
      </w:r>
    </w:p>
    <w:p w14:paraId="33A4305E" w14:textId="72855D66" w:rsidR="00BC365C" w:rsidRDefault="00BC365C" w:rsidP="00BC365C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  <w:r>
        <w:rPr>
          <w:sz w:val="24"/>
          <w:szCs w:val="24"/>
        </w:rPr>
        <w:t>description called periodically from OS to perform the control logic according to the new states /*perform the state machine diagram*/</w:t>
      </w:r>
    </w:p>
    <w:p w14:paraId="08D30CD1" w14:textId="087323D5" w:rsidR="00822245" w:rsidRDefault="00822245" w:rsidP="00BC365C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r w:rsidRPr="0055584C">
        <w:rPr>
          <w:sz w:val="24"/>
          <w:szCs w:val="24"/>
        </w:rPr>
        <w:t xml:space="preserve">void </w:t>
      </w:r>
      <w:proofErr w:type="spellStart"/>
      <w:r w:rsidR="00B752EE">
        <w:rPr>
          <w:sz w:val="24"/>
          <w:szCs w:val="24"/>
        </w:rPr>
        <w:t>O</w:t>
      </w:r>
      <w:r w:rsidRPr="0055584C">
        <w:rPr>
          <w:sz w:val="24"/>
          <w:szCs w:val="24"/>
        </w:rPr>
        <w:t>CM_enableLight</w:t>
      </w:r>
      <w:proofErr w:type="spellEnd"/>
      <w:r w:rsidRPr="0055584C">
        <w:rPr>
          <w:sz w:val="24"/>
          <w:szCs w:val="24"/>
        </w:rPr>
        <w:t>()</w:t>
      </w:r>
    </w:p>
    <w:p w14:paraId="44324BE4" w14:textId="14BF1BCE" w:rsidR="00BC365C" w:rsidRPr="0055584C" w:rsidRDefault="00BC365C" w:rsidP="00BC365C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  <w:r>
        <w:rPr>
          <w:sz w:val="24"/>
          <w:szCs w:val="24"/>
        </w:rPr>
        <w:t>description : enable lights</w:t>
      </w:r>
      <w:r w:rsidR="00372264">
        <w:rPr>
          <w:sz w:val="24"/>
          <w:szCs w:val="24"/>
        </w:rPr>
        <w:t xml:space="preserve"> by calling Light driver</w:t>
      </w:r>
      <w:r>
        <w:rPr>
          <w:sz w:val="24"/>
          <w:szCs w:val="24"/>
        </w:rPr>
        <w:t xml:space="preserve"> </w:t>
      </w:r>
    </w:p>
    <w:p w14:paraId="6C3E82B2" w14:textId="7B8ABE14" w:rsidR="00BF3A20" w:rsidRDefault="0055584C" w:rsidP="00BC365C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 w:rsidR="00BB68C1">
        <w:rPr>
          <w:sz w:val="24"/>
          <w:szCs w:val="24"/>
        </w:rPr>
        <w:t>O</w:t>
      </w:r>
      <w:r>
        <w:rPr>
          <w:sz w:val="24"/>
          <w:szCs w:val="24"/>
        </w:rPr>
        <w:t>CM_disableLight</w:t>
      </w:r>
      <w:proofErr w:type="spellEnd"/>
      <w:r>
        <w:rPr>
          <w:sz w:val="24"/>
          <w:szCs w:val="24"/>
        </w:rPr>
        <w:t>()</w:t>
      </w:r>
    </w:p>
    <w:p w14:paraId="14AB0819" w14:textId="2A394238" w:rsidR="00372264" w:rsidRDefault="00372264" w:rsidP="00372264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  <w:r>
        <w:rPr>
          <w:sz w:val="24"/>
          <w:szCs w:val="24"/>
        </w:rPr>
        <w:t xml:space="preserve">description : </w:t>
      </w:r>
      <w:r>
        <w:rPr>
          <w:sz w:val="24"/>
          <w:szCs w:val="24"/>
        </w:rPr>
        <w:t>dis</w:t>
      </w:r>
      <w:r>
        <w:rPr>
          <w:sz w:val="24"/>
          <w:szCs w:val="24"/>
        </w:rPr>
        <w:t>able lights by calling Light driver</w:t>
      </w:r>
    </w:p>
    <w:p w14:paraId="1856F427" w14:textId="77777777" w:rsidR="00372264" w:rsidRDefault="00E453F5" w:rsidP="00BC365C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OCM_</w:t>
      </w:r>
      <w:r w:rsidR="001C647A" w:rsidRPr="001C647A">
        <w:rPr>
          <w:sz w:val="24"/>
          <w:szCs w:val="24"/>
        </w:rPr>
        <w:t>asynch</w:t>
      </w:r>
      <w:r w:rsidR="001C647A">
        <w:rPr>
          <w:sz w:val="24"/>
          <w:szCs w:val="24"/>
        </w:rPr>
        <w:t>LightOff</w:t>
      </w:r>
      <w:proofErr w:type="spellEnd"/>
      <w:r w:rsidR="001C647A">
        <w:rPr>
          <w:sz w:val="24"/>
          <w:szCs w:val="24"/>
        </w:rPr>
        <w:t>()</w:t>
      </w:r>
    </w:p>
    <w:p w14:paraId="4D249351" w14:textId="49DEFC0B" w:rsidR="00E453F5" w:rsidRDefault="00372264" w:rsidP="00372264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="00FF5A14">
        <w:rPr>
          <w:sz w:val="24"/>
          <w:szCs w:val="24"/>
        </w:rPr>
        <w:t>disable light after 3 seconds</w:t>
      </w:r>
      <w:r>
        <w:rPr>
          <w:sz w:val="24"/>
          <w:szCs w:val="24"/>
        </w:rPr>
        <w:t xml:space="preserve"> </w:t>
      </w:r>
    </w:p>
    <w:p w14:paraId="54A3A490" w14:textId="56B7C912" w:rsidR="00B752EE" w:rsidRDefault="00B752EE" w:rsidP="00BC365C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 w:rsidR="00BB68C1">
        <w:rPr>
          <w:sz w:val="24"/>
          <w:szCs w:val="24"/>
        </w:rPr>
        <w:t>O</w:t>
      </w:r>
      <w:r>
        <w:rPr>
          <w:sz w:val="24"/>
          <w:szCs w:val="24"/>
        </w:rPr>
        <w:t>CM_enableBuzzer</w:t>
      </w:r>
      <w:proofErr w:type="spellEnd"/>
      <w:r>
        <w:rPr>
          <w:sz w:val="24"/>
          <w:szCs w:val="24"/>
        </w:rPr>
        <w:t>()</w:t>
      </w:r>
    </w:p>
    <w:p w14:paraId="7F0C5BF0" w14:textId="142C8BAA" w:rsidR="00372264" w:rsidRPr="0055584C" w:rsidRDefault="00372264" w:rsidP="00372264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  <w:r>
        <w:rPr>
          <w:sz w:val="24"/>
          <w:szCs w:val="24"/>
        </w:rPr>
        <w:t xml:space="preserve">description : enable </w:t>
      </w:r>
      <w:r>
        <w:rPr>
          <w:sz w:val="24"/>
          <w:szCs w:val="24"/>
        </w:rPr>
        <w:t xml:space="preserve">buzzer </w:t>
      </w:r>
      <w:r>
        <w:rPr>
          <w:sz w:val="24"/>
          <w:szCs w:val="24"/>
        </w:rPr>
        <w:t xml:space="preserve">by calling </w:t>
      </w:r>
      <w:r>
        <w:rPr>
          <w:sz w:val="24"/>
          <w:szCs w:val="24"/>
        </w:rPr>
        <w:t xml:space="preserve">buzzer </w:t>
      </w:r>
      <w:r>
        <w:rPr>
          <w:sz w:val="24"/>
          <w:szCs w:val="24"/>
        </w:rPr>
        <w:t xml:space="preserve">driver </w:t>
      </w:r>
    </w:p>
    <w:p w14:paraId="63A9AADA" w14:textId="77777777" w:rsidR="00372264" w:rsidRDefault="00372264" w:rsidP="00372264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</w:p>
    <w:p w14:paraId="6ADDA8DA" w14:textId="1131ABDC" w:rsidR="00B752EE" w:rsidRDefault="00B752EE" w:rsidP="00BC365C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void </w:t>
      </w:r>
      <w:proofErr w:type="spellStart"/>
      <w:r w:rsidR="00BB68C1">
        <w:rPr>
          <w:sz w:val="24"/>
          <w:szCs w:val="24"/>
        </w:rPr>
        <w:t>O</w:t>
      </w:r>
      <w:r>
        <w:rPr>
          <w:sz w:val="24"/>
          <w:szCs w:val="24"/>
        </w:rPr>
        <w:t>CM_disableBuzzer</w:t>
      </w:r>
      <w:proofErr w:type="spellEnd"/>
      <w:r>
        <w:rPr>
          <w:sz w:val="24"/>
          <w:szCs w:val="24"/>
        </w:rPr>
        <w:t>()</w:t>
      </w:r>
    </w:p>
    <w:p w14:paraId="041C882B" w14:textId="7B1C8236" w:rsidR="00372264" w:rsidRPr="0055584C" w:rsidRDefault="00372264" w:rsidP="00372264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description : </w:t>
      </w:r>
      <w:r>
        <w:rPr>
          <w:sz w:val="24"/>
          <w:szCs w:val="24"/>
        </w:rPr>
        <w:t>disable</w:t>
      </w:r>
      <w:r>
        <w:rPr>
          <w:sz w:val="24"/>
          <w:szCs w:val="24"/>
        </w:rPr>
        <w:t xml:space="preserve"> buzzer by calling buzzer driver </w:t>
      </w:r>
    </w:p>
    <w:p w14:paraId="399AD650" w14:textId="77777777" w:rsidR="00372264" w:rsidRDefault="00372264" w:rsidP="00372264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</w:p>
    <w:p w14:paraId="378EA63F" w14:textId="77777777" w:rsidR="0055584C" w:rsidRDefault="0055584C" w:rsidP="0055584C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</w:p>
    <w:p w14:paraId="6E62F1D0" w14:textId="5320F835" w:rsidR="00B752EE" w:rsidRDefault="0055584C" w:rsidP="00B752EE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5A9F838" w14:textId="0AD8BB22" w:rsidR="0055584C" w:rsidRPr="0055584C" w:rsidRDefault="0055584C" w:rsidP="00382E74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</w:p>
    <w:p w14:paraId="788D59AD" w14:textId="77777777" w:rsidR="00BF3A20" w:rsidRDefault="00BF3A20" w:rsidP="00BF3A2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2C819335" w14:textId="77777777" w:rsidR="00BF3A20" w:rsidRDefault="00BF3A20" w:rsidP="00BF3A2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01F92177" w14:textId="77777777" w:rsidR="00BF3A20" w:rsidRDefault="00BF3A20" w:rsidP="00BF3A2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4D85711A" w14:textId="28FA1A55" w:rsidR="00BF3A20" w:rsidRDefault="00BF3A20" w:rsidP="00BF3A20">
      <w:pPr>
        <w:pStyle w:val="ListParagraph"/>
        <w:numPr>
          <w:ilvl w:val="0"/>
          <w:numId w:val="17"/>
        </w:numPr>
        <w:tabs>
          <w:tab w:val="left" w:pos="1260"/>
        </w:tabs>
        <w:ind w:hanging="1350"/>
        <w:rPr>
          <w:sz w:val="32"/>
          <w:szCs w:val="32"/>
        </w:rPr>
      </w:pPr>
      <w:r>
        <w:rPr>
          <w:sz w:val="32"/>
          <w:szCs w:val="32"/>
        </w:rPr>
        <w:t>OS Layer</w:t>
      </w:r>
    </w:p>
    <w:p w14:paraId="14984A5A" w14:textId="77777777" w:rsidR="00372264" w:rsidRDefault="00372264" w:rsidP="00372264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APIs :     </w:t>
      </w:r>
    </w:p>
    <w:p w14:paraId="31690F7A" w14:textId="77777777" w:rsidR="00372264" w:rsidRDefault="00372264" w:rsidP="00372264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26837850" w14:textId="77777777" w:rsidR="00372264" w:rsidRDefault="00372264" w:rsidP="00372264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vTask_periodicSendSpeedState</w:t>
      </w:r>
      <w:proofErr w:type="spellEnd"/>
      <w:r>
        <w:rPr>
          <w:sz w:val="24"/>
          <w:szCs w:val="24"/>
        </w:rPr>
        <w:t>()</w:t>
      </w:r>
    </w:p>
    <w:p w14:paraId="1CAB695C" w14:textId="32369964" w:rsidR="00372264" w:rsidRDefault="00372264" w:rsidP="00372264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  <w:r>
        <w:rPr>
          <w:sz w:val="24"/>
          <w:szCs w:val="24"/>
        </w:rPr>
        <w:t xml:space="preserve">Description : calls BCM </w:t>
      </w:r>
      <w:r>
        <w:rPr>
          <w:sz w:val="24"/>
          <w:szCs w:val="24"/>
        </w:rPr>
        <w:t>get</w:t>
      </w:r>
      <w:r>
        <w:rPr>
          <w:sz w:val="24"/>
          <w:szCs w:val="24"/>
        </w:rPr>
        <w:t xml:space="preserve"> speed function to </w:t>
      </w:r>
      <w:r>
        <w:rPr>
          <w:sz w:val="24"/>
          <w:szCs w:val="24"/>
        </w:rPr>
        <w:t>read</w:t>
      </w:r>
      <w:r>
        <w:rPr>
          <w:sz w:val="24"/>
          <w:szCs w:val="24"/>
        </w:rPr>
        <w:t xml:space="preserve"> speed reading periodically </w:t>
      </w:r>
      <w:r>
        <w:rPr>
          <w:sz w:val="24"/>
          <w:szCs w:val="24"/>
        </w:rPr>
        <w:t>from</w:t>
      </w:r>
      <w:r>
        <w:rPr>
          <w:sz w:val="24"/>
          <w:szCs w:val="24"/>
        </w:rPr>
        <w:t xml:space="preserve"> CAN bus</w:t>
      </w:r>
    </w:p>
    <w:p w14:paraId="76F5AF28" w14:textId="77777777" w:rsidR="00372264" w:rsidRDefault="00372264" w:rsidP="00372264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</w:p>
    <w:p w14:paraId="4A4D8F56" w14:textId="77777777" w:rsidR="00372264" w:rsidRPr="00F84D2A" w:rsidRDefault="00372264" w:rsidP="00372264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C80AF2F" w14:textId="77777777" w:rsidR="00372264" w:rsidRDefault="00372264" w:rsidP="00372264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vTask_periodicSendSwitchState</w:t>
      </w:r>
      <w:proofErr w:type="spellEnd"/>
      <w:r>
        <w:rPr>
          <w:sz w:val="24"/>
          <w:szCs w:val="24"/>
        </w:rPr>
        <w:t>()</w:t>
      </w:r>
    </w:p>
    <w:p w14:paraId="0FCD68DB" w14:textId="3A9E58F8" w:rsidR="00372264" w:rsidRDefault="00372264" w:rsidP="00372264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  <w:r>
        <w:rPr>
          <w:sz w:val="24"/>
          <w:szCs w:val="24"/>
        </w:rPr>
        <w:t xml:space="preserve">Description : calls BCM </w:t>
      </w:r>
      <w:r>
        <w:rPr>
          <w:sz w:val="24"/>
          <w:szCs w:val="24"/>
        </w:rPr>
        <w:t>get</w:t>
      </w:r>
      <w:r>
        <w:rPr>
          <w:sz w:val="24"/>
          <w:szCs w:val="24"/>
        </w:rPr>
        <w:t xml:space="preserve"> switch state function to </w:t>
      </w:r>
      <w:r>
        <w:rPr>
          <w:sz w:val="24"/>
          <w:szCs w:val="24"/>
        </w:rPr>
        <w:t xml:space="preserve">read </w:t>
      </w:r>
      <w:r>
        <w:rPr>
          <w:sz w:val="24"/>
          <w:szCs w:val="24"/>
        </w:rPr>
        <w:t xml:space="preserve">switch state periodically </w:t>
      </w:r>
      <w:r>
        <w:rPr>
          <w:sz w:val="24"/>
          <w:szCs w:val="24"/>
        </w:rPr>
        <w:t>from</w:t>
      </w:r>
      <w:r>
        <w:rPr>
          <w:sz w:val="24"/>
          <w:szCs w:val="24"/>
        </w:rPr>
        <w:t xml:space="preserve"> CAN bus</w:t>
      </w:r>
    </w:p>
    <w:p w14:paraId="563C57AC" w14:textId="77777777" w:rsidR="00372264" w:rsidRDefault="00372264" w:rsidP="00372264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</w:p>
    <w:p w14:paraId="63FC5193" w14:textId="77777777" w:rsidR="00372264" w:rsidRDefault="00372264" w:rsidP="00372264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vTask_periodicSendDoorState</w:t>
      </w:r>
      <w:proofErr w:type="spellEnd"/>
      <w:r>
        <w:rPr>
          <w:sz w:val="24"/>
          <w:szCs w:val="24"/>
        </w:rPr>
        <w:t>()</w:t>
      </w:r>
    </w:p>
    <w:p w14:paraId="61D26A6A" w14:textId="45980E5A" w:rsidR="00372264" w:rsidRDefault="00372264" w:rsidP="00372264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  <w:r>
        <w:rPr>
          <w:sz w:val="24"/>
          <w:szCs w:val="24"/>
        </w:rPr>
        <w:t xml:space="preserve">Description : calls BCM </w:t>
      </w:r>
      <w:r w:rsidR="00DA56A0">
        <w:rPr>
          <w:sz w:val="24"/>
          <w:szCs w:val="24"/>
        </w:rPr>
        <w:t>get</w:t>
      </w:r>
      <w:r>
        <w:rPr>
          <w:sz w:val="24"/>
          <w:szCs w:val="24"/>
        </w:rPr>
        <w:t xml:space="preserve"> door state function to </w:t>
      </w:r>
      <w:r w:rsidR="00DA56A0">
        <w:rPr>
          <w:sz w:val="24"/>
          <w:szCs w:val="24"/>
        </w:rPr>
        <w:t>read</w:t>
      </w:r>
      <w:r>
        <w:rPr>
          <w:sz w:val="24"/>
          <w:szCs w:val="24"/>
        </w:rPr>
        <w:t xml:space="preserve"> door state periodically </w:t>
      </w:r>
      <w:r w:rsidR="00DA56A0">
        <w:rPr>
          <w:sz w:val="24"/>
          <w:szCs w:val="24"/>
        </w:rPr>
        <w:t>from</w:t>
      </w:r>
      <w:r>
        <w:rPr>
          <w:sz w:val="24"/>
          <w:szCs w:val="24"/>
        </w:rPr>
        <w:t xml:space="preserve"> CAN bus</w:t>
      </w:r>
    </w:p>
    <w:p w14:paraId="756B7393" w14:textId="64732BB0" w:rsidR="00DA56A0" w:rsidRDefault="00DA56A0" w:rsidP="00DA56A0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r w:rsidRPr="00DA56A0">
        <w:rPr>
          <w:sz w:val="24"/>
          <w:szCs w:val="24"/>
        </w:rPr>
        <w:t xml:space="preserve">void </w:t>
      </w:r>
      <w:proofErr w:type="spellStart"/>
      <w:r w:rsidRPr="00DA56A0">
        <w:rPr>
          <w:sz w:val="24"/>
          <w:szCs w:val="24"/>
        </w:rPr>
        <w:t>vTask_peridocOutputLogicControl</w:t>
      </w:r>
      <w:proofErr w:type="spellEnd"/>
      <w:r w:rsidRPr="00DA56A0">
        <w:rPr>
          <w:sz w:val="24"/>
          <w:szCs w:val="24"/>
        </w:rPr>
        <w:t>()</w:t>
      </w:r>
    </w:p>
    <w:p w14:paraId="315FEBE2" w14:textId="626B100A" w:rsidR="00DA56A0" w:rsidRDefault="00DA56A0" w:rsidP="00DA56A0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  <w:r>
        <w:rPr>
          <w:sz w:val="24"/>
          <w:szCs w:val="24"/>
        </w:rPr>
        <w:t xml:space="preserve">description calls update function from Output control module to perform state machine </w:t>
      </w:r>
    </w:p>
    <w:p w14:paraId="60494191" w14:textId="77777777" w:rsidR="00372264" w:rsidRDefault="00372264" w:rsidP="00372264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</w:p>
    <w:p w14:paraId="75654871" w14:textId="77777777" w:rsidR="00372264" w:rsidRPr="003A50E5" w:rsidRDefault="00372264" w:rsidP="00372264">
      <w:pPr>
        <w:pStyle w:val="ListParagraph"/>
        <w:numPr>
          <w:ilvl w:val="0"/>
          <w:numId w:val="21"/>
        </w:numPr>
        <w:tabs>
          <w:tab w:val="left" w:pos="1260"/>
        </w:tabs>
        <w:rPr>
          <w:sz w:val="32"/>
          <w:szCs w:val="32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StartSchedular</w:t>
      </w:r>
      <w:proofErr w:type="spellEnd"/>
      <w:r>
        <w:rPr>
          <w:sz w:val="24"/>
          <w:szCs w:val="24"/>
        </w:rPr>
        <w:t>()</w:t>
      </w:r>
    </w:p>
    <w:p w14:paraId="4998FF0D" w14:textId="77777777" w:rsidR="00372264" w:rsidRDefault="00372264" w:rsidP="00372264">
      <w:pPr>
        <w:pStyle w:val="ListParagraph"/>
        <w:tabs>
          <w:tab w:val="left" w:pos="1260"/>
        </w:tabs>
        <w:ind w:left="2400"/>
        <w:rPr>
          <w:sz w:val="32"/>
          <w:szCs w:val="32"/>
        </w:rPr>
      </w:pPr>
      <w:r>
        <w:rPr>
          <w:sz w:val="24"/>
          <w:szCs w:val="24"/>
        </w:rPr>
        <w:t>Description: enter super loop and start OS scheduling algorithm</w:t>
      </w:r>
    </w:p>
    <w:p w14:paraId="1DD10712" w14:textId="77777777" w:rsidR="00372264" w:rsidRDefault="00372264" w:rsidP="00DA56A0">
      <w:pPr>
        <w:pStyle w:val="ListParagraph"/>
        <w:tabs>
          <w:tab w:val="left" w:pos="1260"/>
        </w:tabs>
        <w:ind w:left="2700"/>
        <w:rPr>
          <w:sz w:val="32"/>
          <w:szCs w:val="32"/>
        </w:rPr>
      </w:pPr>
    </w:p>
    <w:p w14:paraId="34D9F88D" w14:textId="483B0EED" w:rsidR="00BF3A20" w:rsidRDefault="00372264" w:rsidP="00372264">
      <w:pPr>
        <w:tabs>
          <w:tab w:val="left" w:pos="360"/>
          <w:tab w:val="left" w:pos="2107"/>
        </w:tabs>
        <w:ind w:left="207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292102BB" w14:textId="77777777" w:rsidR="00BF3A20" w:rsidRDefault="00BF3A20" w:rsidP="00BF3A20">
      <w:pPr>
        <w:pStyle w:val="ListParagraph"/>
        <w:numPr>
          <w:ilvl w:val="0"/>
          <w:numId w:val="17"/>
        </w:numPr>
        <w:tabs>
          <w:tab w:val="left" w:pos="1260"/>
        </w:tabs>
        <w:ind w:hanging="1350"/>
        <w:rPr>
          <w:sz w:val="32"/>
          <w:szCs w:val="32"/>
        </w:rPr>
      </w:pPr>
      <w:r>
        <w:rPr>
          <w:sz w:val="32"/>
          <w:szCs w:val="32"/>
        </w:rPr>
        <w:t>HAL Layer</w:t>
      </w:r>
    </w:p>
    <w:p w14:paraId="72727AAD" w14:textId="285220A9" w:rsidR="00BF3A20" w:rsidRDefault="002A3A01" w:rsidP="00BF3A20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L</w:t>
      </w:r>
      <w:r w:rsidR="005B2900">
        <w:rPr>
          <w:sz w:val="24"/>
          <w:szCs w:val="24"/>
        </w:rPr>
        <w:t>ight</w:t>
      </w:r>
      <w:r w:rsidR="00BF3A20">
        <w:rPr>
          <w:sz w:val="24"/>
          <w:szCs w:val="24"/>
        </w:rPr>
        <w:t xml:space="preserve"> Driver</w:t>
      </w:r>
    </w:p>
    <w:p w14:paraId="47D426CA" w14:textId="77777777" w:rsidR="00DA56A0" w:rsidRDefault="00BF3A20" w:rsidP="00BF3A20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>
        <w:rPr>
          <w:sz w:val="24"/>
          <w:szCs w:val="24"/>
        </w:rPr>
        <w:t xml:space="preserve">APIs :  </w:t>
      </w:r>
      <w:r>
        <w:rPr>
          <w:sz w:val="24"/>
          <w:szCs w:val="24"/>
        </w:rPr>
        <w:tab/>
      </w:r>
    </w:p>
    <w:p w14:paraId="2CD92846" w14:textId="0F3596DB" w:rsidR="00BF3A20" w:rsidRDefault="00BF3A20" w:rsidP="00DA56A0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void </w:t>
      </w:r>
      <w:proofErr w:type="spellStart"/>
      <w:r w:rsidR="002A3A01">
        <w:rPr>
          <w:sz w:val="24"/>
          <w:szCs w:val="24"/>
        </w:rPr>
        <w:t>LD_LeftLight</w:t>
      </w:r>
      <w:r w:rsidR="002E0FF4">
        <w:rPr>
          <w:sz w:val="24"/>
          <w:szCs w:val="24"/>
        </w:rPr>
        <w:t>I</w:t>
      </w:r>
      <w:r>
        <w:rPr>
          <w:sz w:val="24"/>
          <w:szCs w:val="24"/>
        </w:rPr>
        <w:t>nit</w:t>
      </w:r>
      <w:proofErr w:type="spellEnd"/>
      <w:r>
        <w:rPr>
          <w:sz w:val="24"/>
          <w:szCs w:val="24"/>
        </w:rPr>
        <w:t>(</w:t>
      </w:r>
    </w:p>
    <w:p w14:paraId="21EACEC9" w14:textId="05A4C788" w:rsidR="00BF3A20" w:rsidRDefault="002E0FF4" w:rsidP="00BF3A20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</w:t>
      </w:r>
      <w:proofErr w:type="spellStart"/>
      <w:r>
        <w:rPr>
          <w:sz w:val="24"/>
          <w:szCs w:val="24"/>
        </w:rPr>
        <w:t>LD_CHANNEL_t</w:t>
      </w:r>
      <w:proofErr w:type="spellEnd"/>
      <w:r w:rsidR="00BF3A20">
        <w:rPr>
          <w:sz w:val="24"/>
          <w:szCs w:val="24"/>
        </w:rPr>
        <w:t xml:space="preserve">, </w:t>
      </w:r>
    </w:p>
    <w:p w14:paraId="480BC831" w14:textId="660B5906" w:rsidR="00BF3A20" w:rsidRDefault="00BF3A20" w:rsidP="00BF3A20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 w:rsidRPr="00F222D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2E0FF4">
        <w:rPr>
          <w:sz w:val="24"/>
          <w:szCs w:val="24"/>
        </w:rPr>
        <w:t>LD_PORT_t</w:t>
      </w:r>
      <w:proofErr w:type="spellEnd"/>
      <w:r>
        <w:rPr>
          <w:sz w:val="24"/>
          <w:szCs w:val="24"/>
        </w:rPr>
        <w:t>)</w:t>
      </w:r>
    </w:p>
    <w:p w14:paraId="41F2351C" w14:textId="33223010" w:rsidR="00DA56A0" w:rsidRPr="00DA56A0" w:rsidRDefault="00DA56A0" w:rsidP="00DA56A0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 w:rsidRPr="00DA56A0">
        <w:rPr>
          <w:sz w:val="24"/>
          <w:szCs w:val="24"/>
        </w:rPr>
        <w:t xml:space="preserve">Description: </w:t>
      </w:r>
      <w:proofErr w:type="spellStart"/>
      <w:r w:rsidRPr="00DA56A0">
        <w:rPr>
          <w:sz w:val="24"/>
          <w:szCs w:val="24"/>
        </w:rPr>
        <w:t>init</w:t>
      </w:r>
      <w:proofErr w:type="spellEnd"/>
      <w:r w:rsidRPr="00DA56A0">
        <w:rPr>
          <w:sz w:val="24"/>
          <w:szCs w:val="24"/>
        </w:rPr>
        <w:t xml:space="preserve"> </w:t>
      </w:r>
      <w:r>
        <w:rPr>
          <w:sz w:val="24"/>
          <w:szCs w:val="24"/>
        </w:rPr>
        <w:t>left light</w:t>
      </w:r>
      <w:r w:rsidRPr="00DA56A0">
        <w:rPr>
          <w:sz w:val="24"/>
          <w:szCs w:val="24"/>
        </w:rPr>
        <w:t xml:space="preserve"> with the </w:t>
      </w:r>
      <w:proofErr w:type="spellStart"/>
      <w:r w:rsidRPr="00DA56A0">
        <w:rPr>
          <w:sz w:val="24"/>
          <w:szCs w:val="24"/>
        </w:rPr>
        <w:t>configurble</w:t>
      </w:r>
      <w:proofErr w:type="spellEnd"/>
      <w:r w:rsidRPr="00DA56A0">
        <w:rPr>
          <w:sz w:val="24"/>
          <w:szCs w:val="24"/>
        </w:rPr>
        <w:t xml:space="preserve"> pin that it is connected to </w:t>
      </w:r>
    </w:p>
    <w:p w14:paraId="03EC3F87" w14:textId="77777777" w:rsidR="00DA56A0" w:rsidRPr="00DA56A0" w:rsidRDefault="00DA56A0" w:rsidP="00DA56A0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 w:rsidRPr="00DA56A0">
        <w:rPr>
          <w:sz w:val="24"/>
          <w:szCs w:val="24"/>
        </w:rPr>
        <w:t>Argument :</w:t>
      </w:r>
    </w:p>
    <w:p w14:paraId="194DD50B" w14:textId="4A59385B" w:rsidR="00DA56A0" w:rsidRPr="00DA56A0" w:rsidRDefault="00DA56A0" w:rsidP="00DA56A0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 w:rsidRPr="00DA56A0">
        <w:rPr>
          <w:sz w:val="24"/>
          <w:szCs w:val="24"/>
        </w:rPr>
        <w:tab/>
        <w:t xml:space="preserve"> - </w:t>
      </w:r>
      <w:proofErr w:type="spellStart"/>
      <w:r w:rsidRPr="00DA56A0">
        <w:rPr>
          <w:sz w:val="24"/>
          <w:szCs w:val="24"/>
        </w:rPr>
        <w:t>LD_CHANNEL_t</w:t>
      </w:r>
      <w:proofErr w:type="spellEnd"/>
      <w:r w:rsidRPr="00DA56A0">
        <w:rPr>
          <w:sz w:val="24"/>
          <w:szCs w:val="24"/>
        </w:rPr>
        <w:t xml:space="preserve">,: </w:t>
      </w:r>
      <w:proofErr w:type="spellStart"/>
      <w:r w:rsidRPr="00DA56A0">
        <w:rPr>
          <w:sz w:val="24"/>
          <w:szCs w:val="24"/>
        </w:rPr>
        <w:t>enum</w:t>
      </w:r>
      <w:proofErr w:type="spellEnd"/>
      <w:r w:rsidRPr="00DA56A0">
        <w:rPr>
          <w:sz w:val="24"/>
          <w:szCs w:val="24"/>
        </w:rPr>
        <w:t xml:space="preserve"> ,Input , Range from 0 to 7 , </w:t>
      </w:r>
      <w:proofErr w:type="spellStart"/>
      <w:r w:rsidRPr="00DA56A0">
        <w:rPr>
          <w:sz w:val="24"/>
          <w:szCs w:val="24"/>
        </w:rPr>
        <w:t>decription</w:t>
      </w:r>
      <w:proofErr w:type="spellEnd"/>
      <w:r w:rsidRPr="00DA56A0">
        <w:rPr>
          <w:sz w:val="24"/>
          <w:szCs w:val="24"/>
        </w:rPr>
        <w:t>:- specify the DIO Pin connected to the sensor</w:t>
      </w:r>
    </w:p>
    <w:p w14:paraId="59F2C6E9" w14:textId="77777777" w:rsidR="00DA56A0" w:rsidRPr="00DA56A0" w:rsidRDefault="00DA56A0" w:rsidP="00DA56A0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</w:p>
    <w:p w14:paraId="51C5B029" w14:textId="5BD3D665" w:rsidR="00DA56A0" w:rsidRPr="00DA56A0" w:rsidRDefault="00DA56A0" w:rsidP="00DA56A0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 w:rsidRPr="00DA56A0">
        <w:rPr>
          <w:sz w:val="24"/>
          <w:szCs w:val="24"/>
        </w:rPr>
        <w:t xml:space="preserve">               - </w:t>
      </w:r>
      <w:proofErr w:type="spellStart"/>
      <w:r w:rsidRPr="00DA56A0">
        <w:rPr>
          <w:sz w:val="24"/>
          <w:szCs w:val="24"/>
        </w:rPr>
        <w:t>LD_PORT_t</w:t>
      </w:r>
      <w:proofErr w:type="spellEnd"/>
      <w:r w:rsidRPr="00DA56A0">
        <w:rPr>
          <w:sz w:val="24"/>
          <w:szCs w:val="24"/>
        </w:rPr>
        <w:t xml:space="preserve"> : </w:t>
      </w:r>
      <w:proofErr w:type="spellStart"/>
      <w:r w:rsidRPr="00DA56A0">
        <w:rPr>
          <w:sz w:val="24"/>
          <w:szCs w:val="24"/>
        </w:rPr>
        <w:t>enum</w:t>
      </w:r>
      <w:proofErr w:type="spellEnd"/>
      <w:r w:rsidRPr="00DA56A0">
        <w:rPr>
          <w:sz w:val="24"/>
          <w:szCs w:val="24"/>
        </w:rPr>
        <w:t xml:space="preserve"> ,Input , Range from 0 to 4 , </w:t>
      </w:r>
      <w:proofErr w:type="spellStart"/>
      <w:r w:rsidRPr="00DA56A0">
        <w:rPr>
          <w:sz w:val="24"/>
          <w:szCs w:val="24"/>
        </w:rPr>
        <w:t>decription</w:t>
      </w:r>
      <w:proofErr w:type="spellEnd"/>
      <w:r w:rsidRPr="00DA56A0">
        <w:rPr>
          <w:sz w:val="24"/>
          <w:szCs w:val="24"/>
        </w:rPr>
        <w:t>:- specify the DIO Port connected to the sensor</w:t>
      </w:r>
    </w:p>
    <w:p w14:paraId="5C633802" w14:textId="77777777" w:rsidR="00DA56A0" w:rsidRDefault="00DA56A0" w:rsidP="00BF3A20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</w:p>
    <w:p w14:paraId="633BC586" w14:textId="7C8CEA74" w:rsidR="002E0FF4" w:rsidRDefault="002E0FF4" w:rsidP="00DA56A0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-void </w:t>
      </w:r>
      <w:proofErr w:type="spellStart"/>
      <w:r>
        <w:rPr>
          <w:sz w:val="24"/>
          <w:szCs w:val="24"/>
        </w:rPr>
        <w:t>LD_RightLightInit</w:t>
      </w:r>
      <w:proofErr w:type="spellEnd"/>
      <w:r>
        <w:rPr>
          <w:sz w:val="24"/>
          <w:szCs w:val="24"/>
        </w:rPr>
        <w:t>(</w:t>
      </w:r>
    </w:p>
    <w:p w14:paraId="0715A01E" w14:textId="77777777" w:rsidR="002E0FF4" w:rsidRDefault="002E0FF4" w:rsidP="002E0FF4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</w:t>
      </w:r>
      <w:proofErr w:type="spellStart"/>
      <w:r>
        <w:rPr>
          <w:sz w:val="24"/>
          <w:szCs w:val="24"/>
        </w:rPr>
        <w:t>LD_CHANNEL_t</w:t>
      </w:r>
      <w:proofErr w:type="spellEnd"/>
      <w:r>
        <w:rPr>
          <w:sz w:val="24"/>
          <w:szCs w:val="24"/>
        </w:rPr>
        <w:t xml:space="preserve">, </w:t>
      </w:r>
    </w:p>
    <w:p w14:paraId="63AC4ABB" w14:textId="3E9F2AC0" w:rsidR="002E0FF4" w:rsidRDefault="002E0FF4" w:rsidP="002E0FF4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 w:rsidRPr="00F222D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LD_PORT_t</w:t>
      </w:r>
      <w:proofErr w:type="spellEnd"/>
      <w:r>
        <w:rPr>
          <w:sz w:val="24"/>
          <w:szCs w:val="24"/>
        </w:rPr>
        <w:t>)</w:t>
      </w:r>
    </w:p>
    <w:p w14:paraId="2B79DCA6" w14:textId="41722927" w:rsidR="00DA56A0" w:rsidRPr="00DA56A0" w:rsidRDefault="00DA56A0" w:rsidP="00DA56A0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 w:rsidRPr="00DA56A0">
        <w:rPr>
          <w:sz w:val="24"/>
          <w:szCs w:val="24"/>
        </w:rPr>
        <w:t xml:space="preserve">Description: </w:t>
      </w:r>
      <w:proofErr w:type="spellStart"/>
      <w:r w:rsidRPr="00DA56A0">
        <w:rPr>
          <w:sz w:val="24"/>
          <w:szCs w:val="24"/>
        </w:rPr>
        <w:t>init</w:t>
      </w:r>
      <w:proofErr w:type="spellEnd"/>
      <w:r w:rsidRPr="00DA56A0">
        <w:rPr>
          <w:sz w:val="24"/>
          <w:szCs w:val="24"/>
        </w:rPr>
        <w:t xml:space="preserve"> </w:t>
      </w:r>
      <w:r>
        <w:rPr>
          <w:sz w:val="24"/>
          <w:szCs w:val="24"/>
        </w:rPr>
        <w:t>right</w:t>
      </w:r>
      <w:r>
        <w:rPr>
          <w:sz w:val="24"/>
          <w:szCs w:val="24"/>
        </w:rPr>
        <w:t xml:space="preserve"> light</w:t>
      </w:r>
      <w:r w:rsidRPr="00DA56A0">
        <w:rPr>
          <w:sz w:val="24"/>
          <w:szCs w:val="24"/>
        </w:rPr>
        <w:t xml:space="preserve"> with the </w:t>
      </w:r>
      <w:proofErr w:type="spellStart"/>
      <w:r w:rsidRPr="00DA56A0">
        <w:rPr>
          <w:sz w:val="24"/>
          <w:szCs w:val="24"/>
        </w:rPr>
        <w:t>configurble</w:t>
      </w:r>
      <w:proofErr w:type="spellEnd"/>
      <w:r w:rsidRPr="00DA56A0">
        <w:rPr>
          <w:sz w:val="24"/>
          <w:szCs w:val="24"/>
        </w:rPr>
        <w:t xml:space="preserve"> pin that it is connected to </w:t>
      </w:r>
    </w:p>
    <w:p w14:paraId="7D128B77" w14:textId="77777777" w:rsidR="00DA56A0" w:rsidRPr="00DA56A0" w:rsidRDefault="00DA56A0" w:rsidP="00DA56A0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 w:rsidRPr="00DA56A0">
        <w:rPr>
          <w:sz w:val="24"/>
          <w:szCs w:val="24"/>
        </w:rPr>
        <w:t>Argument :</w:t>
      </w:r>
    </w:p>
    <w:p w14:paraId="4B7D5927" w14:textId="77777777" w:rsidR="00DA56A0" w:rsidRPr="00DA56A0" w:rsidRDefault="00DA56A0" w:rsidP="00DA56A0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 w:rsidRPr="00DA56A0">
        <w:rPr>
          <w:sz w:val="24"/>
          <w:szCs w:val="24"/>
        </w:rPr>
        <w:tab/>
        <w:t xml:space="preserve"> - </w:t>
      </w:r>
      <w:proofErr w:type="spellStart"/>
      <w:r w:rsidRPr="00DA56A0">
        <w:rPr>
          <w:sz w:val="24"/>
          <w:szCs w:val="24"/>
        </w:rPr>
        <w:t>LD_CHANNEL_t</w:t>
      </w:r>
      <w:proofErr w:type="spellEnd"/>
      <w:r w:rsidRPr="00DA56A0">
        <w:rPr>
          <w:sz w:val="24"/>
          <w:szCs w:val="24"/>
        </w:rPr>
        <w:t xml:space="preserve">,: </w:t>
      </w:r>
      <w:proofErr w:type="spellStart"/>
      <w:r w:rsidRPr="00DA56A0">
        <w:rPr>
          <w:sz w:val="24"/>
          <w:szCs w:val="24"/>
        </w:rPr>
        <w:t>enum</w:t>
      </w:r>
      <w:proofErr w:type="spellEnd"/>
      <w:r w:rsidRPr="00DA56A0">
        <w:rPr>
          <w:sz w:val="24"/>
          <w:szCs w:val="24"/>
        </w:rPr>
        <w:t xml:space="preserve"> ,Input , Range from 0 to 7 , </w:t>
      </w:r>
      <w:proofErr w:type="spellStart"/>
      <w:r w:rsidRPr="00DA56A0">
        <w:rPr>
          <w:sz w:val="24"/>
          <w:szCs w:val="24"/>
        </w:rPr>
        <w:t>decription</w:t>
      </w:r>
      <w:proofErr w:type="spellEnd"/>
      <w:r w:rsidRPr="00DA56A0">
        <w:rPr>
          <w:sz w:val="24"/>
          <w:szCs w:val="24"/>
        </w:rPr>
        <w:t>:- specify the DIO Pin connected to the sensor</w:t>
      </w:r>
    </w:p>
    <w:p w14:paraId="22D21000" w14:textId="77777777" w:rsidR="00DA56A0" w:rsidRPr="00DA56A0" w:rsidRDefault="00DA56A0" w:rsidP="00DA56A0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</w:p>
    <w:p w14:paraId="6FBC99E0" w14:textId="77777777" w:rsidR="00DA56A0" w:rsidRPr="00DA56A0" w:rsidRDefault="00DA56A0" w:rsidP="00DA56A0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 w:rsidRPr="00DA56A0">
        <w:rPr>
          <w:sz w:val="24"/>
          <w:szCs w:val="24"/>
        </w:rPr>
        <w:t xml:space="preserve">               - </w:t>
      </w:r>
      <w:proofErr w:type="spellStart"/>
      <w:r w:rsidRPr="00DA56A0">
        <w:rPr>
          <w:sz w:val="24"/>
          <w:szCs w:val="24"/>
        </w:rPr>
        <w:t>LD_PORT_t</w:t>
      </w:r>
      <w:proofErr w:type="spellEnd"/>
      <w:r w:rsidRPr="00DA56A0">
        <w:rPr>
          <w:sz w:val="24"/>
          <w:szCs w:val="24"/>
        </w:rPr>
        <w:t xml:space="preserve"> : </w:t>
      </w:r>
      <w:proofErr w:type="spellStart"/>
      <w:r w:rsidRPr="00DA56A0">
        <w:rPr>
          <w:sz w:val="24"/>
          <w:szCs w:val="24"/>
        </w:rPr>
        <w:t>enum</w:t>
      </w:r>
      <w:proofErr w:type="spellEnd"/>
      <w:r w:rsidRPr="00DA56A0">
        <w:rPr>
          <w:sz w:val="24"/>
          <w:szCs w:val="24"/>
        </w:rPr>
        <w:t xml:space="preserve"> ,Input , Range from 0 to 4 , </w:t>
      </w:r>
      <w:proofErr w:type="spellStart"/>
      <w:r w:rsidRPr="00DA56A0">
        <w:rPr>
          <w:sz w:val="24"/>
          <w:szCs w:val="24"/>
        </w:rPr>
        <w:t>decription</w:t>
      </w:r>
      <w:proofErr w:type="spellEnd"/>
      <w:r w:rsidRPr="00DA56A0">
        <w:rPr>
          <w:sz w:val="24"/>
          <w:szCs w:val="24"/>
        </w:rPr>
        <w:t>:- specify the DIO Port connected to the sensor</w:t>
      </w:r>
    </w:p>
    <w:p w14:paraId="7B37EC86" w14:textId="77777777" w:rsidR="00DA56A0" w:rsidRDefault="00DA56A0" w:rsidP="002E0FF4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</w:p>
    <w:p w14:paraId="42E195C7" w14:textId="77777777" w:rsidR="002E0FF4" w:rsidRDefault="002E0FF4" w:rsidP="00BF3A20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</w:p>
    <w:p w14:paraId="21D043DA" w14:textId="3A0DC083" w:rsidR="00BF3A20" w:rsidRDefault="008866C6" w:rsidP="00DA56A0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LD_enableLiftlight</w:t>
      </w:r>
      <w:proofErr w:type="spellEnd"/>
      <w:r>
        <w:rPr>
          <w:sz w:val="24"/>
          <w:szCs w:val="24"/>
        </w:rPr>
        <w:t>()</w:t>
      </w:r>
    </w:p>
    <w:p w14:paraId="3C9F470B" w14:textId="60BE7D39" w:rsidR="00DA56A0" w:rsidRDefault="00DA56A0" w:rsidP="00DA56A0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  <w:r>
        <w:rPr>
          <w:sz w:val="24"/>
          <w:szCs w:val="24"/>
        </w:rPr>
        <w:t xml:space="preserve">description: enable left light by calling write pin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in DIO</w:t>
      </w:r>
    </w:p>
    <w:p w14:paraId="3A32EB10" w14:textId="441A98EE" w:rsidR="007929CB" w:rsidRDefault="007929CB" w:rsidP="00DA56A0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LD_disnableLiftlight</w:t>
      </w:r>
      <w:proofErr w:type="spellEnd"/>
      <w:r>
        <w:rPr>
          <w:sz w:val="24"/>
          <w:szCs w:val="24"/>
        </w:rPr>
        <w:t>()</w:t>
      </w:r>
    </w:p>
    <w:p w14:paraId="32780700" w14:textId="7A159777" w:rsidR="00620BDC" w:rsidRDefault="00620BDC" w:rsidP="00620BDC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>
        <w:rPr>
          <w:sz w:val="24"/>
          <w:szCs w:val="24"/>
        </w:rPr>
        <w:t>dis</w:t>
      </w:r>
      <w:r>
        <w:rPr>
          <w:sz w:val="24"/>
          <w:szCs w:val="24"/>
        </w:rPr>
        <w:t xml:space="preserve">able left light by calling write pin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in DIO</w:t>
      </w:r>
    </w:p>
    <w:p w14:paraId="4B69BCAD" w14:textId="77777777" w:rsidR="00620BDC" w:rsidRDefault="00620BDC" w:rsidP="00620BDC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</w:p>
    <w:p w14:paraId="712A0F9D" w14:textId="14E8838C" w:rsidR="007929CB" w:rsidRDefault="007929CB" w:rsidP="00DA56A0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LD_enableRightlight</w:t>
      </w:r>
      <w:proofErr w:type="spellEnd"/>
      <w:r>
        <w:rPr>
          <w:sz w:val="24"/>
          <w:szCs w:val="24"/>
        </w:rPr>
        <w:t>()</w:t>
      </w:r>
    </w:p>
    <w:p w14:paraId="49892238" w14:textId="77777777" w:rsidR="00620BDC" w:rsidRPr="00620BDC" w:rsidRDefault="00620BDC" w:rsidP="00620BDC">
      <w:pPr>
        <w:pStyle w:val="ListParagraph"/>
        <w:rPr>
          <w:sz w:val="24"/>
          <w:szCs w:val="24"/>
        </w:rPr>
      </w:pPr>
    </w:p>
    <w:p w14:paraId="246F4021" w14:textId="2618F821" w:rsidR="00620BDC" w:rsidRDefault="00620BDC" w:rsidP="00620BDC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  <w:r>
        <w:rPr>
          <w:sz w:val="24"/>
          <w:szCs w:val="24"/>
        </w:rPr>
        <w:t xml:space="preserve">description: enable </w:t>
      </w:r>
      <w:r>
        <w:rPr>
          <w:sz w:val="24"/>
          <w:szCs w:val="24"/>
        </w:rPr>
        <w:t>right</w:t>
      </w:r>
      <w:r>
        <w:rPr>
          <w:sz w:val="24"/>
          <w:szCs w:val="24"/>
        </w:rPr>
        <w:t xml:space="preserve"> light by calling write pin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in DIO</w:t>
      </w:r>
    </w:p>
    <w:p w14:paraId="370B5A04" w14:textId="77777777" w:rsidR="00620BDC" w:rsidRDefault="00620BDC" w:rsidP="00620BDC">
      <w:pPr>
        <w:pStyle w:val="ListParagraph"/>
        <w:tabs>
          <w:tab w:val="left" w:pos="1260"/>
        </w:tabs>
        <w:ind w:left="2400"/>
        <w:rPr>
          <w:sz w:val="24"/>
          <w:szCs w:val="24"/>
        </w:rPr>
      </w:pPr>
    </w:p>
    <w:p w14:paraId="19175FCC" w14:textId="181A208E" w:rsidR="007929CB" w:rsidRDefault="007929CB" w:rsidP="00DA56A0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LD_</w:t>
      </w:r>
      <w:r w:rsidR="00524100">
        <w:rPr>
          <w:sz w:val="24"/>
          <w:szCs w:val="24"/>
        </w:rPr>
        <w:t>dis</w:t>
      </w:r>
      <w:r>
        <w:rPr>
          <w:sz w:val="24"/>
          <w:szCs w:val="24"/>
        </w:rPr>
        <w:t>able</w:t>
      </w:r>
      <w:r w:rsidR="00524100">
        <w:rPr>
          <w:sz w:val="24"/>
          <w:szCs w:val="24"/>
        </w:rPr>
        <w:t>Right</w:t>
      </w:r>
      <w:r>
        <w:rPr>
          <w:sz w:val="24"/>
          <w:szCs w:val="24"/>
        </w:rPr>
        <w:t>light</w:t>
      </w:r>
      <w:proofErr w:type="spellEnd"/>
      <w:r>
        <w:rPr>
          <w:sz w:val="24"/>
          <w:szCs w:val="24"/>
        </w:rPr>
        <w:t>()</w:t>
      </w:r>
    </w:p>
    <w:p w14:paraId="73AF023F" w14:textId="1D10D3F8" w:rsidR="00620BDC" w:rsidRDefault="00620BDC" w:rsidP="00620BDC">
      <w:pPr>
        <w:pStyle w:val="ListParagraph"/>
        <w:numPr>
          <w:ilvl w:val="0"/>
          <w:numId w:val="21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description: </w:t>
      </w:r>
      <w:r>
        <w:rPr>
          <w:sz w:val="24"/>
          <w:szCs w:val="24"/>
        </w:rPr>
        <w:t>dis</w:t>
      </w:r>
      <w:r>
        <w:rPr>
          <w:sz w:val="24"/>
          <w:szCs w:val="24"/>
        </w:rPr>
        <w:t xml:space="preserve">able right light by calling write pin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in DIO</w:t>
      </w:r>
    </w:p>
    <w:p w14:paraId="71B5C97A" w14:textId="77777777" w:rsidR="00524100" w:rsidRPr="004002AA" w:rsidRDefault="00524100" w:rsidP="00BF3A20">
      <w:pPr>
        <w:pStyle w:val="ListParagraph"/>
        <w:tabs>
          <w:tab w:val="left" w:pos="1260"/>
        </w:tabs>
        <w:ind w:left="2790"/>
        <w:rPr>
          <w:sz w:val="24"/>
          <w:szCs w:val="24"/>
        </w:rPr>
      </w:pPr>
    </w:p>
    <w:p w14:paraId="4DC7D477" w14:textId="0007CE44" w:rsidR="00BF3A20" w:rsidRDefault="00BF3A20" w:rsidP="00BF3A2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>
        <w:rPr>
          <w:sz w:val="24"/>
          <w:szCs w:val="24"/>
        </w:rPr>
        <w:t xml:space="preserve">Typedefs: -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E0FF4">
        <w:rPr>
          <w:sz w:val="24"/>
          <w:szCs w:val="24"/>
        </w:rPr>
        <w:t>LD</w:t>
      </w:r>
      <w:r>
        <w:rPr>
          <w:sz w:val="24"/>
          <w:szCs w:val="24"/>
        </w:rPr>
        <w:t>_CHANNEL_t</w:t>
      </w:r>
      <w:proofErr w:type="spellEnd"/>
      <w:r w:rsidR="00090999">
        <w:rPr>
          <w:sz w:val="24"/>
          <w:szCs w:val="24"/>
        </w:rPr>
        <w:t>/*from 0 to 7*/</w:t>
      </w:r>
    </w:p>
    <w:p w14:paraId="0D5D8F2D" w14:textId="74D45C8C" w:rsidR="00316140" w:rsidRPr="007929CB" w:rsidRDefault="00BF3A20" w:rsidP="007929CB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>
        <w:rPr>
          <w:sz w:val="24"/>
          <w:szCs w:val="24"/>
        </w:rPr>
        <w:tab/>
        <w:t xml:space="preserve">          -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E0FF4">
        <w:rPr>
          <w:sz w:val="24"/>
          <w:szCs w:val="24"/>
        </w:rPr>
        <w:t>LD</w:t>
      </w:r>
      <w:r>
        <w:rPr>
          <w:sz w:val="24"/>
          <w:szCs w:val="24"/>
        </w:rPr>
        <w:t>_PORT_t</w:t>
      </w:r>
      <w:proofErr w:type="spellEnd"/>
      <w:r w:rsidR="00090999">
        <w:rPr>
          <w:sz w:val="24"/>
          <w:szCs w:val="24"/>
        </w:rPr>
        <w:t>/*from 0 to 3*/</w:t>
      </w:r>
    </w:p>
    <w:p w14:paraId="4B222DFC" w14:textId="4CB8375E" w:rsidR="00BF3A20" w:rsidRDefault="00BF3A20" w:rsidP="00BF3A2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>
        <w:rPr>
          <w:sz w:val="24"/>
          <w:szCs w:val="24"/>
        </w:rPr>
        <w:tab/>
        <w:t xml:space="preserve">          -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SMM_CAR_STATE_t</w:t>
      </w:r>
      <w:proofErr w:type="spellEnd"/>
      <w:r w:rsidR="00090999">
        <w:rPr>
          <w:sz w:val="24"/>
          <w:szCs w:val="24"/>
        </w:rPr>
        <w:t>/*zero or one*/</w:t>
      </w:r>
    </w:p>
    <w:p w14:paraId="14A1C545" w14:textId="77777777" w:rsidR="00BF3A20" w:rsidRPr="000B3046" w:rsidRDefault="00BF3A20" w:rsidP="000B3046">
      <w:pPr>
        <w:tabs>
          <w:tab w:val="left" w:pos="1260"/>
        </w:tabs>
        <w:rPr>
          <w:sz w:val="24"/>
          <w:szCs w:val="24"/>
        </w:rPr>
      </w:pPr>
    </w:p>
    <w:p w14:paraId="57EC1613" w14:textId="77777777" w:rsidR="00524100" w:rsidRDefault="00524100" w:rsidP="00BF3A2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027F9F3A" w14:textId="77777777" w:rsidR="00524100" w:rsidRDefault="00524100" w:rsidP="00BF3A2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1D199BD8" w14:textId="71B4C0F1" w:rsidR="00BF3A20" w:rsidRDefault="00524100" w:rsidP="00BF3A20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Buzzer</w:t>
      </w:r>
      <w:r w:rsidR="00BF3A20">
        <w:rPr>
          <w:sz w:val="24"/>
          <w:szCs w:val="24"/>
        </w:rPr>
        <w:t xml:space="preserve"> Driver</w:t>
      </w:r>
    </w:p>
    <w:p w14:paraId="27C0CE08" w14:textId="77777777" w:rsidR="00620BDC" w:rsidRDefault="00BF3A20" w:rsidP="00524100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>
        <w:rPr>
          <w:sz w:val="24"/>
          <w:szCs w:val="24"/>
        </w:rPr>
        <w:t xml:space="preserve">APIs :  </w:t>
      </w:r>
      <w:r>
        <w:rPr>
          <w:sz w:val="24"/>
          <w:szCs w:val="24"/>
        </w:rPr>
        <w:tab/>
      </w:r>
    </w:p>
    <w:p w14:paraId="1393F394" w14:textId="64C4EB8C" w:rsidR="00BF3A20" w:rsidRPr="00524100" w:rsidRDefault="00BF3A20" w:rsidP="00620BDC">
      <w:pPr>
        <w:pStyle w:val="ListParagraph"/>
        <w:numPr>
          <w:ilvl w:val="0"/>
          <w:numId w:val="23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 w:rsidR="00524100">
        <w:rPr>
          <w:sz w:val="24"/>
          <w:szCs w:val="24"/>
        </w:rPr>
        <w:t>BD</w:t>
      </w:r>
      <w:r>
        <w:rPr>
          <w:sz w:val="24"/>
          <w:szCs w:val="24"/>
        </w:rPr>
        <w:t>_init</w:t>
      </w:r>
      <w:r w:rsidR="00524100">
        <w:rPr>
          <w:sz w:val="24"/>
          <w:szCs w:val="24"/>
        </w:rPr>
        <w:t>Buzzer</w:t>
      </w:r>
      <w:proofErr w:type="spellEnd"/>
      <w:r>
        <w:rPr>
          <w:sz w:val="24"/>
          <w:szCs w:val="24"/>
        </w:rPr>
        <w:t>(</w:t>
      </w:r>
      <w:r w:rsidR="00524100">
        <w:rPr>
          <w:sz w:val="24"/>
          <w:szCs w:val="24"/>
        </w:rPr>
        <w:t xml:space="preserve"> </w:t>
      </w:r>
      <w:proofErr w:type="spellStart"/>
      <w:r w:rsidR="00524100">
        <w:rPr>
          <w:sz w:val="24"/>
          <w:szCs w:val="24"/>
        </w:rPr>
        <w:t>B</w:t>
      </w:r>
      <w:r w:rsidRPr="00524100">
        <w:rPr>
          <w:sz w:val="24"/>
          <w:szCs w:val="24"/>
        </w:rPr>
        <w:t>D_CHANNEL_t</w:t>
      </w:r>
      <w:proofErr w:type="spellEnd"/>
      <w:r w:rsidRPr="00524100">
        <w:rPr>
          <w:sz w:val="24"/>
          <w:szCs w:val="24"/>
        </w:rPr>
        <w:t xml:space="preserve">, </w:t>
      </w:r>
    </w:p>
    <w:p w14:paraId="2DF41E34" w14:textId="687D01D8" w:rsidR="00BF3A20" w:rsidRDefault="00BF3A20" w:rsidP="00BF3A20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 w:rsidRPr="00F222D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24100">
        <w:rPr>
          <w:sz w:val="24"/>
          <w:szCs w:val="24"/>
        </w:rPr>
        <w:t xml:space="preserve">           </w:t>
      </w:r>
      <w:proofErr w:type="spellStart"/>
      <w:r w:rsidR="00524100">
        <w:rPr>
          <w:sz w:val="24"/>
          <w:szCs w:val="24"/>
        </w:rPr>
        <w:t>B</w:t>
      </w:r>
      <w:r>
        <w:rPr>
          <w:sz w:val="24"/>
          <w:szCs w:val="24"/>
        </w:rPr>
        <w:t>D_PORT_t</w:t>
      </w:r>
      <w:proofErr w:type="spellEnd"/>
      <w:r>
        <w:rPr>
          <w:sz w:val="24"/>
          <w:szCs w:val="24"/>
        </w:rPr>
        <w:t xml:space="preserve"> )</w:t>
      </w:r>
    </w:p>
    <w:p w14:paraId="36020639" w14:textId="3307A77A" w:rsidR="00620BDC" w:rsidRPr="00620BDC" w:rsidRDefault="00620BDC" w:rsidP="00620BDC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 w:rsidRPr="00620BDC">
        <w:rPr>
          <w:sz w:val="24"/>
          <w:szCs w:val="24"/>
        </w:rPr>
        <w:t xml:space="preserve">Description: </w:t>
      </w:r>
      <w:proofErr w:type="spellStart"/>
      <w:r w:rsidRPr="00620BDC">
        <w:rPr>
          <w:sz w:val="24"/>
          <w:szCs w:val="24"/>
        </w:rPr>
        <w:t>init</w:t>
      </w:r>
      <w:proofErr w:type="spellEnd"/>
      <w:r w:rsidRPr="00620BDC">
        <w:rPr>
          <w:sz w:val="24"/>
          <w:szCs w:val="24"/>
        </w:rPr>
        <w:t xml:space="preserve"> </w:t>
      </w:r>
      <w:r>
        <w:rPr>
          <w:sz w:val="24"/>
          <w:szCs w:val="24"/>
        </w:rPr>
        <w:t>buzzer</w:t>
      </w:r>
      <w:r w:rsidRPr="00620BDC">
        <w:rPr>
          <w:sz w:val="24"/>
          <w:szCs w:val="24"/>
        </w:rPr>
        <w:t xml:space="preserve"> with the </w:t>
      </w:r>
      <w:proofErr w:type="spellStart"/>
      <w:r w:rsidRPr="00620BDC">
        <w:rPr>
          <w:sz w:val="24"/>
          <w:szCs w:val="24"/>
        </w:rPr>
        <w:t>configurble</w:t>
      </w:r>
      <w:proofErr w:type="spellEnd"/>
      <w:r w:rsidRPr="00620BDC">
        <w:rPr>
          <w:sz w:val="24"/>
          <w:szCs w:val="24"/>
        </w:rPr>
        <w:t xml:space="preserve"> pin that it is connected to </w:t>
      </w:r>
    </w:p>
    <w:p w14:paraId="06B59625" w14:textId="77777777" w:rsidR="00620BDC" w:rsidRPr="00620BDC" w:rsidRDefault="00620BDC" w:rsidP="00620BDC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 w:rsidRPr="00620BDC">
        <w:rPr>
          <w:sz w:val="24"/>
          <w:szCs w:val="24"/>
        </w:rPr>
        <w:t>Argument :</w:t>
      </w:r>
    </w:p>
    <w:p w14:paraId="7F4DD052" w14:textId="025FF4A9" w:rsidR="00620BDC" w:rsidRPr="00620BDC" w:rsidRDefault="00620BDC" w:rsidP="00620BDC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 w:rsidRPr="00620BDC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B</w:t>
      </w:r>
      <w:r w:rsidRPr="00524100">
        <w:rPr>
          <w:sz w:val="24"/>
          <w:szCs w:val="24"/>
        </w:rPr>
        <w:t>D_CHANNEL_t</w:t>
      </w:r>
      <w:proofErr w:type="spellEnd"/>
      <w:r w:rsidRPr="00620BDC">
        <w:rPr>
          <w:sz w:val="24"/>
          <w:szCs w:val="24"/>
        </w:rPr>
        <w:t xml:space="preserve">,: </w:t>
      </w:r>
      <w:proofErr w:type="spellStart"/>
      <w:r w:rsidRPr="00620BDC">
        <w:rPr>
          <w:sz w:val="24"/>
          <w:szCs w:val="24"/>
        </w:rPr>
        <w:t>enum</w:t>
      </w:r>
      <w:proofErr w:type="spellEnd"/>
      <w:r w:rsidRPr="00620BDC">
        <w:rPr>
          <w:sz w:val="24"/>
          <w:szCs w:val="24"/>
        </w:rPr>
        <w:t xml:space="preserve"> ,Input , Range from 0 to 7 , </w:t>
      </w:r>
      <w:proofErr w:type="spellStart"/>
      <w:r w:rsidRPr="00620BDC">
        <w:rPr>
          <w:sz w:val="24"/>
          <w:szCs w:val="24"/>
        </w:rPr>
        <w:t>decription</w:t>
      </w:r>
      <w:proofErr w:type="spellEnd"/>
      <w:r w:rsidRPr="00620BDC">
        <w:rPr>
          <w:sz w:val="24"/>
          <w:szCs w:val="24"/>
        </w:rPr>
        <w:t>:- specify the DIO Pin connected to the sensor</w:t>
      </w:r>
    </w:p>
    <w:p w14:paraId="673DD38C" w14:textId="77777777" w:rsidR="00620BDC" w:rsidRPr="00620BDC" w:rsidRDefault="00620BDC" w:rsidP="00620BDC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</w:p>
    <w:p w14:paraId="49E98224" w14:textId="50DB267A" w:rsidR="00620BDC" w:rsidRPr="00620BDC" w:rsidRDefault="00620BDC" w:rsidP="00620BDC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 w:rsidRPr="00620BDC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BD_PORT_t</w:t>
      </w:r>
      <w:proofErr w:type="spellEnd"/>
      <w:r w:rsidRPr="00620BDC">
        <w:rPr>
          <w:sz w:val="24"/>
          <w:szCs w:val="24"/>
        </w:rPr>
        <w:t xml:space="preserve">: </w:t>
      </w:r>
      <w:proofErr w:type="spellStart"/>
      <w:r w:rsidRPr="00620BDC">
        <w:rPr>
          <w:sz w:val="24"/>
          <w:szCs w:val="24"/>
        </w:rPr>
        <w:t>enum</w:t>
      </w:r>
      <w:proofErr w:type="spellEnd"/>
      <w:r w:rsidRPr="00620BDC">
        <w:rPr>
          <w:sz w:val="24"/>
          <w:szCs w:val="24"/>
        </w:rPr>
        <w:t xml:space="preserve"> ,Input , Range from 0 to 4 , </w:t>
      </w:r>
      <w:proofErr w:type="spellStart"/>
      <w:r w:rsidRPr="00620BDC">
        <w:rPr>
          <w:sz w:val="24"/>
          <w:szCs w:val="24"/>
        </w:rPr>
        <w:t>decription</w:t>
      </w:r>
      <w:proofErr w:type="spellEnd"/>
      <w:r w:rsidRPr="00620BDC">
        <w:rPr>
          <w:sz w:val="24"/>
          <w:szCs w:val="24"/>
        </w:rPr>
        <w:t>:- specify the DIO Port connected to the sensor</w:t>
      </w:r>
    </w:p>
    <w:p w14:paraId="1EBC99CE" w14:textId="77777777" w:rsidR="00620BDC" w:rsidRDefault="00620BDC" w:rsidP="00BF3A20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</w:p>
    <w:p w14:paraId="09377587" w14:textId="25E33646" w:rsidR="00BF3A20" w:rsidRDefault="00524100" w:rsidP="00620BDC">
      <w:pPr>
        <w:pStyle w:val="ListParagraph"/>
        <w:numPr>
          <w:ilvl w:val="0"/>
          <w:numId w:val="23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BD_enableBuzzer</w:t>
      </w:r>
      <w:proofErr w:type="spellEnd"/>
      <w:r>
        <w:rPr>
          <w:sz w:val="24"/>
          <w:szCs w:val="24"/>
        </w:rPr>
        <w:t>()</w:t>
      </w:r>
    </w:p>
    <w:p w14:paraId="18A5D25B" w14:textId="4B55F630" w:rsidR="00620BDC" w:rsidRDefault="00620BDC" w:rsidP="00620BDC">
      <w:pPr>
        <w:pStyle w:val="ListParagraph"/>
        <w:tabs>
          <w:tab w:val="left" w:pos="1260"/>
        </w:tabs>
        <w:ind w:left="2493"/>
        <w:rPr>
          <w:sz w:val="24"/>
          <w:szCs w:val="24"/>
        </w:rPr>
      </w:pPr>
      <w:r>
        <w:rPr>
          <w:sz w:val="24"/>
          <w:szCs w:val="24"/>
        </w:rPr>
        <w:t>Description : enable buzzer by calling DIO</w:t>
      </w:r>
    </w:p>
    <w:p w14:paraId="101ACDBD" w14:textId="710A3A2F" w:rsidR="00524100" w:rsidRDefault="00524100" w:rsidP="00620BDC">
      <w:pPr>
        <w:pStyle w:val="ListParagraph"/>
        <w:numPr>
          <w:ilvl w:val="0"/>
          <w:numId w:val="23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BD_disableBuzzer</w:t>
      </w:r>
      <w:proofErr w:type="spellEnd"/>
    </w:p>
    <w:p w14:paraId="7EC6DF5E" w14:textId="713D824A" w:rsidR="00620BDC" w:rsidRDefault="00620BDC" w:rsidP="00620BDC">
      <w:pPr>
        <w:pStyle w:val="ListParagraph"/>
        <w:tabs>
          <w:tab w:val="left" w:pos="1260"/>
        </w:tabs>
        <w:ind w:left="2493"/>
        <w:rPr>
          <w:sz w:val="24"/>
          <w:szCs w:val="24"/>
        </w:rPr>
      </w:pPr>
      <w:r>
        <w:rPr>
          <w:sz w:val="24"/>
          <w:szCs w:val="24"/>
        </w:rPr>
        <w:t xml:space="preserve">Description : </w:t>
      </w:r>
      <w:r>
        <w:rPr>
          <w:sz w:val="24"/>
          <w:szCs w:val="24"/>
        </w:rPr>
        <w:t>dis</w:t>
      </w:r>
      <w:r>
        <w:rPr>
          <w:sz w:val="24"/>
          <w:szCs w:val="24"/>
        </w:rPr>
        <w:t>able buzzer by calling DIO</w:t>
      </w:r>
    </w:p>
    <w:p w14:paraId="30671CC1" w14:textId="77777777" w:rsidR="00620BDC" w:rsidRDefault="00620BDC" w:rsidP="00620BDC">
      <w:pPr>
        <w:pStyle w:val="ListParagraph"/>
        <w:tabs>
          <w:tab w:val="left" w:pos="1260"/>
        </w:tabs>
        <w:ind w:left="2493"/>
        <w:rPr>
          <w:sz w:val="24"/>
          <w:szCs w:val="24"/>
        </w:rPr>
      </w:pPr>
    </w:p>
    <w:p w14:paraId="2FA47E35" w14:textId="77777777" w:rsidR="00BF3A20" w:rsidRPr="004002AA" w:rsidRDefault="00BF3A20" w:rsidP="00BF3A20">
      <w:pPr>
        <w:pStyle w:val="ListParagraph"/>
        <w:tabs>
          <w:tab w:val="left" w:pos="1260"/>
        </w:tabs>
        <w:ind w:left="2790"/>
        <w:rPr>
          <w:sz w:val="24"/>
          <w:szCs w:val="24"/>
        </w:rPr>
      </w:pPr>
    </w:p>
    <w:p w14:paraId="548A79A4" w14:textId="6F3C5619" w:rsidR="00BF3A20" w:rsidRDefault="00BF3A20" w:rsidP="00BF3A2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>
        <w:rPr>
          <w:sz w:val="24"/>
          <w:szCs w:val="24"/>
        </w:rPr>
        <w:t xml:space="preserve">Typedefs: -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24100">
        <w:rPr>
          <w:sz w:val="24"/>
          <w:szCs w:val="24"/>
        </w:rPr>
        <w:t>B</w:t>
      </w:r>
      <w:r>
        <w:rPr>
          <w:sz w:val="24"/>
          <w:szCs w:val="24"/>
        </w:rPr>
        <w:t>D_CHANNEL_t</w:t>
      </w:r>
      <w:proofErr w:type="spellEnd"/>
      <w:r w:rsidR="00090999">
        <w:rPr>
          <w:sz w:val="24"/>
          <w:szCs w:val="24"/>
        </w:rPr>
        <w:t>/*from 0 to 7*/</w:t>
      </w:r>
    </w:p>
    <w:p w14:paraId="688FB8F0" w14:textId="10176A32" w:rsidR="00BF3A20" w:rsidRPr="00AC287A" w:rsidRDefault="00BF3A20" w:rsidP="00AC287A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>
        <w:rPr>
          <w:sz w:val="24"/>
          <w:szCs w:val="24"/>
        </w:rPr>
        <w:tab/>
        <w:t xml:space="preserve">          -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24100">
        <w:rPr>
          <w:sz w:val="24"/>
          <w:szCs w:val="24"/>
        </w:rPr>
        <w:t>B</w:t>
      </w:r>
      <w:r>
        <w:rPr>
          <w:sz w:val="24"/>
          <w:szCs w:val="24"/>
        </w:rPr>
        <w:t>D_PORT</w:t>
      </w:r>
      <w:r w:rsidR="00AC287A">
        <w:rPr>
          <w:sz w:val="24"/>
          <w:szCs w:val="24"/>
        </w:rPr>
        <w:t>_t</w:t>
      </w:r>
      <w:proofErr w:type="spellEnd"/>
      <w:r w:rsidR="00090999">
        <w:rPr>
          <w:sz w:val="24"/>
          <w:szCs w:val="24"/>
        </w:rPr>
        <w:t>/*from 0 to 3*/</w:t>
      </w:r>
    </w:p>
    <w:p w14:paraId="71C697AC" w14:textId="77777777" w:rsidR="00BF3A20" w:rsidRPr="00AC287A" w:rsidRDefault="00BF3A20" w:rsidP="00AC287A">
      <w:pPr>
        <w:tabs>
          <w:tab w:val="left" w:pos="1260"/>
        </w:tabs>
        <w:rPr>
          <w:sz w:val="24"/>
          <w:szCs w:val="24"/>
        </w:rPr>
      </w:pPr>
    </w:p>
    <w:p w14:paraId="6AB5922D" w14:textId="77777777" w:rsidR="00BF3A20" w:rsidRPr="004002AA" w:rsidRDefault="00BF3A20" w:rsidP="00BF3A20">
      <w:pPr>
        <w:pStyle w:val="ListParagraph"/>
        <w:rPr>
          <w:sz w:val="32"/>
          <w:szCs w:val="32"/>
        </w:rPr>
      </w:pPr>
    </w:p>
    <w:p w14:paraId="52B5A961" w14:textId="77777777" w:rsidR="00BF3A20" w:rsidRDefault="00BF3A20" w:rsidP="00BF3A20">
      <w:pPr>
        <w:pStyle w:val="ListParagraph"/>
        <w:numPr>
          <w:ilvl w:val="0"/>
          <w:numId w:val="17"/>
        </w:numPr>
        <w:tabs>
          <w:tab w:val="left" w:pos="1260"/>
        </w:tabs>
        <w:ind w:hanging="1350"/>
        <w:rPr>
          <w:sz w:val="32"/>
          <w:szCs w:val="32"/>
        </w:rPr>
      </w:pPr>
      <w:r>
        <w:rPr>
          <w:sz w:val="32"/>
          <w:szCs w:val="32"/>
        </w:rPr>
        <w:t>MCAL Layer</w:t>
      </w:r>
    </w:p>
    <w:p w14:paraId="297E8802" w14:textId="77777777" w:rsidR="00620BDC" w:rsidRDefault="00620BDC" w:rsidP="00620BDC">
      <w:pPr>
        <w:pStyle w:val="ListParagraph"/>
        <w:numPr>
          <w:ilvl w:val="0"/>
          <w:numId w:val="20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DIO</w:t>
      </w:r>
    </w:p>
    <w:p w14:paraId="76348220" w14:textId="77777777" w:rsidR="00620BDC" w:rsidRDefault="00620BDC" w:rsidP="00620BDC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>
        <w:rPr>
          <w:sz w:val="24"/>
          <w:szCs w:val="24"/>
        </w:rPr>
        <w:t xml:space="preserve">APIs :  </w:t>
      </w:r>
      <w:r>
        <w:rPr>
          <w:sz w:val="24"/>
          <w:szCs w:val="24"/>
        </w:rPr>
        <w:tab/>
      </w:r>
    </w:p>
    <w:p w14:paraId="5770F7D1" w14:textId="77777777" w:rsidR="00620BDC" w:rsidRDefault="00620BDC" w:rsidP="00620BDC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DIO_vidInit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PIN_INFO_t</w:t>
      </w:r>
      <w:proofErr w:type="spellEnd"/>
      <w:r w:rsidRPr="0092027A">
        <w:rPr>
          <w:sz w:val="24"/>
          <w:szCs w:val="24"/>
        </w:rPr>
        <w:t>)</w:t>
      </w:r>
    </w:p>
    <w:p w14:paraId="23DFDFE0" w14:textId="77777777" w:rsidR="00620BDC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Description: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DIO with the configuration for every pin </w:t>
      </w:r>
    </w:p>
    <w:p w14:paraId="5E9C4AC5" w14:textId="77777777" w:rsidR="00620BDC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>Argument :</w:t>
      </w:r>
    </w:p>
    <w:p w14:paraId="2CED62D3" w14:textId="77777777" w:rsidR="00620BDC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PIN_INFO_t</w:t>
      </w:r>
      <w:proofErr w:type="spellEnd"/>
      <w:r>
        <w:rPr>
          <w:sz w:val="24"/>
          <w:szCs w:val="24"/>
        </w:rPr>
        <w:t xml:space="preserve">, Array of struct  ,Input , Range is defined by a </w:t>
      </w:r>
      <w:proofErr w:type="spellStart"/>
      <w:r>
        <w:rPr>
          <w:sz w:val="24"/>
          <w:szCs w:val="24"/>
        </w:rPr>
        <w:t>mcro</w:t>
      </w:r>
      <w:proofErr w:type="spellEnd"/>
      <w:r>
        <w:rPr>
          <w:sz w:val="24"/>
          <w:szCs w:val="24"/>
        </w:rPr>
        <w:t xml:space="preserve"> specify the </w:t>
      </w:r>
      <w:proofErr w:type="spellStart"/>
      <w:r>
        <w:rPr>
          <w:sz w:val="24"/>
          <w:szCs w:val="24"/>
        </w:rPr>
        <w:t>numer</w:t>
      </w:r>
      <w:proofErr w:type="spellEnd"/>
      <w:r>
        <w:rPr>
          <w:sz w:val="24"/>
          <w:szCs w:val="24"/>
        </w:rPr>
        <w:t xml:space="preserve"> of pins used </w:t>
      </w:r>
    </w:p>
    <w:p w14:paraId="29F50AC7" w14:textId="77777777" w:rsidR="00620BDC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</w:p>
    <w:p w14:paraId="38AB2AC4" w14:textId="77777777" w:rsidR="00620BDC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decription</w:t>
      </w:r>
      <w:proofErr w:type="spellEnd"/>
      <w:r>
        <w:rPr>
          <w:sz w:val="24"/>
          <w:szCs w:val="24"/>
        </w:rPr>
        <w:t xml:space="preserve">:- specify the DIO Pin configuration like direction Mode Level , </w:t>
      </w:r>
      <w:proofErr w:type="spellStart"/>
      <w:r>
        <w:rPr>
          <w:sz w:val="24"/>
          <w:szCs w:val="24"/>
        </w:rPr>
        <w:t>PullUP</w:t>
      </w:r>
      <w:proofErr w:type="spellEnd"/>
      <w:r>
        <w:rPr>
          <w:sz w:val="24"/>
          <w:szCs w:val="24"/>
        </w:rPr>
        <w:t xml:space="preserve">/down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</w:t>
      </w:r>
    </w:p>
    <w:p w14:paraId="19947D11" w14:textId="77777777" w:rsidR="00620BDC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</w:p>
    <w:p w14:paraId="708EC32C" w14:textId="77777777" w:rsidR="00620BDC" w:rsidRPr="0092027A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</w:p>
    <w:p w14:paraId="2FE2728F" w14:textId="77777777" w:rsidR="00620BDC" w:rsidRDefault="00620BDC" w:rsidP="00620BDC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DIO_vidWritePin</w:t>
      </w:r>
      <w:proofErr w:type="spellEnd"/>
      <w:r>
        <w:rPr>
          <w:sz w:val="24"/>
          <w:szCs w:val="24"/>
        </w:rPr>
        <w:t>(PORT , PIN,LEVEL)</w:t>
      </w:r>
    </w:p>
    <w:p w14:paraId="1D51B04B" w14:textId="77777777" w:rsidR="00620BDC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Description: write on the pin the </w:t>
      </w:r>
      <w:proofErr w:type="spellStart"/>
      <w:r>
        <w:rPr>
          <w:sz w:val="24"/>
          <w:szCs w:val="24"/>
        </w:rPr>
        <w:t>rquired</w:t>
      </w:r>
      <w:proofErr w:type="spellEnd"/>
      <w:r>
        <w:rPr>
          <w:sz w:val="24"/>
          <w:szCs w:val="24"/>
        </w:rPr>
        <w:t xml:space="preserve"> value </w:t>
      </w:r>
    </w:p>
    <w:p w14:paraId="61E4E6A4" w14:textId="77777777" w:rsidR="00620BDC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</w:p>
    <w:p w14:paraId="257100AA" w14:textId="77777777" w:rsidR="00620BDC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Argument : </w:t>
      </w:r>
    </w:p>
    <w:p w14:paraId="7B33407D" w14:textId="77777777" w:rsidR="00620BDC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-PORT: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, input , range from 0 to 4 , </w:t>
      </w:r>
      <w:proofErr w:type="spellStart"/>
      <w:r>
        <w:rPr>
          <w:sz w:val="24"/>
          <w:szCs w:val="24"/>
        </w:rPr>
        <w:t>deccription</w:t>
      </w:r>
      <w:proofErr w:type="spellEnd"/>
      <w:r>
        <w:rPr>
          <w:sz w:val="24"/>
          <w:szCs w:val="24"/>
        </w:rPr>
        <w:t xml:space="preserve">: specify the port </w:t>
      </w:r>
    </w:p>
    <w:p w14:paraId="783DE73B" w14:textId="77777777" w:rsidR="00620BDC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>-</w:t>
      </w:r>
      <w:r w:rsidRPr="00DE7F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PIN: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, input , range from 0 to 7 , </w:t>
      </w:r>
      <w:proofErr w:type="spellStart"/>
      <w:r>
        <w:rPr>
          <w:sz w:val="24"/>
          <w:szCs w:val="24"/>
        </w:rPr>
        <w:t>deccription</w:t>
      </w:r>
      <w:proofErr w:type="spellEnd"/>
      <w:r>
        <w:rPr>
          <w:sz w:val="24"/>
          <w:szCs w:val="24"/>
        </w:rPr>
        <w:t>: specify the pin</w:t>
      </w:r>
    </w:p>
    <w:p w14:paraId="79DCAAF5" w14:textId="77777777" w:rsidR="00620BDC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-LEVEL: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, input , range from 0 to 1 , </w:t>
      </w:r>
      <w:proofErr w:type="spellStart"/>
      <w:r>
        <w:rPr>
          <w:sz w:val="24"/>
          <w:szCs w:val="24"/>
        </w:rPr>
        <w:t>deccription</w:t>
      </w:r>
      <w:proofErr w:type="spellEnd"/>
      <w:r>
        <w:rPr>
          <w:sz w:val="24"/>
          <w:szCs w:val="24"/>
        </w:rPr>
        <w:t xml:space="preserve">: specify the logical level </w:t>
      </w:r>
    </w:p>
    <w:p w14:paraId="219761D5" w14:textId="77777777" w:rsidR="00620BDC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</w:p>
    <w:p w14:paraId="4790E05A" w14:textId="77777777" w:rsidR="00620BDC" w:rsidRDefault="00620BDC" w:rsidP="00620BDC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 w:rsidRPr="00B16E8E">
        <w:rPr>
          <w:sz w:val="24"/>
          <w:szCs w:val="24"/>
        </w:rPr>
        <w:t xml:space="preserve">LEVEL </w:t>
      </w:r>
      <w:proofErr w:type="spellStart"/>
      <w:r w:rsidRPr="00B16E8E">
        <w:rPr>
          <w:sz w:val="24"/>
          <w:szCs w:val="24"/>
        </w:rPr>
        <w:t>DIO_vidReadPin</w:t>
      </w:r>
      <w:proofErr w:type="spellEnd"/>
      <w:r w:rsidRPr="00B16E8E">
        <w:rPr>
          <w:sz w:val="24"/>
          <w:szCs w:val="24"/>
        </w:rPr>
        <w:t>(PORT , PIN)</w:t>
      </w:r>
    </w:p>
    <w:p w14:paraId="1BFBAA79" w14:textId="77777777" w:rsidR="00620BDC" w:rsidRPr="00DE7F10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Description: reads the value of the </w:t>
      </w:r>
      <w:proofErr w:type="spellStart"/>
      <w:r>
        <w:rPr>
          <w:sz w:val="24"/>
          <w:szCs w:val="24"/>
        </w:rPr>
        <w:t>rquired</w:t>
      </w:r>
      <w:proofErr w:type="spellEnd"/>
      <w:r>
        <w:rPr>
          <w:sz w:val="24"/>
          <w:szCs w:val="24"/>
        </w:rPr>
        <w:t xml:space="preserve"> pin, returns either 0 or 1 </w:t>
      </w:r>
    </w:p>
    <w:p w14:paraId="20C7AC44" w14:textId="77777777" w:rsidR="00620BDC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Argument : </w:t>
      </w:r>
    </w:p>
    <w:p w14:paraId="27286B0C" w14:textId="77777777" w:rsidR="00620BDC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-PORT: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, input , range from 0 to 4 , </w:t>
      </w:r>
      <w:proofErr w:type="spellStart"/>
      <w:r>
        <w:rPr>
          <w:sz w:val="24"/>
          <w:szCs w:val="24"/>
        </w:rPr>
        <w:t>deccription</w:t>
      </w:r>
      <w:proofErr w:type="spellEnd"/>
      <w:r>
        <w:rPr>
          <w:sz w:val="24"/>
          <w:szCs w:val="24"/>
        </w:rPr>
        <w:t xml:space="preserve">: specify the port </w:t>
      </w:r>
    </w:p>
    <w:p w14:paraId="549F63A1" w14:textId="77777777" w:rsidR="00620BDC" w:rsidRPr="00DE7F10" w:rsidRDefault="00620BDC" w:rsidP="00620BDC">
      <w:pPr>
        <w:tabs>
          <w:tab w:val="left" w:pos="1260"/>
        </w:tabs>
        <w:ind w:left="1620"/>
        <w:rPr>
          <w:sz w:val="24"/>
          <w:szCs w:val="24"/>
        </w:rPr>
      </w:pPr>
      <w:r w:rsidRPr="00DE7F10">
        <w:rPr>
          <w:sz w:val="24"/>
          <w:szCs w:val="24"/>
        </w:rPr>
        <w:t xml:space="preserve">- PIN: </w:t>
      </w:r>
      <w:proofErr w:type="spellStart"/>
      <w:r w:rsidRPr="00DE7F10">
        <w:rPr>
          <w:sz w:val="24"/>
          <w:szCs w:val="24"/>
        </w:rPr>
        <w:t>enum</w:t>
      </w:r>
      <w:proofErr w:type="spellEnd"/>
      <w:r w:rsidRPr="00DE7F10">
        <w:rPr>
          <w:sz w:val="24"/>
          <w:szCs w:val="24"/>
        </w:rPr>
        <w:t xml:space="preserve">, input , range from 0 to 7 , </w:t>
      </w:r>
      <w:proofErr w:type="spellStart"/>
      <w:r w:rsidRPr="00DE7F10">
        <w:rPr>
          <w:sz w:val="24"/>
          <w:szCs w:val="24"/>
        </w:rPr>
        <w:t>deccription</w:t>
      </w:r>
      <w:proofErr w:type="spellEnd"/>
      <w:r w:rsidRPr="00DE7F10">
        <w:rPr>
          <w:sz w:val="24"/>
          <w:szCs w:val="24"/>
        </w:rPr>
        <w:t>: specify the pin</w:t>
      </w:r>
    </w:p>
    <w:p w14:paraId="01BE0124" w14:textId="77777777" w:rsidR="00620BDC" w:rsidRPr="00B16E8E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</w:p>
    <w:p w14:paraId="713E79E6" w14:textId="77777777" w:rsidR="00620BDC" w:rsidRPr="004002AA" w:rsidRDefault="00620BDC" w:rsidP="00620BDC">
      <w:pPr>
        <w:pStyle w:val="ListParagraph"/>
        <w:tabs>
          <w:tab w:val="left" w:pos="1260"/>
        </w:tabs>
        <w:ind w:left="2790"/>
        <w:rPr>
          <w:sz w:val="24"/>
          <w:szCs w:val="24"/>
        </w:rPr>
      </w:pPr>
    </w:p>
    <w:p w14:paraId="04D752C3" w14:textId="77777777" w:rsidR="00620BDC" w:rsidRDefault="00620BDC" w:rsidP="00620BDC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>
        <w:rPr>
          <w:sz w:val="24"/>
          <w:szCs w:val="24"/>
        </w:rPr>
        <w:t xml:space="preserve">Typedefs: - struct </w:t>
      </w:r>
      <w:proofErr w:type="spellStart"/>
      <w:r>
        <w:rPr>
          <w:sz w:val="24"/>
          <w:szCs w:val="24"/>
        </w:rPr>
        <w:t>PIN_INFO_t</w:t>
      </w:r>
      <w:proofErr w:type="spellEnd"/>
      <w:r>
        <w:rPr>
          <w:sz w:val="24"/>
          <w:szCs w:val="24"/>
        </w:rPr>
        <w:t>/*PORT,PIN ,MODE , LEVEL*/</w:t>
      </w:r>
    </w:p>
    <w:p w14:paraId="538EC41A" w14:textId="77777777" w:rsidR="00620BDC" w:rsidRDefault="00620BDC" w:rsidP="00620BDC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>
        <w:rPr>
          <w:sz w:val="24"/>
          <w:szCs w:val="24"/>
        </w:rPr>
        <w:tab/>
        <w:t xml:space="preserve">          -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PORT/*0 to 3*/</w:t>
      </w:r>
    </w:p>
    <w:p w14:paraId="2705FB4E" w14:textId="77777777" w:rsidR="00620BDC" w:rsidRDefault="00620BDC" w:rsidP="00620BDC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>
        <w:rPr>
          <w:sz w:val="24"/>
          <w:szCs w:val="24"/>
        </w:rPr>
        <w:t xml:space="preserve">                  -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 PIN/*0 to 7*/</w:t>
      </w:r>
    </w:p>
    <w:p w14:paraId="2B869B5B" w14:textId="77777777" w:rsidR="00620BDC" w:rsidRDefault="00620BDC" w:rsidP="00620BDC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>
        <w:rPr>
          <w:sz w:val="24"/>
          <w:szCs w:val="24"/>
        </w:rPr>
        <w:tab/>
        <w:t xml:space="preserve">           -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LEVEL/*one or zero*/</w:t>
      </w:r>
    </w:p>
    <w:p w14:paraId="6602B87D" w14:textId="77777777" w:rsidR="00620BDC" w:rsidRDefault="00620BDC" w:rsidP="00620BDC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MODE /*one or zero*/</w:t>
      </w:r>
    </w:p>
    <w:p w14:paraId="116C89BA" w14:textId="77777777" w:rsidR="00620BDC" w:rsidRDefault="00620BDC" w:rsidP="00620BDC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0BEC50C8" w14:textId="77777777" w:rsidR="00620BDC" w:rsidRDefault="00620BDC" w:rsidP="00620BDC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327DF7AF" w14:textId="77777777" w:rsidR="00620BDC" w:rsidRDefault="00620BDC" w:rsidP="00620BDC">
      <w:pPr>
        <w:pStyle w:val="ListParagraph"/>
        <w:numPr>
          <w:ilvl w:val="0"/>
          <w:numId w:val="20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TIMERS</w:t>
      </w:r>
    </w:p>
    <w:p w14:paraId="2593B04B" w14:textId="77777777" w:rsidR="00620BDC" w:rsidRDefault="00620BDC" w:rsidP="00620BDC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>
        <w:rPr>
          <w:sz w:val="24"/>
          <w:szCs w:val="24"/>
        </w:rPr>
        <w:t xml:space="preserve">APIs :  </w:t>
      </w:r>
      <w:r>
        <w:rPr>
          <w:sz w:val="24"/>
          <w:szCs w:val="24"/>
        </w:rPr>
        <w:tab/>
        <w:t xml:space="preserve"> </w:t>
      </w:r>
    </w:p>
    <w:p w14:paraId="2DDEFE2C" w14:textId="77777777" w:rsidR="00620BDC" w:rsidRDefault="00620BDC" w:rsidP="00620BDC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void </w:t>
      </w:r>
      <w:proofErr w:type="spellStart"/>
      <w:r>
        <w:rPr>
          <w:sz w:val="24"/>
          <w:szCs w:val="24"/>
        </w:rPr>
        <w:t>TIMER_init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CHANNEL_INFO_t</w:t>
      </w:r>
      <w:proofErr w:type="spellEnd"/>
      <w:r>
        <w:rPr>
          <w:sz w:val="24"/>
          <w:szCs w:val="24"/>
        </w:rPr>
        <w:t xml:space="preserve"> *</w:t>
      </w:r>
      <w:r w:rsidRPr="0092027A">
        <w:rPr>
          <w:sz w:val="24"/>
          <w:szCs w:val="24"/>
        </w:rPr>
        <w:t xml:space="preserve"> )</w:t>
      </w:r>
    </w:p>
    <w:p w14:paraId="5EC9980D" w14:textId="77777777" w:rsidR="00620BDC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timer with the used channels and their modes of operation</w:t>
      </w:r>
    </w:p>
    <w:p w14:paraId="76DB2228" w14:textId="77777777" w:rsidR="00620BDC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arguments: </w:t>
      </w:r>
    </w:p>
    <w:p w14:paraId="4FBA46E6" w14:textId="77777777" w:rsidR="00620BDC" w:rsidRDefault="00620BDC" w:rsidP="00620BDC">
      <w:pPr>
        <w:pStyle w:val="ListParagraph"/>
        <w:numPr>
          <w:ilvl w:val="0"/>
          <w:numId w:val="19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CHANNEL_INFO_t</w:t>
      </w:r>
      <w:proofErr w:type="spellEnd"/>
      <w:r>
        <w:rPr>
          <w:sz w:val="24"/>
          <w:szCs w:val="24"/>
        </w:rPr>
        <w:t>: Array of struct , range is specified by a Macro , input , description contains the configuration of every timer channel /*timer mode timer Interrupt state continuous or one shot */</w:t>
      </w:r>
    </w:p>
    <w:p w14:paraId="383ED4D3" w14:textId="77777777" w:rsidR="00620BDC" w:rsidRPr="0092027A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</w:p>
    <w:p w14:paraId="5D777260" w14:textId="77777777" w:rsidR="00620BDC" w:rsidRDefault="00620BDC" w:rsidP="00620BDC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TIMER_vidStart</w:t>
      </w:r>
      <w:proofErr w:type="spellEnd"/>
      <w:r>
        <w:rPr>
          <w:sz w:val="24"/>
          <w:szCs w:val="24"/>
        </w:rPr>
        <w:t>(u32 ticks)</w:t>
      </w:r>
    </w:p>
    <w:p w14:paraId="4A6BB0E7" w14:textId="77777777" w:rsidR="00620BDC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>Description : start timer and put ticks in the counter register</w:t>
      </w:r>
    </w:p>
    <w:p w14:paraId="206E7A91" w14:textId="77777777" w:rsidR="00620BDC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Argument : </w:t>
      </w:r>
    </w:p>
    <w:p w14:paraId="4960CEB0" w14:textId="77777777" w:rsidR="00620BDC" w:rsidRDefault="00620BDC" w:rsidP="00620BDC">
      <w:pPr>
        <w:pStyle w:val="ListParagraph"/>
        <w:numPr>
          <w:ilvl w:val="0"/>
          <w:numId w:val="19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Ticks : 4bytes variable , input , range from 0 to 2</w:t>
      </w:r>
      <w:r>
        <w:rPr>
          <w:sz w:val="24"/>
          <w:szCs w:val="24"/>
          <w:vertAlign w:val="superscript"/>
        </w:rPr>
        <w:t>32</w:t>
      </w:r>
      <w:r>
        <w:rPr>
          <w:sz w:val="24"/>
          <w:szCs w:val="24"/>
        </w:rPr>
        <w:t xml:space="preserve"> ,specify the </w:t>
      </w:r>
      <w:proofErr w:type="spellStart"/>
      <w:r>
        <w:rPr>
          <w:sz w:val="24"/>
          <w:szCs w:val="24"/>
        </w:rPr>
        <w:t>numer</w:t>
      </w:r>
      <w:proofErr w:type="spellEnd"/>
      <w:r>
        <w:rPr>
          <w:sz w:val="24"/>
          <w:szCs w:val="24"/>
        </w:rPr>
        <w:t xml:space="preserve"> of ticks to be counted by the timer </w:t>
      </w:r>
    </w:p>
    <w:p w14:paraId="21E610C1" w14:textId="77777777" w:rsidR="00620BDC" w:rsidRDefault="00620BDC" w:rsidP="00620BDC">
      <w:pPr>
        <w:pStyle w:val="ListParagraph"/>
        <w:tabs>
          <w:tab w:val="left" w:pos="1260"/>
        </w:tabs>
        <w:ind w:left="2790"/>
        <w:rPr>
          <w:sz w:val="24"/>
          <w:szCs w:val="24"/>
        </w:rPr>
      </w:pPr>
    </w:p>
    <w:p w14:paraId="121D7549" w14:textId="77777777" w:rsidR="00620BDC" w:rsidRDefault="00620BDC" w:rsidP="00620BDC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TIMER_vidStop</w:t>
      </w:r>
      <w:proofErr w:type="spellEnd"/>
      <w:r>
        <w:rPr>
          <w:sz w:val="24"/>
          <w:szCs w:val="24"/>
        </w:rPr>
        <w:t>()</w:t>
      </w:r>
    </w:p>
    <w:p w14:paraId="0F293BB4" w14:textId="77777777" w:rsidR="00620BDC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>Description : stop timer</w:t>
      </w:r>
    </w:p>
    <w:p w14:paraId="3BE41520" w14:textId="77777777" w:rsidR="00620BDC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80B30F6" w14:textId="77777777" w:rsidR="00620BDC" w:rsidRDefault="00620BDC" w:rsidP="00620BDC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u32 TIMER_u32GetTimeElapsed()</w:t>
      </w:r>
    </w:p>
    <w:p w14:paraId="20621A05" w14:textId="77777777" w:rsidR="00620BDC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>Description : returns the number of ticks counted till now</w:t>
      </w:r>
    </w:p>
    <w:p w14:paraId="6E8D04AF" w14:textId="77777777" w:rsidR="00620BDC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</w:p>
    <w:p w14:paraId="32F9A9BB" w14:textId="77777777" w:rsidR="00620BDC" w:rsidRDefault="00620BDC" w:rsidP="00620BDC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u32 TIMER_u32GetTimeRemaining()</w:t>
      </w:r>
    </w:p>
    <w:p w14:paraId="2EF14406" w14:textId="77777777" w:rsidR="00620BDC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Description : returns the number of ticks remaining till counter finishes </w:t>
      </w:r>
    </w:p>
    <w:p w14:paraId="78CB72E4" w14:textId="77777777" w:rsidR="00620BDC" w:rsidRDefault="00620BDC" w:rsidP="00620BDC">
      <w:pPr>
        <w:pStyle w:val="ListParagraph"/>
        <w:tabs>
          <w:tab w:val="left" w:pos="1260"/>
        </w:tabs>
        <w:ind w:left="2790"/>
        <w:rPr>
          <w:sz w:val="24"/>
          <w:szCs w:val="24"/>
        </w:rPr>
      </w:pPr>
    </w:p>
    <w:p w14:paraId="3003976E" w14:textId="77777777" w:rsidR="00620BDC" w:rsidRPr="004002AA" w:rsidRDefault="00620BDC" w:rsidP="00620BDC">
      <w:pPr>
        <w:pStyle w:val="ListParagraph"/>
        <w:tabs>
          <w:tab w:val="left" w:pos="1260"/>
        </w:tabs>
        <w:ind w:left="2790"/>
        <w:rPr>
          <w:sz w:val="24"/>
          <w:szCs w:val="24"/>
        </w:rPr>
      </w:pPr>
    </w:p>
    <w:p w14:paraId="14D52184" w14:textId="77777777" w:rsidR="00620BDC" w:rsidRPr="00916003" w:rsidRDefault="00620BDC" w:rsidP="00620BDC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  <w:r>
        <w:rPr>
          <w:sz w:val="24"/>
          <w:szCs w:val="24"/>
        </w:rPr>
        <w:t xml:space="preserve">Typedefs: </w:t>
      </w:r>
      <w:r w:rsidRPr="00916003">
        <w:rPr>
          <w:sz w:val="24"/>
          <w:szCs w:val="24"/>
        </w:rPr>
        <w:t xml:space="preserve">-struct </w:t>
      </w:r>
      <w:proofErr w:type="spellStart"/>
      <w:r w:rsidRPr="00916003">
        <w:rPr>
          <w:sz w:val="24"/>
          <w:szCs w:val="24"/>
        </w:rPr>
        <w:t>CHANNEL_INFO_t</w:t>
      </w:r>
      <w:proofErr w:type="spellEnd"/>
      <w:r w:rsidRPr="00916003">
        <w:rPr>
          <w:sz w:val="24"/>
          <w:szCs w:val="24"/>
        </w:rPr>
        <w:t>/*Timer</w:t>
      </w:r>
      <w:r>
        <w:rPr>
          <w:sz w:val="24"/>
          <w:szCs w:val="24"/>
        </w:rPr>
        <w:t xml:space="preserve"> Mode , Timer Int sate , continuous or one shot</w:t>
      </w:r>
      <w:r w:rsidRPr="00916003">
        <w:rPr>
          <w:sz w:val="24"/>
          <w:szCs w:val="24"/>
        </w:rPr>
        <w:t>*/</w:t>
      </w:r>
    </w:p>
    <w:p w14:paraId="4F739487" w14:textId="77777777" w:rsidR="00620BDC" w:rsidRDefault="00620BDC" w:rsidP="00620BDC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2015D523" w14:textId="77777777" w:rsidR="00620BDC" w:rsidRDefault="00620BDC" w:rsidP="00620BDC">
      <w:pPr>
        <w:pStyle w:val="ListParagraph"/>
        <w:numPr>
          <w:ilvl w:val="0"/>
          <w:numId w:val="20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>CAN</w:t>
      </w:r>
    </w:p>
    <w:p w14:paraId="009E6E3E" w14:textId="77777777" w:rsidR="00620BDC" w:rsidRDefault="00620BDC" w:rsidP="00620BDC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>
        <w:rPr>
          <w:sz w:val="24"/>
          <w:szCs w:val="24"/>
        </w:rPr>
        <w:t xml:space="preserve">APIs :  </w:t>
      </w:r>
      <w:r>
        <w:rPr>
          <w:sz w:val="24"/>
          <w:szCs w:val="24"/>
        </w:rPr>
        <w:tab/>
      </w:r>
    </w:p>
    <w:p w14:paraId="58F801C9" w14:textId="77777777" w:rsidR="00620BDC" w:rsidRDefault="00620BDC" w:rsidP="00620BDC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CAN_init</w:t>
      </w:r>
      <w:proofErr w:type="spellEnd"/>
      <w:r>
        <w:rPr>
          <w:sz w:val="24"/>
          <w:szCs w:val="24"/>
        </w:rPr>
        <w:t xml:space="preserve"> ( void</w:t>
      </w:r>
      <w:r w:rsidRPr="0092027A">
        <w:rPr>
          <w:sz w:val="24"/>
          <w:szCs w:val="24"/>
        </w:rPr>
        <w:t xml:space="preserve"> )</w:t>
      </w:r>
    </w:p>
    <w:p w14:paraId="3D695DE1" w14:textId="77777777" w:rsidR="00620BDC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Description :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CAN </w:t>
      </w:r>
    </w:p>
    <w:p w14:paraId="0E434839" w14:textId="77777777" w:rsidR="00620BDC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</w:p>
    <w:p w14:paraId="4636711F" w14:textId="77777777" w:rsidR="00620BDC" w:rsidRPr="002C4159" w:rsidRDefault="00620BDC" w:rsidP="00620BDC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>
        <w:t xml:space="preserve">void </w:t>
      </w:r>
      <w:proofErr w:type="spellStart"/>
      <w:r>
        <w:t>Can_SetBaudrate</w:t>
      </w:r>
      <w:proofErr w:type="spellEnd"/>
      <w:r>
        <w:t xml:space="preserve">(u16 </w:t>
      </w:r>
      <w:proofErr w:type="spellStart"/>
      <w:r>
        <w:t>baudRate</w:t>
      </w:r>
      <w:proofErr w:type="spellEnd"/>
      <w:r>
        <w:t xml:space="preserve">) </w:t>
      </w:r>
    </w:p>
    <w:p w14:paraId="319E97DE" w14:textId="77777777" w:rsidR="00620BDC" w:rsidRPr="002C4159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t xml:space="preserve">Description: set the </w:t>
      </w:r>
      <w:proofErr w:type="spellStart"/>
      <w:r>
        <w:t>buad</w:t>
      </w:r>
      <w:proofErr w:type="spellEnd"/>
      <w:r>
        <w:t xml:space="preserve"> rate </w:t>
      </w:r>
    </w:p>
    <w:p w14:paraId="2C34DED1" w14:textId="77777777" w:rsidR="00620BDC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lastRenderedPageBreak/>
        <w:t>Arguments:  two bytes variable  , Range: 0 to 2</w:t>
      </w:r>
      <w:r>
        <w:rPr>
          <w:vertAlign w:val="superscript"/>
        </w:rPr>
        <w:t>16</w:t>
      </w:r>
      <w:r>
        <w:t xml:space="preserve">  Description: the new </w:t>
      </w:r>
      <w:proofErr w:type="spellStart"/>
      <w:r>
        <w:t>buad</w:t>
      </w:r>
      <w:proofErr w:type="spellEnd"/>
      <w:r>
        <w:t xml:space="preserve"> rate </w:t>
      </w:r>
      <w:proofErr w:type="spellStart"/>
      <w:r>
        <w:t>buadrate</w:t>
      </w:r>
      <w:proofErr w:type="spellEnd"/>
    </w:p>
    <w:p w14:paraId="0354B020" w14:textId="77777777" w:rsidR="00620BDC" w:rsidRPr="0092027A" w:rsidRDefault="00620BDC" w:rsidP="00620BDC">
      <w:pPr>
        <w:pStyle w:val="ListParagraph"/>
        <w:tabs>
          <w:tab w:val="left" w:pos="1260"/>
        </w:tabs>
        <w:ind w:left="2610" w:hanging="90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2F577F1" w14:textId="22838A4F" w:rsidR="00620BDC" w:rsidRPr="00724B96" w:rsidRDefault="00620BDC" w:rsidP="00620BDC">
      <w:pPr>
        <w:pStyle w:val="ListParagraph"/>
        <w:numPr>
          <w:ilvl w:val="0"/>
          <w:numId w:val="18"/>
        </w:numPr>
        <w:tabs>
          <w:tab w:val="left" w:pos="1260"/>
        </w:tabs>
        <w:rPr>
          <w:sz w:val="24"/>
          <w:szCs w:val="24"/>
        </w:rPr>
      </w:pPr>
      <w:r>
        <w:t>u16</w:t>
      </w:r>
      <w:r>
        <w:t xml:space="preserve"> </w:t>
      </w:r>
      <w:proofErr w:type="spellStart"/>
      <w:r>
        <w:t>CAN_</w:t>
      </w:r>
      <w:r>
        <w:t>Read</w:t>
      </w:r>
      <w:proofErr w:type="spellEnd"/>
      <w:r>
        <w:t>(</w:t>
      </w:r>
      <w:r>
        <w:t>void</w:t>
      </w:r>
      <w:r>
        <w:t>)</w:t>
      </w:r>
    </w:p>
    <w:p w14:paraId="7E073ADB" w14:textId="709661C5" w:rsidR="00620BDC" w:rsidRPr="002C4159" w:rsidRDefault="00620BDC" w:rsidP="00620BDC">
      <w:pPr>
        <w:pStyle w:val="ListParagraph"/>
        <w:tabs>
          <w:tab w:val="left" w:pos="1260"/>
        </w:tabs>
        <w:ind w:left="1980"/>
        <w:rPr>
          <w:sz w:val="24"/>
          <w:szCs w:val="24"/>
        </w:rPr>
      </w:pPr>
      <w:r>
        <w:t xml:space="preserve">Description: </w:t>
      </w:r>
      <w:r>
        <w:t xml:space="preserve">read from CAN bus the data , returns a 2 bytes variable </w:t>
      </w:r>
    </w:p>
    <w:p w14:paraId="5A17124C" w14:textId="77777777" w:rsidR="00BF3A20" w:rsidRDefault="00BF3A20" w:rsidP="00BF3A2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6AC7D395" w14:textId="77777777" w:rsidR="00F91A25" w:rsidRDefault="00F91A25" w:rsidP="00BF3A20">
      <w:pPr>
        <w:pStyle w:val="ListParagraph"/>
        <w:tabs>
          <w:tab w:val="left" w:pos="1260"/>
        </w:tabs>
        <w:ind w:left="1710"/>
        <w:rPr>
          <w:sz w:val="24"/>
          <w:szCs w:val="24"/>
        </w:rPr>
      </w:pPr>
    </w:p>
    <w:p w14:paraId="4225D2D6" w14:textId="7838F366" w:rsidR="00BF3A20" w:rsidRPr="00EC6E9A" w:rsidRDefault="00BF3A20" w:rsidP="00EC6E9A">
      <w:pPr>
        <w:tabs>
          <w:tab w:val="left" w:pos="1260"/>
        </w:tabs>
        <w:rPr>
          <w:sz w:val="24"/>
          <w:szCs w:val="24"/>
        </w:rPr>
      </w:pPr>
      <w:r w:rsidRPr="00EC6E9A">
        <w:rPr>
          <w:sz w:val="24"/>
          <w:szCs w:val="24"/>
        </w:rPr>
        <w:tab/>
      </w:r>
    </w:p>
    <w:p w14:paraId="00393B23" w14:textId="3AAA264E" w:rsidR="001F768F" w:rsidRPr="00D5413C" w:rsidRDefault="001F768F" w:rsidP="001F768F">
      <w:pPr>
        <w:pStyle w:val="Heading2"/>
      </w:pPr>
      <w:r>
        <w:t>Dynamic Design</w:t>
      </w:r>
    </w:p>
    <w:p w14:paraId="4A332881" w14:textId="02B97F9F" w:rsidR="00FA422E" w:rsidRDefault="00FA422E" w:rsidP="00FA422E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453992">
        <w:rPr>
          <w:sz w:val="32"/>
          <w:szCs w:val="32"/>
        </w:rPr>
        <w:t xml:space="preserve">ECU 1 </w:t>
      </w:r>
    </w:p>
    <w:p w14:paraId="2161AF09" w14:textId="5D8A4A07" w:rsidR="00B24589" w:rsidRDefault="00B24589" w:rsidP="00B2458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State Machine Diagram</w:t>
      </w:r>
    </w:p>
    <w:p w14:paraId="5D4FBD97" w14:textId="6DBBE81E" w:rsidR="00625227" w:rsidRDefault="00625227" w:rsidP="00625227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C4A72E" wp14:editId="1419E24A">
                <wp:simplePos x="0" y="0"/>
                <wp:positionH relativeFrom="column">
                  <wp:posOffset>-15240</wp:posOffset>
                </wp:positionH>
                <wp:positionV relativeFrom="paragraph">
                  <wp:posOffset>49530</wp:posOffset>
                </wp:positionV>
                <wp:extent cx="6118860" cy="50749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860" cy="507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48629F" w14:textId="51C6094F" w:rsidR="00625227" w:rsidRDefault="00B2458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5FFBD5" wp14:editId="57B9A557">
                                  <wp:extent cx="5929630" cy="3542030"/>
                                  <wp:effectExtent l="0" t="0" r="0" b="1270"/>
                                  <wp:docPr id="7" name="Picture 7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29630" cy="3542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4A72E" id="Text Box 9" o:spid="_x0000_s1029" type="#_x0000_t202" style="position:absolute;left:0;text-align:left;margin-left:-1.2pt;margin-top:3.9pt;width:481.8pt;height:39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" fillcolor="white [3201]" stroked="f" strokeweight=".5pt">
                <v:textbox>
                  <w:txbxContent>
                    <w:p w14:paraId="2548629F" w14:textId="51C6094F" w:rsidR="00625227" w:rsidRDefault="00B24589">
                      <w:r>
                        <w:rPr>
                          <w:noProof/>
                        </w:rPr>
                        <w:drawing>
                          <wp:inline distT="0" distB="0" distL="0" distR="0" wp14:anchorId="355FFBD5" wp14:editId="57B9A557">
                            <wp:extent cx="5929630" cy="3542030"/>
                            <wp:effectExtent l="0" t="0" r="0" b="1270"/>
                            <wp:docPr id="7" name="Picture 7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Diagram&#10;&#10;Description automatically generate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29630" cy="3542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98B5AD6" w14:textId="77777777" w:rsidR="00F91A25" w:rsidRDefault="00F91A25" w:rsidP="00F91A25">
      <w:pPr>
        <w:pStyle w:val="ListParagraph"/>
        <w:rPr>
          <w:sz w:val="32"/>
          <w:szCs w:val="32"/>
        </w:rPr>
      </w:pPr>
    </w:p>
    <w:p w14:paraId="509B817E" w14:textId="77777777" w:rsidR="00BF3A20" w:rsidRDefault="00BF3A20" w:rsidP="00BF3A20"/>
    <w:p w14:paraId="6EDE485F" w14:textId="77777777" w:rsidR="00625227" w:rsidRDefault="00625227" w:rsidP="00BF3A20"/>
    <w:p w14:paraId="5D2DE30A" w14:textId="77777777" w:rsidR="00625227" w:rsidRDefault="00625227" w:rsidP="00BF3A20"/>
    <w:p w14:paraId="77EFDAB4" w14:textId="77777777" w:rsidR="00625227" w:rsidRDefault="00625227" w:rsidP="00BF3A20"/>
    <w:p w14:paraId="4A73741B" w14:textId="77777777" w:rsidR="00625227" w:rsidRDefault="00625227" w:rsidP="00BF3A20"/>
    <w:p w14:paraId="2D9FAD5A" w14:textId="77777777" w:rsidR="00625227" w:rsidRDefault="00625227" w:rsidP="00BF3A20"/>
    <w:p w14:paraId="2666B233" w14:textId="77777777" w:rsidR="00625227" w:rsidRDefault="00625227" w:rsidP="00BF3A20"/>
    <w:p w14:paraId="41BCB649" w14:textId="77777777" w:rsidR="00625227" w:rsidRDefault="00625227" w:rsidP="00BF3A20"/>
    <w:p w14:paraId="3654CB4C" w14:textId="3E492E41" w:rsidR="00625227" w:rsidRPr="00B24589" w:rsidRDefault="00B24589" w:rsidP="00BF3A20">
      <w:pPr>
        <w:rPr>
          <w:sz w:val="32"/>
          <w:szCs w:val="32"/>
        </w:rPr>
      </w:pPr>
      <w:r w:rsidRPr="00B24589">
        <w:rPr>
          <w:sz w:val="32"/>
          <w:szCs w:val="32"/>
        </w:rPr>
        <w:t>Sequence Diagram</w:t>
      </w:r>
    </w:p>
    <w:p w14:paraId="333C0346" w14:textId="665BAB25" w:rsidR="00B24589" w:rsidRDefault="00B24589" w:rsidP="00BF3A20"/>
    <w:p w14:paraId="34AB1ABA" w14:textId="037626AA" w:rsidR="00625227" w:rsidRDefault="00625227" w:rsidP="00BF3A20"/>
    <w:p w14:paraId="029D7889" w14:textId="65C197C3" w:rsidR="00B24589" w:rsidRDefault="00EC6E9A" w:rsidP="00B24589">
      <w:pPr>
        <w:pStyle w:val="ListParagraph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C81094" wp14:editId="2EBEC1AB">
                <wp:simplePos x="0" y="0"/>
                <wp:positionH relativeFrom="column">
                  <wp:posOffset>-403860</wp:posOffset>
                </wp:positionH>
                <wp:positionV relativeFrom="paragraph">
                  <wp:posOffset>-705274</wp:posOffset>
                </wp:positionV>
                <wp:extent cx="6591300" cy="8686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868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03EBFA" w14:textId="77777777" w:rsidR="00B24589" w:rsidRDefault="00B24589">
                            <w:pPr>
                              <w:rPr>
                                <w:noProof/>
                              </w:rPr>
                            </w:pPr>
                          </w:p>
                          <w:p w14:paraId="45F8A1CD" w14:textId="01C20D86" w:rsidR="00B24589" w:rsidRDefault="00B245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81094" id="Text Box 13" o:spid="_x0000_s1030" type="#_x0000_t202" style="position:absolute;left:0;text-align:left;margin-left:-31.8pt;margin-top:-55.55pt;width:519pt;height:68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" fillcolor="white [3201]" stroked="f" strokeweight=".5pt">
                <v:textbox>
                  <w:txbxContent>
                    <w:p w14:paraId="3003EBFA" w14:textId="77777777" w:rsidR="00B24589" w:rsidRDefault="00B24589">
                      <w:pPr>
                        <w:rPr>
                          <w:noProof/>
                        </w:rPr>
                      </w:pPr>
                    </w:p>
                    <w:p w14:paraId="45F8A1CD" w14:textId="01C20D86" w:rsidR="00B24589" w:rsidRDefault="00B24589"/>
                  </w:txbxContent>
                </v:textbox>
              </v:shape>
            </w:pict>
          </mc:Fallback>
        </mc:AlternateContent>
      </w:r>
    </w:p>
    <w:p w14:paraId="3DACD7F9" w14:textId="2AE6448C" w:rsidR="00B24589" w:rsidRDefault="00B24589" w:rsidP="00B24589">
      <w:pPr>
        <w:pStyle w:val="ListParagraph"/>
        <w:rPr>
          <w:sz w:val="32"/>
          <w:szCs w:val="32"/>
        </w:rPr>
      </w:pPr>
    </w:p>
    <w:p w14:paraId="5EE08793" w14:textId="66BDEEA3" w:rsidR="00B24589" w:rsidRDefault="00B24589" w:rsidP="00B24589">
      <w:pPr>
        <w:pStyle w:val="ListParagraph"/>
        <w:rPr>
          <w:sz w:val="32"/>
          <w:szCs w:val="32"/>
        </w:rPr>
      </w:pPr>
    </w:p>
    <w:p w14:paraId="1F78D40F" w14:textId="796C0C0D" w:rsidR="00B24589" w:rsidRDefault="00B24589" w:rsidP="00B24589">
      <w:pPr>
        <w:pStyle w:val="ListParagraph"/>
        <w:rPr>
          <w:sz w:val="32"/>
          <w:szCs w:val="32"/>
        </w:rPr>
      </w:pPr>
    </w:p>
    <w:p w14:paraId="41174F4D" w14:textId="364A0B20" w:rsidR="00B24589" w:rsidRDefault="00B24589" w:rsidP="00B24589">
      <w:pPr>
        <w:pStyle w:val="ListParagraph"/>
        <w:rPr>
          <w:sz w:val="32"/>
          <w:szCs w:val="32"/>
        </w:rPr>
      </w:pPr>
    </w:p>
    <w:p w14:paraId="51998F69" w14:textId="0B1F7F3F" w:rsidR="00B24589" w:rsidRDefault="00B24589" w:rsidP="00B24589">
      <w:pPr>
        <w:pStyle w:val="ListParagraph"/>
        <w:rPr>
          <w:sz w:val="32"/>
          <w:szCs w:val="32"/>
        </w:rPr>
      </w:pPr>
    </w:p>
    <w:p w14:paraId="52614E08" w14:textId="0C8D7B2A" w:rsidR="00B24589" w:rsidRDefault="00EC6E9A" w:rsidP="00B24589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2ABAB78E" wp14:editId="6A53000B">
            <wp:extent cx="5486400" cy="6536663"/>
            <wp:effectExtent l="0" t="0" r="0" b="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0E2A" w14:textId="45032A9D" w:rsidR="00B24589" w:rsidRDefault="00B24589" w:rsidP="00B24589">
      <w:pPr>
        <w:pStyle w:val="ListParagraph"/>
        <w:rPr>
          <w:sz w:val="32"/>
          <w:szCs w:val="32"/>
        </w:rPr>
      </w:pPr>
    </w:p>
    <w:p w14:paraId="25869C35" w14:textId="3823688F" w:rsidR="00B24589" w:rsidRDefault="00B24589" w:rsidP="00B24589">
      <w:pPr>
        <w:pStyle w:val="ListParagraph"/>
        <w:rPr>
          <w:sz w:val="32"/>
          <w:szCs w:val="32"/>
        </w:rPr>
      </w:pPr>
    </w:p>
    <w:p w14:paraId="54F375CC" w14:textId="77777777" w:rsidR="00EC6E9A" w:rsidRPr="00090999" w:rsidRDefault="00EC6E9A" w:rsidP="00090999">
      <w:pPr>
        <w:rPr>
          <w:sz w:val="32"/>
          <w:szCs w:val="32"/>
        </w:rPr>
      </w:pPr>
    </w:p>
    <w:p w14:paraId="79426214" w14:textId="77777777" w:rsidR="00B24589" w:rsidRDefault="00B24589" w:rsidP="00B24589">
      <w:pPr>
        <w:pStyle w:val="ListParagraph"/>
        <w:rPr>
          <w:sz w:val="32"/>
          <w:szCs w:val="32"/>
        </w:rPr>
      </w:pPr>
    </w:p>
    <w:p w14:paraId="1E18A4E2" w14:textId="2D562CCC" w:rsidR="00625227" w:rsidRDefault="00625227" w:rsidP="00625227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F61C81" wp14:editId="5C92D881">
                <wp:simplePos x="0" y="0"/>
                <wp:positionH relativeFrom="column">
                  <wp:posOffset>-68580</wp:posOffset>
                </wp:positionH>
                <wp:positionV relativeFrom="paragraph">
                  <wp:posOffset>393065</wp:posOffset>
                </wp:positionV>
                <wp:extent cx="6164580" cy="5372100"/>
                <wp:effectExtent l="0" t="0" r="762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4580" cy="537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6B7700" w14:textId="7E0D582D" w:rsidR="00625227" w:rsidRDefault="001D77F6">
                            <w:pPr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 w:rsidRPr="001D77F6">
                              <w:rPr>
                                <w:noProof/>
                                <w:sz w:val="32"/>
                                <w:szCs w:val="32"/>
                              </w:rPr>
                              <w:t>State Machine Diagram</w:t>
                            </w:r>
                          </w:p>
                          <w:p w14:paraId="60FCA6F7" w14:textId="27881F85" w:rsidR="001D77F6" w:rsidRPr="001D77F6" w:rsidRDefault="00EC6E9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C2DF880" wp14:editId="28EC1DB5">
                                  <wp:extent cx="5975350" cy="3587750"/>
                                  <wp:effectExtent l="0" t="0" r="6350" b="0"/>
                                  <wp:docPr id="17" name="Picture 17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75350" cy="3587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61C81" id="Text Box 11" o:spid="_x0000_s1031" type="#_x0000_t202" style="position:absolute;left:0;text-align:left;margin-left:-5.4pt;margin-top:30.95pt;width:485.4pt;height:42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" fillcolor="white [3201]" stroked="f" strokeweight=".5pt">
                <v:textbox>
                  <w:txbxContent>
                    <w:p w14:paraId="6E6B7700" w14:textId="7E0D582D" w:rsidR="00625227" w:rsidRDefault="001D77F6">
                      <w:pPr>
                        <w:rPr>
                          <w:noProof/>
                          <w:sz w:val="32"/>
                          <w:szCs w:val="32"/>
                        </w:rPr>
                      </w:pPr>
                      <w:r w:rsidRPr="001D77F6">
                        <w:rPr>
                          <w:noProof/>
                          <w:sz w:val="32"/>
                          <w:szCs w:val="32"/>
                        </w:rPr>
                        <w:t>State Machine Diagram</w:t>
                      </w:r>
                    </w:p>
                    <w:p w14:paraId="60FCA6F7" w14:textId="27881F85" w:rsidR="001D77F6" w:rsidRPr="001D77F6" w:rsidRDefault="00EC6E9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C2DF880" wp14:editId="28EC1DB5">
                            <wp:extent cx="5975350" cy="3587750"/>
                            <wp:effectExtent l="0" t="0" r="6350" b="0"/>
                            <wp:docPr id="17" name="Picture 17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Diagram&#10;&#10;Description automatically generated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75350" cy="3587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53992">
        <w:rPr>
          <w:sz w:val="32"/>
          <w:szCs w:val="32"/>
        </w:rPr>
        <w:t xml:space="preserve">ECU </w:t>
      </w:r>
      <w:r>
        <w:rPr>
          <w:sz w:val="32"/>
          <w:szCs w:val="32"/>
        </w:rPr>
        <w:t>2</w:t>
      </w:r>
    </w:p>
    <w:p w14:paraId="5E015810" w14:textId="39C7CE6F" w:rsidR="00B24589" w:rsidRDefault="00B24589" w:rsidP="00B24589">
      <w:pPr>
        <w:rPr>
          <w:sz w:val="32"/>
          <w:szCs w:val="32"/>
        </w:rPr>
      </w:pPr>
    </w:p>
    <w:p w14:paraId="41475503" w14:textId="15297818" w:rsidR="00B24589" w:rsidRDefault="00EC6E9A" w:rsidP="00B2458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F0E05F" wp14:editId="10DCEB45">
            <wp:extent cx="5486400" cy="3294172"/>
            <wp:effectExtent l="0" t="0" r="0" b="190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C9B2" w14:textId="02B48E21" w:rsidR="00B24589" w:rsidRDefault="00B24589" w:rsidP="00B24589">
      <w:pPr>
        <w:rPr>
          <w:sz w:val="32"/>
          <w:szCs w:val="32"/>
        </w:rPr>
      </w:pPr>
    </w:p>
    <w:p w14:paraId="63BD4102" w14:textId="77777777" w:rsidR="00B24589" w:rsidRPr="00B24589" w:rsidRDefault="00B24589" w:rsidP="00B24589">
      <w:pPr>
        <w:rPr>
          <w:sz w:val="32"/>
          <w:szCs w:val="32"/>
        </w:rPr>
      </w:pPr>
    </w:p>
    <w:p w14:paraId="15AAFB0C" w14:textId="6E6097C1" w:rsidR="00625227" w:rsidRDefault="00625227" w:rsidP="00BF3A20"/>
    <w:p w14:paraId="0AAAC406" w14:textId="542EC5DD" w:rsidR="001D77F6" w:rsidRPr="001D77F6" w:rsidRDefault="001D77F6" w:rsidP="001D77F6"/>
    <w:p w14:paraId="21698528" w14:textId="68260926" w:rsidR="001D77F6" w:rsidRPr="001D77F6" w:rsidRDefault="001D77F6" w:rsidP="001D77F6"/>
    <w:p w14:paraId="1639EACC" w14:textId="46F14E7A" w:rsidR="001D77F6" w:rsidRPr="001D77F6" w:rsidRDefault="001D77F6" w:rsidP="001D77F6"/>
    <w:p w14:paraId="325C8B44" w14:textId="23578D97" w:rsidR="001D77F6" w:rsidRPr="001D77F6" w:rsidRDefault="001D77F6" w:rsidP="001D77F6"/>
    <w:p w14:paraId="70DFA42F" w14:textId="4EAA801B" w:rsidR="001D77F6" w:rsidRPr="001D77F6" w:rsidRDefault="001D77F6" w:rsidP="001D77F6"/>
    <w:p w14:paraId="7E016E56" w14:textId="17F2D3FA" w:rsidR="001D77F6" w:rsidRPr="001D77F6" w:rsidRDefault="001D77F6" w:rsidP="001D77F6"/>
    <w:p w14:paraId="76D44D23" w14:textId="77777777" w:rsidR="003C31C0" w:rsidRDefault="003C31C0" w:rsidP="001D77F6">
      <w:pPr>
        <w:rPr>
          <w:sz w:val="32"/>
          <w:szCs w:val="32"/>
        </w:rPr>
      </w:pPr>
    </w:p>
    <w:p w14:paraId="09AC859B" w14:textId="75591DAC" w:rsidR="001D77F6" w:rsidRDefault="001D77F6" w:rsidP="001D77F6">
      <w:pPr>
        <w:rPr>
          <w:sz w:val="32"/>
          <w:szCs w:val="32"/>
        </w:rPr>
      </w:pPr>
      <w:r w:rsidRPr="001D77F6">
        <w:rPr>
          <w:sz w:val="32"/>
          <w:szCs w:val="32"/>
        </w:rPr>
        <w:lastRenderedPageBreak/>
        <w:t>Sequence Diagram</w:t>
      </w:r>
    </w:p>
    <w:p w14:paraId="5AE22DF7" w14:textId="320A53CB" w:rsidR="001D77F6" w:rsidRDefault="001D77F6" w:rsidP="001D77F6">
      <w:pPr>
        <w:rPr>
          <w:sz w:val="32"/>
          <w:szCs w:val="32"/>
        </w:rPr>
      </w:pPr>
    </w:p>
    <w:p w14:paraId="513D5E46" w14:textId="3A5680DE" w:rsidR="001D77F6" w:rsidRDefault="001D77F6" w:rsidP="001D77F6">
      <w:pPr>
        <w:rPr>
          <w:sz w:val="32"/>
          <w:szCs w:val="32"/>
        </w:rPr>
      </w:pPr>
    </w:p>
    <w:p w14:paraId="239A8B88" w14:textId="521FC4BC" w:rsidR="001D77F6" w:rsidRDefault="001D77F6" w:rsidP="001D77F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520F16" wp14:editId="63A440D2">
                <wp:simplePos x="0" y="0"/>
                <wp:positionH relativeFrom="margin">
                  <wp:align>left</wp:align>
                </wp:positionH>
                <wp:positionV relativeFrom="paragraph">
                  <wp:posOffset>-563880</wp:posOffset>
                </wp:positionV>
                <wp:extent cx="5554980" cy="8976360"/>
                <wp:effectExtent l="0" t="0" r="762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980" cy="8976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699301" w14:textId="5616B9EE" w:rsidR="001D77F6" w:rsidRDefault="001D77F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E7D3AD" wp14:editId="3A0327BD">
                                  <wp:extent cx="5349240" cy="7373089"/>
                                  <wp:effectExtent l="0" t="0" r="381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9391" cy="73732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20F16" id="Text Box 16" o:spid="_x0000_s1032" type="#_x0000_t202" style="position:absolute;margin-left:0;margin-top:-44.4pt;width:437.4pt;height:706.8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" fillcolor="white [3201]" stroked="f" strokeweight=".5pt">
                <v:textbox>
                  <w:txbxContent>
                    <w:p w14:paraId="6E699301" w14:textId="5616B9EE" w:rsidR="001D77F6" w:rsidRDefault="001D77F6">
                      <w:r>
                        <w:rPr>
                          <w:noProof/>
                        </w:rPr>
                        <w:drawing>
                          <wp:inline distT="0" distB="0" distL="0" distR="0" wp14:anchorId="40E7D3AD" wp14:editId="3A0327BD">
                            <wp:extent cx="5349240" cy="7373089"/>
                            <wp:effectExtent l="0" t="0" r="381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9391" cy="73732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CB4EF8" w14:textId="3DA13E6F" w:rsidR="003C31C0" w:rsidRPr="003C31C0" w:rsidRDefault="003C31C0" w:rsidP="003C31C0">
      <w:pPr>
        <w:rPr>
          <w:sz w:val="32"/>
          <w:szCs w:val="32"/>
        </w:rPr>
      </w:pPr>
    </w:p>
    <w:p w14:paraId="6DE506F5" w14:textId="0648CEA8" w:rsidR="003C31C0" w:rsidRPr="003C31C0" w:rsidRDefault="003C31C0" w:rsidP="003C31C0">
      <w:pPr>
        <w:rPr>
          <w:sz w:val="32"/>
          <w:szCs w:val="32"/>
        </w:rPr>
      </w:pPr>
    </w:p>
    <w:p w14:paraId="322CBB01" w14:textId="790EE323" w:rsidR="003C31C0" w:rsidRPr="003C31C0" w:rsidRDefault="003C31C0" w:rsidP="003C31C0">
      <w:pPr>
        <w:rPr>
          <w:sz w:val="32"/>
          <w:szCs w:val="32"/>
        </w:rPr>
      </w:pPr>
    </w:p>
    <w:p w14:paraId="4B2CA462" w14:textId="0AAB2862" w:rsidR="003C31C0" w:rsidRPr="003C31C0" w:rsidRDefault="003C31C0" w:rsidP="003C31C0">
      <w:pPr>
        <w:rPr>
          <w:sz w:val="32"/>
          <w:szCs w:val="32"/>
        </w:rPr>
      </w:pPr>
    </w:p>
    <w:p w14:paraId="6338F6D7" w14:textId="1B627BA3" w:rsidR="003C31C0" w:rsidRDefault="003C31C0" w:rsidP="003C31C0">
      <w:pPr>
        <w:rPr>
          <w:sz w:val="32"/>
          <w:szCs w:val="32"/>
        </w:rPr>
      </w:pPr>
    </w:p>
    <w:p w14:paraId="2C2DD46A" w14:textId="753AA2D2" w:rsidR="003C31C0" w:rsidRDefault="003C31C0" w:rsidP="003C31C0">
      <w:pPr>
        <w:jc w:val="right"/>
        <w:rPr>
          <w:sz w:val="32"/>
          <w:szCs w:val="32"/>
        </w:rPr>
      </w:pPr>
    </w:p>
    <w:p w14:paraId="65855AF5" w14:textId="47FF4ED5" w:rsidR="003C31C0" w:rsidRDefault="003C31C0" w:rsidP="003C31C0">
      <w:pPr>
        <w:jc w:val="right"/>
        <w:rPr>
          <w:sz w:val="32"/>
          <w:szCs w:val="32"/>
        </w:rPr>
      </w:pPr>
    </w:p>
    <w:p w14:paraId="28801573" w14:textId="54C3AEF9" w:rsidR="003C31C0" w:rsidRDefault="003C31C0" w:rsidP="003C31C0">
      <w:pPr>
        <w:jc w:val="right"/>
        <w:rPr>
          <w:sz w:val="32"/>
          <w:szCs w:val="32"/>
        </w:rPr>
      </w:pPr>
    </w:p>
    <w:p w14:paraId="721C6A42" w14:textId="47256415" w:rsidR="003C31C0" w:rsidRDefault="003C31C0" w:rsidP="003C31C0">
      <w:pPr>
        <w:jc w:val="right"/>
        <w:rPr>
          <w:sz w:val="32"/>
          <w:szCs w:val="32"/>
        </w:rPr>
      </w:pPr>
    </w:p>
    <w:p w14:paraId="007D4815" w14:textId="614307EC" w:rsidR="003C31C0" w:rsidRDefault="003C31C0" w:rsidP="003C31C0">
      <w:pPr>
        <w:jc w:val="right"/>
        <w:rPr>
          <w:sz w:val="32"/>
          <w:szCs w:val="32"/>
        </w:rPr>
      </w:pPr>
    </w:p>
    <w:p w14:paraId="6393CEB6" w14:textId="386E0997" w:rsidR="003C31C0" w:rsidRDefault="003C31C0" w:rsidP="003C31C0">
      <w:pPr>
        <w:jc w:val="right"/>
        <w:rPr>
          <w:sz w:val="32"/>
          <w:szCs w:val="32"/>
        </w:rPr>
      </w:pPr>
    </w:p>
    <w:p w14:paraId="7072A7CA" w14:textId="799BEA96" w:rsidR="003C31C0" w:rsidRDefault="003C31C0" w:rsidP="003C31C0">
      <w:pPr>
        <w:jc w:val="right"/>
        <w:rPr>
          <w:sz w:val="32"/>
          <w:szCs w:val="32"/>
        </w:rPr>
      </w:pPr>
    </w:p>
    <w:p w14:paraId="6D838695" w14:textId="69CEF956" w:rsidR="003C31C0" w:rsidRDefault="003C31C0" w:rsidP="003C31C0">
      <w:pPr>
        <w:jc w:val="right"/>
        <w:rPr>
          <w:sz w:val="32"/>
          <w:szCs w:val="32"/>
        </w:rPr>
      </w:pPr>
    </w:p>
    <w:p w14:paraId="44405825" w14:textId="73825F9A" w:rsidR="003C31C0" w:rsidRDefault="003C31C0" w:rsidP="003C31C0">
      <w:pPr>
        <w:jc w:val="right"/>
        <w:rPr>
          <w:sz w:val="32"/>
          <w:szCs w:val="32"/>
        </w:rPr>
      </w:pPr>
    </w:p>
    <w:p w14:paraId="6B9A80D1" w14:textId="214CC518" w:rsidR="003C31C0" w:rsidRDefault="003C31C0" w:rsidP="003C31C0">
      <w:pPr>
        <w:jc w:val="right"/>
        <w:rPr>
          <w:sz w:val="32"/>
          <w:szCs w:val="32"/>
        </w:rPr>
      </w:pPr>
    </w:p>
    <w:p w14:paraId="1931E43E" w14:textId="2A0DCCAE" w:rsidR="003C31C0" w:rsidRDefault="003C31C0" w:rsidP="003C31C0">
      <w:pPr>
        <w:jc w:val="right"/>
        <w:rPr>
          <w:sz w:val="32"/>
          <w:szCs w:val="32"/>
        </w:rPr>
      </w:pPr>
    </w:p>
    <w:p w14:paraId="6E7204DA" w14:textId="52258FED" w:rsidR="003C31C0" w:rsidRDefault="00090999" w:rsidP="003C31C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t>File S</w:t>
      </w:r>
      <w:r w:rsidRPr="00090999">
        <w:rPr>
          <w:noProof/>
          <w:sz w:val="32"/>
          <w:szCs w:val="32"/>
        </w:rPr>
        <w:t>tructure</w:t>
      </w:r>
      <w:r>
        <w:rPr>
          <w:noProof/>
          <w:sz w:val="32"/>
          <w:szCs w:val="32"/>
        </w:rPr>
        <w:t xml:space="preserve"> digram </w:t>
      </w:r>
      <w:r w:rsidR="003C31C0">
        <w:rPr>
          <w:noProof/>
          <w:sz w:val="32"/>
          <w:szCs w:val="32"/>
        </w:rPr>
        <w:drawing>
          <wp:inline distT="0" distB="0" distL="0" distR="0" wp14:anchorId="7FA3DFC2" wp14:editId="67574331">
            <wp:extent cx="5486400" cy="3209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15E7" w14:textId="1C4F1D98" w:rsidR="003C31C0" w:rsidRDefault="003C31C0" w:rsidP="003C31C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22F0184" wp14:editId="7D6B8B68">
            <wp:extent cx="5486400" cy="30505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175B" w14:textId="43372510" w:rsidR="003C31C0" w:rsidRPr="003C31C0" w:rsidRDefault="003C31C0" w:rsidP="003C31C0">
      <w:pPr>
        <w:jc w:val="right"/>
        <w:rPr>
          <w:sz w:val="32"/>
          <w:szCs w:val="32"/>
        </w:rPr>
      </w:pPr>
    </w:p>
    <w:sectPr w:rsidR="003C31C0" w:rsidRPr="003C31C0">
      <w:footerReference w:type="default" r:id="rId1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8CC83" w14:textId="77777777" w:rsidR="00231AE5" w:rsidRDefault="00231AE5" w:rsidP="00C6554A">
      <w:pPr>
        <w:spacing w:before="0" w:after="0" w:line="240" w:lineRule="auto"/>
      </w:pPr>
      <w:r>
        <w:separator/>
      </w:r>
    </w:p>
  </w:endnote>
  <w:endnote w:type="continuationSeparator" w:id="0">
    <w:p w14:paraId="5B46FC16" w14:textId="77777777" w:rsidR="00231AE5" w:rsidRDefault="00231AE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13E6E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9B887" w14:textId="77777777" w:rsidR="00231AE5" w:rsidRDefault="00231AE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B69986E" w14:textId="77777777" w:rsidR="00231AE5" w:rsidRDefault="00231AE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44" type="#_x0000_t75" style="width:11.35pt;height:11.35pt" o:bullet="t">
        <v:imagedata r:id="rId1" o:title="msoFE78"/>
      </v:shape>
    </w:pict>
  </w:numPicBullet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EC1801"/>
    <w:multiLevelType w:val="hybridMultilevel"/>
    <w:tmpl w:val="3224FA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AE06B7"/>
    <w:multiLevelType w:val="hybridMultilevel"/>
    <w:tmpl w:val="9188A5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CB1BE8"/>
    <w:multiLevelType w:val="hybridMultilevel"/>
    <w:tmpl w:val="841A604A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 w15:restartNumberingAfterBreak="0">
    <w:nsid w:val="2E507766"/>
    <w:multiLevelType w:val="hybridMultilevel"/>
    <w:tmpl w:val="95FA08F6"/>
    <w:lvl w:ilvl="0" w:tplc="7ECCFF74">
      <w:numFmt w:val="bullet"/>
      <w:lvlText w:val="-"/>
      <w:lvlJc w:val="left"/>
      <w:pPr>
        <w:ind w:left="324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36C96AFF"/>
    <w:multiLevelType w:val="hybridMultilevel"/>
    <w:tmpl w:val="FEFEE80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38DF752F"/>
    <w:multiLevelType w:val="hybridMultilevel"/>
    <w:tmpl w:val="AC801FFE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E73625"/>
    <w:multiLevelType w:val="hybridMultilevel"/>
    <w:tmpl w:val="C68090A8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0" w15:restartNumberingAfterBreak="0">
    <w:nsid w:val="4ECA711F"/>
    <w:multiLevelType w:val="hybridMultilevel"/>
    <w:tmpl w:val="AB44C5D8"/>
    <w:lvl w:ilvl="0" w:tplc="04090001">
      <w:start w:val="1"/>
      <w:numFmt w:val="bullet"/>
      <w:lvlText w:val=""/>
      <w:lvlJc w:val="left"/>
      <w:pPr>
        <w:ind w:left="2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3" w:hanging="360"/>
      </w:pPr>
      <w:rPr>
        <w:rFonts w:ascii="Wingdings" w:hAnsi="Wingdings" w:hint="default"/>
      </w:rPr>
    </w:lvl>
  </w:abstractNum>
  <w:num w:numId="1" w16cid:durableId="866989887">
    <w:abstractNumId w:val="9"/>
  </w:num>
  <w:num w:numId="2" w16cid:durableId="1079399464">
    <w:abstractNumId w:val="8"/>
  </w:num>
  <w:num w:numId="3" w16cid:durableId="427506250">
    <w:abstractNumId w:val="8"/>
  </w:num>
  <w:num w:numId="4" w16cid:durableId="21132576">
    <w:abstractNumId w:val="9"/>
  </w:num>
  <w:num w:numId="5" w16cid:durableId="279068702">
    <w:abstractNumId w:val="18"/>
  </w:num>
  <w:num w:numId="6" w16cid:durableId="1192380027">
    <w:abstractNumId w:val="10"/>
  </w:num>
  <w:num w:numId="7" w16cid:durableId="1291090060">
    <w:abstractNumId w:val="12"/>
  </w:num>
  <w:num w:numId="8" w16cid:durableId="1452283511">
    <w:abstractNumId w:val="7"/>
  </w:num>
  <w:num w:numId="9" w16cid:durableId="954874203">
    <w:abstractNumId w:val="6"/>
  </w:num>
  <w:num w:numId="10" w16cid:durableId="655911737">
    <w:abstractNumId w:val="5"/>
  </w:num>
  <w:num w:numId="11" w16cid:durableId="1251548659">
    <w:abstractNumId w:val="4"/>
  </w:num>
  <w:num w:numId="12" w16cid:durableId="998113905">
    <w:abstractNumId w:val="3"/>
  </w:num>
  <w:num w:numId="13" w16cid:durableId="1628461885">
    <w:abstractNumId w:val="2"/>
  </w:num>
  <w:num w:numId="14" w16cid:durableId="458259571">
    <w:abstractNumId w:val="1"/>
  </w:num>
  <w:num w:numId="15" w16cid:durableId="2028214920">
    <w:abstractNumId w:val="0"/>
  </w:num>
  <w:num w:numId="16" w16cid:durableId="170947554">
    <w:abstractNumId w:val="11"/>
  </w:num>
  <w:num w:numId="17" w16cid:durableId="533468525">
    <w:abstractNumId w:val="17"/>
  </w:num>
  <w:num w:numId="18" w16cid:durableId="1172452155">
    <w:abstractNumId w:val="14"/>
  </w:num>
  <w:num w:numId="19" w16cid:durableId="1317759621">
    <w:abstractNumId w:val="15"/>
  </w:num>
  <w:num w:numId="20" w16cid:durableId="610819918">
    <w:abstractNumId w:val="13"/>
  </w:num>
  <w:num w:numId="21" w16cid:durableId="2108234911">
    <w:abstractNumId w:val="19"/>
  </w:num>
  <w:num w:numId="22" w16cid:durableId="991330287">
    <w:abstractNumId w:val="16"/>
  </w:num>
  <w:num w:numId="23" w16cid:durableId="126006691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E2"/>
    <w:rsid w:val="00032156"/>
    <w:rsid w:val="00071F2D"/>
    <w:rsid w:val="00090999"/>
    <w:rsid w:val="000B3046"/>
    <w:rsid w:val="000C5AB5"/>
    <w:rsid w:val="00151A73"/>
    <w:rsid w:val="001C61E0"/>
    <w:rsid w:val="001C647A"/>
    <w:rsid w:val="001D77F6"/>
    <w:rsid w:val="001F3BC1"/>
    <w:rsid w:val="001F4A4F"/>
    <w:rsid w:val="001F768F"/>
    <w:rsid w:val="00231AE5"/>
    <w:rsid w:val="002554CD"/>
    <w:rsid w:val="002908D4"/>
    <w:rsid w:val="00293B83"/>
    <w:rsid w:val="002A3A01"/>
    <w:rsid w:val="002B3A3A"/>
    <w:rsid w:val="002B4294"/>
    <w:rsid w:val="002B5C12"/>
    <w:rsid w:val="002C3A5A"/>
    <w:rsid w:val="002C4159"/>
    <w:rsid w:val="002E0FF4"/>
    <w:rsid w:val="00316140"/>
    <w:rsid w:val="003264E2"/>
    <w:rsid w:val="00333D0D"/>
    <w:rsid w:val="00372264"/>
    <w:rsid w:val="003744E5"/>
    <w:rsid w:val="00382E74"/>
    <w:rsid w:val="00392CF5"/>
    <w:rsid w:val="003A50E5"/>
    <w:rsid w:val="003C31C0"/>
    <w:rsid w:val="003E68EB"/>
    <w:rsid w:val="003F088B"/>
    <w:rsid w:val="003F1804"/>
    <w:rsid w:val="004002AA"/>
    <w:rsid w:val="00453992"/>
    <w:rsid w:val="004C049F"/>
    <w:rsid w:val="004E539F"/>
    <w:rsid w:val="005000E2"/>
    <w:rsid w:val="0051596C"/>
    <w:rsid w:val="00524100"/>
    <w:rsid w:val="0055584C"/>
    <w:rsid w:val="005B2900"/>
    <w:rsid w:val="005C531C"/>
    <w:rsid w:val="005E5AA1"/>
    <w:rsid w:val="00620BDC"/>
    <w:rsid w:val="00621825"/>
    <w:rsid w:val="00624093"/>
    <w:rsid w:val="00625227"/>
    <w:rsid w:val="00630719"/>
    <w:rsid w:val="0066139B"/>
    <w:rsid w:val="00696106"/>
    <w:rsid w:val="006A3CE7"/>
    <w:rsid w:val="006B37FB"/>
    <w:rsid w:val="006E048E"/>
    <w:rsid w:val="006E7CE2"/>
    <w:rsid w:val="00724B96"/>
    <w:rsid w:val="00742121"/>
    <w:rsid w:val="007929CB"/>
    <w:rsid w:val="007C53F1"/>
    <w:rsid w:val="007C7021"/>
    <w:rsid w:val="007D07E0"/>
    <w:rsid w:val="007D1618"/>
    <w:rsid w:val="00822245"/>
    <w:rsid w:val="00822FD1"/>
    <w:rsid w:val="0086606E"/>
    <w:rsid w:val="00871360"/>
    <w:rsid w:val="008866C6"/>
    <w:rsid w:val="00894CC5"/>
    <w:rsid w:val="008B352D"/>
    <w:rsid w:val="008F7788"/>
    <w:rsid w:val="00902ABB"/>
    <w:rsid w:val="00916003"/>
    <w:rsid w:val="0092027A"/>
    <w:rsid w:val="0095372C"/>
    <w:rsid w:val="00956413"/>
    <w:rsid w:val="009747EE"/>
    <w:rsid w:val="009A7A69"/>
    <w:rsid w:val="009C3EFD"/>
    <w:rsid w:val="00A902B3"/>
    <w:rsid w:val="00AC287A"/>
    <w:rsid w:val="00B16E8E"/>
    <w:rsid w:val="00B24589"/>
    <w:rsid w:val="00B63FD7"/>
    <w:rsid w:val="00B752EE"/>
    <w:rsid w:val="00B84355"/>
    <w:rsid w:val="00BA732B"/>
    <w:rsid w:val="00BB41BC"/>
    <w:rsid w:val="00BB68C1"/>
    <w:rsid w:val="00BC288A"/>
    <w:rsid w:val="00BC365C"/>
    <w:rsid w:val="00BC3A34"/>
    <w:rsid w:val="00BC48D3"/>
    <w:rsid w:val="00BE210C"/>
    <w:rsid w:val="00BF3A20"/>
    <w:rsid w:val="00C3387E"/>
    <w:rsid w:val="00C40A3C"/>
    <w:rsid w:val="00C6554A"/>
    <w:rsid w:val="00CA7F46"/>
    <w:rsid w:val="00CE48CF"/>
    <w:rsid w:val="00D76B90"/>
    <w:rsid w:val="00DA56A0"/>
    <w:rsid w:val="00DA57B3"/>
    <w:rsid w:val="00DB136D"/>
    <w:rsid w:val="00DE7F10"/>
    <w:rsid w:val="00E047F2"/>
    <w:rsid w:val="00E45136"/>
    <w:rsid w:val="00E453F5"/>
    <w:rsid w:val="00E66482"/>
    <w:rsid w:val="00EC6E9A"/>
    <w:rsid w:val="00ED7C44"/>
    <w:rsid w:val="00F222DD"/>
    <w:rsid w:val="00F54CB5"/>
    <w:rsid w:val="00F84D2A"/>
    <w:rsid w:val="00F91A25"/>
    <w:rsid w:val="00FA422E"/>
    <w:rsid w:val="00FC28B5"/>
    <w:rsid w:val="00FD7534"/>
    <w:rsid w:val="00FF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4D101"/>
  <w15:chartTrackingRefBased/>
  <w15:docId w15:val="{F3FFAA14-21CB-4AEE-BFF3-B3E860BC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BDC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453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g"/><Relationship Id="rId5" Type="http://schemas.openxmlformats.org/officeDocument/2006/relationships/footnotes" Target="foot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ad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917</TotalTime>
  <Pages>22</Pages>
  <Words>2119</Words>
  <Characters>12081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</dc:creator>
  <cp:keywords/>
  <dc:description/>
  <cp:lastModifiedBy>ziad hesham</cp:lastModifiedBy>
  <cp:revision>74</cp:revision>
  <dcterms:created xsi:type="dcterms:W3CDTF">2022-09-06T13:49:00Z</dcterms:created>
  <dcterms:modified xsi:type="dcterms:W3CDTF">2022-09-25T13:55:00Z</dcterms:modified>
</cp:coreProperties>
</file>